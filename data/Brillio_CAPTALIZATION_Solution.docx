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BDDC" w14:textId="0271E292" w:rsidR="002E60D3" w:rsidRPr="004812C6" w:rsidRDefault="001D56F7" w:rsidP="005C4409">
      <w:pPr>
        <w:tabs>
          <w:tab w:val="left" w:pos="2494"/>
        </w:tabs>
        <w:ind w:left="-1440"/>
        <w:jc w:val="both"/>
        <w:rPr>
          <w:rFonts w:ascii="Arial" w:hAnsi="Arial" w:cs="Arial"/>
          <w:sz w:val="20"/>
          <w:szCs w:val="20"/>
        </w:rPr>
      </w:pPr>
      <w:r w:rsidRPr="004812C6">
        <w:rPr>
          <w:rFonts w:ascii="Arial" w:hAnsi="Arial" w:cs="Arial"/>
          <w:noProof/>
          <w:sz w:val="20"/>
          <w:szCs w:val="20"/>
        </w:rPr>
        <w:drawing>
          <wp:anchor distT="0" distB="0" distL="114300" distR="114300" simplePos="0" relativeHeight="251683840" behindDoc="0" locked="0" layoutInCell="1" allowOverlap="1" wp14:anchorId="2D634772" wp14:editId="36B046D6">
            <wp:simplePos x="0" y="0"/>
            <wp:positionH relativeFrom="margin">
              <wp:posOffset>-650875</wp:posOffset>
            </wp:positionH>
            <wp:positionV relativeFrom="margin">
              <wp:posOffset>9539605</wp:posOffset>
            </wp:positionV>
            <wp:extent cx="670560" cy="2806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0560" cy="280670"/>
                    </a:xfrm>
                    <a:prstGeom prst="rect">
                      <a:avLst/>
                    </a:prstGeom>
                    <a:noFill/>
                  </pic:spPr>
                </pic:pic>
              </a:graphicData>
            </a:graphic>
          </wp:anchor>
        </w:drawing>
      </w:r>
      <w:r w:rsidR="00CE4CDD" w:rsidRPr="004812C6">
        <w:rPr>
          <w:rFonts w:ascii="Arial" w:hAnsi="Arial" w:cs="Arial"/>
          <w:sz w:val="20"/>
          <w:szCs w:val="20"/>
        </w:rPr>
        <w:tab/>
      </w:r>
    </w:p>
    <w:p w14:paraId="0D4156CF" w14:textId="7BB960C5" w:rsidR="008F6E9A" w:rsidRPr="008F6E9A" w:rsidRDefault="005903ED" w:rsidP="001D6793">
      <w:pPr>
        <w:jc w:val="both"/>
        <w:rPr>
          <w:rStyle w:val="Emphasis"/>
          <w:rFonts w:ascii="Arial" w:hAnsi="Arial" w:cs="Arial"/>
          <w:b/>
          <w:bCs/>
          <w:color w:val="000000"/>
          <w:sz w:val="20"/>
          <w:szCs w:val="20"/>
          <w:shd w:val="clear" w:color="auto" w:fill="FFFFFF"/>
        </w:rPr>
      </w:pPr>
      <w:r w:rsidRPr="004812C6">
        <w:rPr>
          <w:rFonts w:ascii="Arial" w:hAnsi="Arial" w:cs="Arial"/>
          <w:noProof/>
          <w:sz w:val="20"/>
          <w:szCs w:val="20"/>
        </w:rPr>
        <w:drawing>
          <wp:anchor distT="0" distB="0" distL="114300" distR="114300" simplePos="0" relativeHeight="251726848" behindDoc="1" locked="0" layoutInCell="1" allowOverlap="1" wp14:anchorId="29BAC7E8" wp14:editId="55373A77">
            <wp:simplePos x="0" y="0"/>
            <wp:positionH relativeFrom="page">
              <wp:posOffset>0</wp:posOffset>
            </wp:positionH>
            <wp:positionV relativeFrom="paragraph">
              <wp:posOffset>8679180</wp:posOffset>
            </wp:positionV>
            <wp:extent cx="7828915" cy="10017125"/>
            <wp:effectExtent l="0" t="0" r="63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8915" cy="10017125"/>
                    </a:xfrm>
                    <a:prstGeom prst="rect">
                      <a:avLst/>
                    </a:prstGeom>
                    <a:noFill/>
                  </pic:spPr>
                </pic:pic>
              </a:graphicData>
            </a:graphic>
            <wp14:sizeRelV relativeFrom="margin">
              <wp14:pctHeight>0</wp14:pctHeight>
            </wp14:sizeRelV>
          </wp:anchor>
        </w:drawing>
      </w:r>
      <w:r w:rsidR="00160324" w:rsidRPr="004812C6">
        <w:rPr>
          <w:rFonts w:ascii="Arial" w:hAnsi="Arial" w:cs="Arial"/>
          <w:noProof/>
          <w:sz w:val="20"/>
          <w:szCs w:val="20"/>
        </w:rPr>
        <mc:AlternateContent>
          <mc:Choice Requires="wps">
            <w:drawing>
              <wp:anchor distT="0" distB="0" distL="114300" distR="114300" simplePos="0" relativeHeight="251681792" behindDoc="0" locked="0" layoutInCell="1" allowOverlap="1" wp14:anchorId="027602B4" wp14:editId="07771A89">
                <wp:simplePos x="0" y="0"/>
                <wp:positionH relativeFrom="column">
                  <wp:posOffset>2992686</wp:posOffset>
                </wp:positionH>
                <wp:positionV relativeFrom="paragraph">
                  <wp:posOffset>4644912</wp:posOffset>
                </wp:positionV>
                <wp:extent cx="3200400" cy="457200"/>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722DFB" w14:textId="5336BA2E" w:rsidR="00702228" w:rsidRPr="008D10CD" w:rsidRDefault="00794E76" w:rsidP="00534DD1">
                            <w:pPr>
                              <w:rPr>
                                <w:rFonts w:asciiTheme="majorHAnsi" w:hAnsiTheme="majorHAnsi"/>
                                <w:b/>
                                <w:color w:val="5A5A5A"/>
                                <w:sz w:val="32"/>
                                <w:szCs w:val="32"/>
                              </w:rPr>
                            </w:pPr>
                            <w:r>
                              <w:rPr>
                                <w:rFonts w:asciiTheme="majorHAnsi" w:hAnsiTheme="majorHAnsi"/>
                                <w:b/>
                                <w:color w:val="5A5A5A"/>
                                <w:sz w:val="32"/>
                                <w:szCs w:val="32"/>
                              </w:rPr>
                              <w:t>10</w:t>
                            </w:r>
                            <w:r w:rsidR="00702228">
                              <w:rPr>
                                <w:rFonts w:asciiTheme="majorHAnsi" w:hAnsiTheme="majorHAnsi"/>
                                <w:b/>
                                <w:color w:val="5A5A5A"/>
                                <w:sz w:val="32"/>
                                <w:szCs w:val="32"/>
                              </w:rPr>
                              <w:t>-</w:t>
                            </w:r>
                            <w:r>
                              <w:rPr>
                                <w:rFonts w:asciiTheme="majorHAnsi" w:hAnsiTheme="majorHAnsi"/>
                                <w:b/>
                                <w:color w:val="5A5A5A"/>
                                <w:sz w:val="32"/>
                                <w:szCs w:val="32"/>
                              </w:rPr>
                              <w:t>Oct</w:t>
                            </w:r>
                            <w:r w:rsidR="00702228" w:rsidRPr="008D10CD">
                              <w:rPr>
                                <w:rFonts w:asciiTheme="majorHAnsi" w:hAnsiTheme="majorHAnsi"/>
                                <w:b/>
                                <w:color w:val="5A5A5A"/>
                                <w:sz w:val="32"/>
                                <w:szCs w:val="32"/>
                              </w:rPr>
                              <w:t>-20</w:t>
                            </w:r>
                            <w:r w:rsidR="00ED0A85">
                              <w:rPr>
                                <w:rFonts w:asciiTheme="majorHAnsi" w:hAnsiTheme="majorHAnsi"/>
                                <w:b/>
                                <w:color w:val="5A5A5A"/>
                                <w:sz w:val="32"/>
                                <w:szCs w:val="32"/>
                              </w:rPr>
                              <w:t>2</w:t>
                            </w:r>
                            <w:r w:rsidR="00534D0D">
                              <w:rPr>
                                <w:rFonts w:asciiTheme="majorHAnsi" w:hAnsiTheme="majorHAnsi"/>
                                <w:b/>
                                <w:color w:val="5A5A5A"/>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7602B4" id="_x0000_t202" coordsize="21600,21600" o:spt="202" path="m,l,21600r21600,l21600,xe">
                <v:stroke joinstyle="miter"/>
                <v:path gradientshapeok="t" o:connecttype="rect"/>
              </v:shapetype>
              <v:shape id="Text Box 35" o:spid="_x0000_s1026" type="#_x0000_t202" style="position:absolute;left:0;text-align:left;margin-left:235.65pt;margin-top:365.75pt;width:252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" filled="f" stroked="f">
                <v:textbox>
                  <w:txbxContent>
                    <w:p w14:paraId="75722DFB" w14:textId="5336BA2E" w:rsidR="00702228" w:rsidRPr="008D10CD" w:rsidRDefault="00794E76" w:rsidP="00534DD1">
                      <w:pPr>
                        <w:rPr>
                          <w:rFonts w:asciiTheme="majorHAnsi" w:hAnsiTheme="majorHAnsi"/>
                          <w:b/>
                          <w:color w:val="5A5A5A"/>
                          <w:sz w:val="32"/>
                          <w:szCs w:val="32"/>
                        </w:rPr>
                      </w:pPr>
                      <w:r>
                        <w:rPr>
                          <w:rFonts w:asciiTheme="majorHAnsi" w:hAnsiTheme="majorHAnsi"/>
                          <w:b/>
                          <w:color w:val="5A5A5A"/>
                          <w:sz w:val="32"/>
                          <w:szCs w:val="32"/>
                        </w:rPr>
                        <w:t>10</w:t>
                      </w:r>
                      <w:r w:rsidR="00702228">
                        <w:rPr>
                          <w:rFonts w:asciiTheme="majorHAnsi" w:hAnsiTheme="majorHAnsi"/>
                          <w:b/>
                          <w:color w:val="5A5A5A"/>
                          <w:sz w:val="32"/>
                          <w:szCs w:val="32"/>
                        </w:rPr>
                        <w:t>-</w:t>
                      </w:r>
                      <w:r>
                        <w:rPr>
                          <w:rFonts w:asciiTheme="majorHAnsi" w:hAnsiTheme="majorHAnsi"/>
                          <w:b/>
                          <w:color w:val="5A5A5A"/>
                          <w:sz w:val="32"/>
                          <w:szCs w:val="32"/>
                        </w:rPr>
                        <w:t>Oct</w:t>
                      </w:r>
                      <w:r w:rsidR="00702228" w:rsidRPr="008D10CD">
                        <w:rPr>
                          <w:rFonts w:asciiTheme="majorHAnsi" w:hAnsiTheme="majorHAnsi"/>
                          <w:b/>
                          <w:color w:val="5A5A5A"/>
                          <w:sz w:val="32"/>
                          <w:szCs w:val="32"/>
                        </w:rPr>
                        <w:t>-20</w:t>
                      </w:r>
                      <w:r w:rsidR="00ED0A85">
                        <w:rPr>
                          <w:rFonts w:asciiTheme="majorHAnsi" w:hAnsiTheme="majorHAnsi"/>
                          <w:b/>
                          <w:color w:val="5A5A5A"/>
                          <w:sz w:val="32"/>
                          <w:szCs w:val="32"/>
                        </w:rPr>
                        <w:t>2</w:t>
                      </w:r>
                      <w:r w:rsidR="00534D0D">
                        <w:rPr>
                          <w:rFonts w:asciiTheme="majorHAnsi" w:hAnsiTheme="majorHAnsi"/>
                          <w:b/>
                          <w:color w:val="5A5A5A"/>
                          <w:sz w:val="32"/>
                          <w:szCs w:val="32"/>
                        </w:rPr>
                        <w:t>3</w:t>
                      </w:r>
                    </w:p>
                  </w:txbxContent>
                </v:textbox>
                <w10:wrap type="square"/>
              </v:shape>
            </w:pict>
          </mc:Fallback>
        </mc:AlternateContent>
      </w:r>
      <w:r w:rsidR="00160324" w:rsidRPr="004812C6">
        <w:rPr>
          <w:rFonts w:ascii="Arial" w:hAnsi="Arial" w:cs="Arial"/>
          <w:noProof/>
          <w:sz w:val="20"/>
          <w:szCs w:val="20"/>
        </w:rPr>
        <mc:AlternateContent>
          <mc:Choice Requires="wps">
            <w:drawing>
              <wp:anchor distT="0" distB="0" distL="114300" distR="114300" simplePos="0" relativeHeight="251659264" behindDoc="0" locked="0" layoutInCell="1" allowOverlap="1" wp14:anchorId="66B7BF43" wp14:editId="6D5E8B2B">
                <wp:simplePos x="0" y="0"/>
                <wp:positionH relativeFrom="column">
                  <wp:posOffset>2980690</wp:posOffset>
                </wp:positionH>
                <wp:positionV relativeFrom="paragraph">
                  <wp:posOffset>3602990</wp:posOffset>
                </wp:positionV>
                <wp:extent cx="3847465" cy="108966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47465" cy="108966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B09D0F0" w14:textId="2C2CF8AD" w:rsidR="00702228" w:rsidRPr="00422955" w:rsidRDefault="00E156A0" w:rsidP="00160324">
                            <w:pPr>
                              <w:rPr>
                                <w:rFonts w:ascii="Arial" w:hAnsi="Arial" w:cs="Arial"/>
                                <w:color w:val="00AF9B"/>
                                <w:sz w:val="36"/>
                                <w:szCs w:val="36"/>
                              </w:rPr>
                            </w:pPr>
                            <w:r w:rsidRPr="00E156A0">
                              <w:rPr>
                                <w:rFonts w:ascii="Arial" w:hAnsi="Arial" w:cs="Arial"/>
                                <w:color w:val="00AF9B"/>
                                <w:sz w:val="36"/>
                                <w:szCs w:val="36"/>
                              </w:rPr>
                              <w:t>Capitalization</w:t>
                            </w:r>
                            <w:r>
                              <w:rPr>
                                <w:rFonts w:ascii="Arial" w:hAnsi="Arial" w:cs="Arial"/>
                                <w:color w:val="00AF9B"/>
                                <w:sz w:val="36"/>
                                <w:szCs w:val="36"/>
                              </w:rPr>
                              <w:t xml:space="preserve"> </w:t>
                            </w:r>
                            <w:r w:rsidR="00794E76">
                              <w:rPr>
                                <w:rFonts w:ascii="Arial" w:hAnsi="Arial" w:cs="Arial"/>
                                <w:color w:val="00AF9B"/>
                                <w:sz w:val="36"/>
                                <w:szCs w:val="36"/>
                              </w:rPr>
                              <w:t>Tool</w:t>
                            </w:r>
                            <w:r w:rsidR="00D87BD1">
                              <w:rPr>
                                <w:rFonts w:ascii="Arial" w:hAnsi="Arial" w:cs="Arial"/>
                                <w:color w:val="00AF9B"/>
                                <w:sz w:val="36"/>
                                <w:szCs w:val="36"/>
                              </w:rPr>
                              <w:t xml:space="preserve"> with Google Cloud</w:t>
                            </w:r>
                            <w:r w:rsidR="00534D0D">
                              <w:rPr>
                                <w:rFonts w:ascii="Arial" w:hAnsi="Arial" w:cs="Arial"/>
                                <w:color w:val="00AF9B"/>
                                <w:sz w:val="36"/>
                                <w:szCs w:val="36"/>
                              </w:rPr>
                              <w:t xml:space="preserve">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7BF43" id="Text Box 5" o:spid="_x0000_s1027" type="#_x0000_t202" style="position:absolute;left:0;text-align:left;margin-left:234.7pt;margin-top:283.7pt;width:302.95pt;height:8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" filled="f" stroked="f">
                <v:textbox>
                  <w:txbxContent>
                    <w:p w14:paraId="7B09D0F0" w14:textId="2C2CF8AD" w:rsidR="00702228" w:rsidRPr="00422955" w:rsidRDefault="00E156A0" w:rsidP="00160324">
                      <w:pPr>
                        <w:rPr>
                          <w:rFonts w:ascii="Arial" w:hAnsi="Arial" w:cs="Arial"/>
                          <w:color w:val="00AF9B"/>
                          <w:sz w:val="36"/>
                          <w:szCs w:val="36"/>
                        </w:rPr>
                      </w:pPr>
                      <w:r w:rsidRPr="00E156A0">
                        <w:rPr>
                          <w:rFonts w:ascii="Arial" w:hAnsi="Arial" w:cs="Arial"/>
                          <w:color w:val="00AF9B"/>
                          <w:sz w:val="36"/>
                          <w:szCs w:val="36"/>
                        </w:rPr>
                        <w:t>Capitalization</w:t>
                      </w:r>
                      <w:r>
                        <w:rPr>
                          <w:rFonts w:ascii="Arial" w:hAnsi="Arial" w:cs="Arial"/>
                          <w:color w:val="00AF9B"/>
                          <w:sz w:val="36"/>
                          <w:szCs w:val="36"/>
                        </w:rPr>
                        <w:t xml:space="preserve"> </w:t>
                      </w:r>
                      <w:r w:rsidR="00794E76">
                        <w:rPr>
                          <w:rFonts w:ascii="Arial" w:hAnsi="Arial" w:cs="Arial"/>
                          <w:color w:val="00AF9B"/>
                          <w:sz w:val="36"/>
                          <w:szCs w:val="36"/>
                        </w:rPr>
                        <w:t>Tool</w:t>
                      </w:r>
                      <w:r w:rsidR="00D87BD1">
                        <w:rPr>
                          <w:rFonts w:ascii="Arial" w:hAnsi="Arial" w:cs="Arial"/>
                          <w:color w:val="00AF9B"/>
                          <w:sz w:val="36"/>
                          <w:szCs w:val="36"/>
                        </w:rPr>
                        <w:t xml:space="preserve"> with Google Cloud</w:t>
                      </w:r>
                      <w:r w:rsidR="00534D0D">
                        <w:rPr>
                          <w:rFonts w:ascii="Arial" w:hAnsi="Arial" w:cs="Arial"/>
                          <w:color w:val="00AF9B"/>
                          <w:sz w:val="36"/>
                          <w:szCs w:val="36"/>
                        </w:rPr>
                        <w:t xml:space="preserve"> Platform</w:t>
                      </w:r>
                    </w:p>
                  </w:txbxContent>
                </v:textbox>
                <w10:wrap type="square"/>
              </v:shape>
            </w:pict>
          </mc:Fallback>
        </mc:AlternateContent>
      </w:r>
      <w:r w:rsidR="00193735" w:rsidRPr="004812C6">
        <w:rPr>
          <w:rFonts w:ascii="Arial" w:hAnsi="Arial" w:cs="Arial"/>
          <w:sz w:val="20"/>
          <w:szCs w:val="20"/>
        </w:rPr>
        <w:br w:type="page"/>
      </w:r>
    </w:p>
    <w:p w14:paraId="0D40F17E" w14:textId="424EC2BA" w:rsidR="00BD623C" w:rsidRDefault="002026F5" w:rsidP="001D6793">
      <w:pPr>
        <w:spacing w:line="276" w:lineRule="auto"/>
        <w:jc w:val="both"/>
        <w:rPr>
          <w:rFonts w:ascii="Arial" w:eastAsia="Times New Roman" w:hAnsi="Arial" w:cs="Arial"/>
          <w:color w:val="333333"/>
          <w:sz w:val="20"/>
          <w:szCs w:val="20"/>
          <w:shd w:val="clear" w:color="auto" w:fill="FFFFFF"/>
          <w:lang w:eastAsia="en-IN"/>
        </w:rPr>
      </w:pPr>
      <w:r w:rsidRPr="002026F5">
        <w:rPr>
          <w:rFonts w:ascii="Arial" w:eastAsia="Times New Roman" w:hAnsi="Arial" w:cs="Arial"/>
          <w:color w:val="333333"/>
          <w:sz w:val="20"/>
          <w:szCs w:val="20"/>
          <w:shd w:val="clear" w:color="auto" w:fill="FFFFFF"/>
          <w:lang w:eastAsia="en-IN"/>
        </w:rPr>
        <w:lastRenderedPageBreak/>
        <w:t>Capitalization is a game-changing project that streamlines the way managers handle costs in their projects. With a seamless integration with Jira, it simplifies the process of tracking and reporting on both capitalized and non-capitalized costs. By automating this critical task, Capitalization not only saves precious time but also ensures accuracy and compliance. Say goodbye to manual data entry and complicated spreadsheets. Capitalization is the future of cost management, making project managers' lives easier and more efficient. It's time to transform the way you handle costs, and it starts with Capitalization.</w:t>
      </w:r>
    </w:p>
    <w:p w14:paraId="1855C792" w14:textId="77777777" w:rsidR="001462C9" w:rsidRDefault="001462C9" w:rsidP="001D6793">
      <w:pPr>
        <w:spacing w:line="276" w:lineRule="auto"/>
        <w:jc w:val="both"/>
        <w:rPr>
          <w:rFonts w:ascii="Arial" w:eastAsia="Times New Roman" w:hAnsi="Arial" w:cs="Arial"/>
          <w:color w:val="333333"/>
          <w:sz w:val="20"/>
          <w:szCs w:val="20"/>
          <w:shd w:val="clear" w:color="auto" w:fill="FFFFFF"/>
          <w:lang w:eastAsia="en-IN"/>
        </w:rPr>
      </w:pPr>
    </w:p>
    <w:p w14:paraId="007C81AC" w14:textId="7C2B1BBB" w:rsidR="001462C9" w:rsidRPr="001462C9" w:rsidRDefault="001462C9" w:rsidP="001D6793">
      <w:pPr>
        <w:spacing w:line="276" w:lineRule="auto"/>
        <w:jc w:val="both"/>
        <w:rPr>
          <w:rFonts w:ascii="Arial" w:eastAsia="Times New Roman" w:hAnsi="Arial" w:cs="Arial"/>
          <w:color w:val="333333"/>
          <w:sz w:val="22"/>
          <w:szCs w:val="22"/>
          <w:shd w:val="clear" w:color="auto" w:fill="FFFFFF"/>
          <w:lang w:eastAsia="en-IN"/>
        </w:rPr>
      </w:pPr>
      <w:r w:rsidRPr="001462C9">
        <w:rPr>
          <w:rFonts w:ascii="Arial" w:eastAsia="Times New Roman" w:hAnsi="Arial" w:cs="Arial"/>
          <w:b/>
          <w:bCs/>
          <w:i/>
          <w:iCs/>
          <w:color w:val="333333"/>
          <w:sz w:val="22"/>
          <w:szCs w:val="22"/>
          <w:lang w:val="en-IN" w:eastAsia="en-IN"/>
        </w:rPr>
        <w:t>Brillio</w:t>
      </w:r>
      <w:r w:rsidR="008E4777">
        <w:rPr>
          <w:rFonts w:ascii="Arial" w:eastAsia="Times New Roman" w:hAnsi="Arial" w:cs="Arial"/>
          <w:b/>
          <w:bCs/>
          <w:i/>
          <w:iCs/>
          <w:color w:val="333333"/>
          <w:sz w:val="22"/>
          <w:szCs w:val="22"/>
          <w:lang w:val="en-IN" w:eastAsia="en-IN"/>
        </w:rPr>
        <w:t xml:space="preserve"> Capitalization</w:t>
      </w:r>
      <w:r w:rsidRPr="001462C9">
        <w:rPr>
          <w:rFonts w:ascii="Arial" w:eastAsia="Times New Roman" w:hAnsi="Arial" w:cs="Arial"/>
          <w:b/>
          <w:bCs/>
          <w:i/>
          <w:iCs/>
          <w:color w:val="333333"/>
          <w:sz w:val="22"/>
          <w:szCs w:val="22"/>
          <w:lang w:val="en-IN" w:eastAsia="en-IN"/>
        </w:rPr>
        <w:t xml:space="preserve"> Tool powered by Google Cloud</w:t>
      </w:r>
    </w:p>
    <w:p w14:paraId="19D0F8BE" w14:textId="1CD3E27A" w:rsidR="00D715D4" w:rsidRDefault="008E4777" w:rsidP="00D715D4">
      <w:pPr>
        <w:spacing w:line="276" w:lineRule="auto"/>
        <w:jc w:val="both"/>
        <w:rPr>
          <w:rFonts w:ascii="Arial" w:eastAsia="Times New Roman" w:hAnsi="Arial" w:cs="Arial"/>
          <w:color w:val="333333"/>
          <w:sz w:val="20"/>
          <w:szCs w:val="20"/>
          <w:shd w:val="clear" w:color="auto" w:fill="FFFFFF"/>
          <w:lang w:eastAsia="en-IN"/>
        </w:rPr>
      </w:pPr>
      <w:r w:rsidRPr="008E4777">
        <w:rPr>
          <w:rFonts w:ascii="Arial" w:eastAsia="Times New Roman" w:hAnsi="Arial" w:cs="Arial"/>
          <w:color w:val="333333"/>
          <w:sz w:val="20"/>
          <w:szCs w:val="20"/>
          <w:shd w:val="clear" w:color="auto" w:fill="FFFFFF"/>
          <w:lang w:eastAsia="en-IN"/>
        </w:rPr>
        <w:t xml:space="preserve">Capitalization tool, hosted on the robust Google Cloud Platform (GCP), is our innovative solution designed to revolutionize and automate the process of tracking and reporting capitalization efforts within organizations. Operating as a Software as a Service (SaaS) tool, Capitalization </w:t>
      </w:r>
      <w:r w:rsidRPr="008E4777">
        <w:rPr>
          <w:rFonts w:ascii="Arial" w:eastAsia="Times New Roman" w:hAnsi="Arial" w:cs="Arial"/>
          <w:color w:val="333333"/>
          <w:sz w:val="20"/>
          <w:szCs w:val="20"/>
          <w:shd w:val="clear" w:color="auto" w:fill="FFFFFF"/>
          <w:lang w:eastAsia="en-IN"/>
        </w:rPr>
        <w:t>tool utilizes</w:t>
      </w:r>
      <w:r w:rsidRPr="008E4777">
        <w:rPr>
          <w:rFonts w:ascii="Arial" w:eastAsia="Times New Roman" w:hAnsi="Arial" w:cs="Arial"/>
          <w:color w:val="333333"/>
          <w:sz w:val="20"/>
          <w:szCs w:val="20"/>
          <w:shd w:val="clear" w:color="auto" w:fill="FFFFFF"/>
          <w:lang w:eastAsia="en-IN"/>
        </w:rPr>
        <w:t xml:space="preserve"> native GCP services to provide a seamless experience for R&amp;D leaders and engineering managers. Unlike traditional solutions,captilization solution specializes in providing detailed insights, automating tracking processes, and enhancing transparency in capitalization efforts. This tool marks a significant shift in how organizations manage and analyze their capitalized development , bringing efficiency and accuracy to the forefront of R&amp;D activities</w:t>
      </w:r>
      <w:r>
        <w:rPr>
          <w:rFonts w:ascii="Arial" w:eastAsia="Times New Roman" w:hAnsi="Arial" w:cs="Arial"/>
          <w:color w:val="333333"/>
          <w:sz w:val="20"/>
          <w:szCs w:val="20"/>
          <w:shd w:val="clear" w:color="auto" w:fill="FFFFFF"/>
          <w:lang w:eastAsia="en-IN"/>
        </w:rPr>
        <w:t>.</w:t>
      </w:r>
    </w:p>
    <w:p w14:paraId="3D973CC3" w14:textId="77777777" w:rsidR="008E4777" w:rsidRDefault="008E4777" w:rsidP="00D715D4">
      <w:pPr>
        <w:spacing w:line="276" w:lineRule="auto"/>
        <w:jc w:val="both"/>
        <w:rPr>
          <w:rFonts w:ascii="Arial" w:eastAsia="Times New Roman" w:hAnsi="Arial" w:cs="Arial"/>
          <w:color w:val="333333"/>
          <w:sz w:val="20"/>
          <w:szCs w:val="20"/>
          <w:shd w:val="clear" w:color="auto" w:fill="FFFFFF"/>
          <w:lang w:eastAsia="en-IN"/>
        </w:rPr>
      </w:pPr>
    </w:p>
    <w:p w14:paraId="7F4BFE49" w14:textId="77777777" w:rsidR="008E4777" w:rsidRPr="00D715D4" w:rsidRDefault="008E4777" w:rsidP="00D715D4">
      <w:pPr>
        <w:spacing w:line="276" w:lineRule="auto"/>
        <w:jc w:val="both"/>
        <w:rPr>
          <w:rFonts w:ascii="Arial" w:eastAsia="Times New Roman" w:hAnsi="Arial" w:cs="Arial"/>
          <w:color w:val="333333"/>
          <w:sz w:val="20"/>
          <w:szCs w:val="20"/>
          <w:shd w:val="clear" w:color="auto" w:fill="FFFFFF"/>
          <w:lang w:eastAsia="en-IN"/>
        </w:rPr>
      </w:pPr>
    </w:p>
    <w:p w14:paraId="00E358BC" w14:textId="77777777" w:rsidR="00D715D4" w:rsidRPr="00D715D4" w:rsidRDefault="00D715D4" w:rsidP="00D715D4">
      <w:pPr>
        <w:spacing w:line="276" w:lineRule="auto"/>
        <w:jc w:val="both"/>
        <w:rPr>
          <w:rFonts w:ascii="Arial" w:eastAsia="Times New Roman" w:hAnsi="Arial" w:cs="Arial"/>
          <w:b/>
          <w:bCs/>
          <w:color w:val="333333"/>
          <w:sz w:val="20"/>
          <w:szCs w:val="20"/>
          <w:shd w:val="clear" w:color="auto" w:fill="FFFFFF"/>
          <w:lang w:eastAsia="en-IN"/>
        </w:rPr>
      </w:pPr>
      <w:r w:rsidRPr="00D715D4">
        <w:rPr>
          <w:rFonts w:ascii="Arial" w:eastAsia="Times New Roman" w:hAnsi="Arial" w:cs="Arial"/>
          <w:b/>
          <w:bCs/>
          <w:color w:val="333333"/>
          <w:sz w:val="20"/>
          <w:szCs w:val="20"/>
          <w:shd w:val="clear" w:color="auto" w:fill="FFFFFF"/>
          <w:lang w:eastAsia="en-IN"/>
        </w:rPr>
        <w:t>Application Highlights</w:t>
      </w:r>
    </w:p>
    <w:p w14:paraId="6F2226BC"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35FBBC13" w14:textId="77777777" w:rsidR="00127260" w:rsidRPr="00164CC2" w:rsidRDefault="00127260" w:rsidP="00164CC2">
      <w:pPr>
        <w:pStyle w:val="ListParagraph"/>
        <w:numPr>
          <w:ilvl w:val="0"/>
          <w:numId w:val="31"/>
        </w:numPr>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Seamless Integration with Jira:</w:t>
      </w:r>
    </w:p>
    <w:p w14:paraId="1700C8BD" w14:textId="19403472" w:rsidR="00127260" w:rsidRPr="00164CC2" w:rsidRDefault="00164CC2" w:rsidP="00164CC2">
      <w:pPr>
        <w:pStyle w:val="ListParagraph"/>
        <w:spacing w:after="105"/>
        <w:rPr>
          <w:rFonts w:ascii="Arial" w:eastAsia="Times New Roman" w:hAnsi="Arial" w:cs="Arial"/>
          <w:color w:val="333333"/>
          <w:sz w:val="20"/>
          <w:szCs w:val="20"/>
          <w:shd w:val="clear" w:color="auto" w:fill="FFFFFF"/>
          <w:lang w:eastAsia="en-IN"/>
        </w:rPr>
      </w:pPr>
      <w:r>
        <w:rPr>
          <w:rFonts w:ascii="Arial" w:eastAsia="Times New Roman" w:hAnsi="Arial" w:cs="Arial"/>
          <w:color w:val="333333"/>
          <w:sz w:val="20"/>
          <w:szCs w:val="20"/>
          <w:shd w:val="clear" w:color="auto" w:fill="FFFFFF"/>
          <w:lang w:eastAsia="en-IN"/>
        </w:rPr>
        <w:t xml:space="preserve">Capitalization Tool </w:t>
      </w:r>
      <w:r w:rsidR="00127260" w:rsidRPr="00164CC2">
        <w:rPr>
          <w:rFonts w:ascii="Arial" w:eastAsia="Times New Roman" w:hAnsi="Arial" w:cs="Arial"/>
          <w:color w:val="333333"/>
          <w:sz w:val="20"/>
          <w:szCs w:val="20"/>
          <w:shd w:val="clear" w:color="auto" w:fill="FFFFFF"/>
          <w:lang w:eastAsia="en-IN"/>
        </w:rPr>
        <w:t>seamlessly integrates with Jira, providing a cohesive environment for efficient tracking and reporting of capitalization efforts. This integration ensures a smooth workflow and eliminates silos in data management.</w:t>
      </w:r>
    </w:p>
    <w:p w14:paraId="3B27FB72" w14:textId="77777777" w:rsidR="00127260" w:rsidRDefault="00127260" w:rsidP="00127260">
      <w:pPr>
        <w:spacing w:after="105"/>
        <w:rPr>
          <w:rFonts w:ascii="Arial" w:eastAsia="Times New Roman" w:hAnsi="Arial" w:cs="Arial"/>
          <w:color w:val="333333"/>
          <w:sz w:val="20"/>
          <w:szCs w:val="20"/>
          <w:shd w:val="clear" w:color="auto" w:fill="FFFFFF"/>
          <w:lang w:eastAsia="en-IN"/>
        </w:rPr>
      </w:pPr>
    </w:p>
    <w:p w14:paraId="5FCB9DB3" w14:textId="77777777" w:rsidR="00127260" w:rsidRPr="00164CC2" w:rsidRDefault="00127260" w:rsidP="00164CC2">
      <w:pPr>
        <w:pStyle w:val="ListParagraph"/>
        <w:numPr>
          <w:ilvl w:val="0"/>
          <w:numId w:val="31"/>
        </w:numPr>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Adaptable Capitalization Status Management:</w:t>
      </w:r>
    </w:p>
    <w:p w14:paraId="53B9082E" w14:textId="704C1FBE" w:rsidR="00127260" w:rsidRPr="00164CC2" w:rsidRDefault="00164CC2" w:rsidP="00164CC2">
      <w:pPr>
        <w:pStyle w:val="ListParagraph"/>
        <w:spacing w:after="105"/>
        <w:rPr>
          <w:rFonts w:ascii="Arial" w:eastAsia="Times New Roman" w:hAnsi="Arial" w:cs="Arial"/>
          <w:color w:val="333333"/>
          <w:sz w:val="20"/>
          <w:szCs w:val="20"/>
          <w:shd w:val="clear" w:color="auto" w:fill="FFFFFF"/>
          <w:lang w:eastAsia="en-IN"/>
        </w:rPr>
      </w:pPr>
      <w:r>
        <w:rPr>
          <w:rFonts w:ascii="Arial" w:eastAsia="Times New Roman" w:hAnsi="Arial" w:cs="Arial"/>
          <w:color w:val="333333"/>
          <w:sz w:val="20"/>
          <w:szCs w:val="20"/>
          <w:shd w:val="clear" w:color="auto" w:fill="FFFFFF"/>
          <w:lang w:eastAsia="en-IN"/>
        </w:rPr>
        <w:t xml:space="preserve">Capitalization Tool </w:t>
      </w:r>
      <w:r w:rsidR="00127260" w:rsidRPr="00164CC2">
        <w:rPr>
          <w:rFonts w:ascii="Arial" w:eastAsia="Times New Roman" w:hAnsi="Arial" w:cs="Arial"/>
          <w:color w:val="333333"/>
          <w:sz w:val="20"/>
          <w:szCs w:val="20"/>
          <w:shd w:val="clear" w:color="auto" w:fill="FFFFFF"/>
          <w:lang w:eastAsia="en-IN"/>
        </w:rPr>
        <w:t xml:space="preserve">simplifies the capitalization process with its Epics Config tab, automating the identification of epics and allowing users to easily edit the status of each story. This adaptability provides instant insights into capitalization status, offering a straightforward way to customize and manage the process. Whether automated or manually adjusted, </w:t>
      </w:r>
      <w:r>
        <w:rPr>
          <w:rFonts w:ascii="Arial" w:eastAsia="Times New Roman" w:hAnsi="Arial" w:cs="Arial"/>
          <w:color w:val="333333"/>
          <w:sz w:val="20"/>
          <w:szCs w:val="20"/>
          <w:shd w:val="clear" w:color="auto" w:fill="FFFFFF"/>
          <w:lang w:eastAsia="en-IN"/>
        </w:rPr>
        <w:t xml:space="preserve">Capitalization Tool </w:t>
      </w:r>
      <w:r w:rsidR="00127260" w:rsidRPr="00164CC2">
        <w:rPr>
          <w:rFonts w:ascii="Arial" w:eastAsia="Times New Roman" w:hAnsi="Arial" w:cs="Arial"/>
          <w:color w:val="333333"/>
          <w:sz w:val="20"/>
          <w:szCs w:val="20"/>
          <w:shd w:val="clear" w:color="auto" w:fill="FFFFFF"/>
          <w:lang w:eastAsia="en-IN"/>
        </w:rPr>
        <w:t>ensures flexibility, making decision-making more informed and efficient.</w:t>
      </w:r>
    </w:p>
    <w:p w14:paraId="6DAEFDDE" w14:textId="77777777" w:rsidR="00CE1D41" w:rsidRDefault="00CE1D41" w:rsidP="00127260">
      <w:pPr>
        <w:spacing w:after="105"/>
        <w:rPr>
          <w:rFonts w:ascii="Arial" w:eastAsia="Times New Roman" w:hAnsi="Arial" w:cs="Arial"/>
          <w:color w:val="333333"/>
          <w:sz w:val="20"/>
          <w:szCs w:val="20"/>
          <w:shd w:val="clear" w:color="auto" w:fill="FFFFFF"/>
          <w:lang w:eastAsia="en-IN"/>
        </w:rPr>
      </w:pPr>
    </w:p>
    <w:p w14:paraId="338AF083" w14:textId="77777777" w:rsidR="00CE1D41" w:rsidRPr="00164CC2" w:rsidRDefault="00CE1D41" w:rsidP="00164CC2">
      <w:pPr>
        <w:pStyle w:val="ListParagraph"/>
        <w:numPr>
          <w:ilvl w:val="0"/>
          <w:numId w:val="31"/>
        </w:numPr>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Enhanced Visibility through Detailed Reports:</w:t>
      </w:r>
    </w:p>
    <w:p w14:paraId="6AC91B5F" w14:textId="7439970C" w:rsidR="00CE1D41" w:rsidRPr="00164CC2" w:rsidRDefault="00CE1D41" w:rsidP="00164CC2">
      <w:pPr>
        <w:pStyle w:val="ListParagraph"/>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The platform generates comprehensive reports at various levels, including by resource, by issue/task, and by month. This heightened visibility enables R&amp;D leaders and engineering managers to make informed decisions and gain a holistic view of their team's performance.</w:t>
      </w:r>
    </w:p>
    <w:p w14:paraId="0CEDDA22" w14:textId="77777777" w:rsidR="00CE1D41" w:rsidRDefault="00CE1D41" w:rsidP="00CE1D41">
      <w:pPr>
        <w:spacing w:after="105"/>
        <w:rPr>
          <w:rFonts w:ascii="Arial" w:eastAsia="Times New Roman" w:hAnsi="Arial" w:cs="Arial"/>
          <w:color w:val="333333"/>
          <w:sz w:val="20"/>
          <w:szCs w:val="20"/>
          <w:shd w:val="clear" w:color="auto" w:fill="FFFFFF"/>
          <w:lang w:eastAsia="en-IN"/>
        </w:rPr>
      </w:pPr>
    </w:p>
    <w:p w14:paraId="61D73776" w14:textId="77777777" w:rsidR="00CE1D41" w:rsidRPr="00164CC2" w:rsidRDefault="00CE1D41" w:rsidP="00164CC2">
      <w:pPr>
        <w:pStyle w:val="ListParagraph"/>
        <w:numPr>
          <w:ilvl w:val="0"/>
          <w:numId w:val="31"/>
        </w:numPr>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User-Friendly Interface:</w:t>
      </w:r>
    </w:p>
    <w:p w14:paraId="7DCA84EA" w14:textId="1E1A8D8B" w:rsidR="00CE1D41" w:rsidRPr="00164CC2" w:rsidRDefault="00CE1D41" w:rsidP="00164CC2">
      <w:pPr>
        <w:pStyle w:val="ListParagraph"/>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 xml:space="preserve">Designed with simplicity in mind, </w:t>
      </w:r>
      <w:r w:rsidR="00164CC2">
        <w:rPr>
          <w:rFonts w:ascii="Arial" w:eastAsia="Times New Roman" w:hAnsi="Arial" w:cs="Arial"/>
          <w:color w:val="333333"/>
          <w:sz w:val="20"/>
          <w:szCs w:val="20"/>
          <w:shd w:val="clear" w:color="auto" w:fill="FFFFFF"/>
          <w:lang w:eastAsia="en-IN"/>
        </w:rPr>
        <w:t xml:space="preserve">Capitalization Tool </w:t>
      </w:r>
      <w:r w:rsidRPr="00164CC2">
        <w:rPr>
          <w:rFonts w:ascii="Arial" w:eastAsia="Times New Roman" w:hAnsi="Arial" w:cs="Arial"/>
          <w:color w:val="333333"/>
          <w:sz w:val="20"/>
          <w:szCs w:val="20"/>
          <w:shd w:val="clear" w:color="auto" w:fill="FFFFFF"/>
          <w:lang w:eastAsia="en-IN"/>
        </w:rPr>
        <w:t>offers a user-friendly interface that ensures ease of use for R&amp;D leaders and engineering managers. This simplicity enhances user adoption and makes the tool accessible to a broader audience.</w:t>
      </w:r>
    </w:p>
    <w:p w14:paraId="1F6614D8" w14:textId="77777777" w:rsidR="00127260" w:rsidRDefault="00127260" w:rsidP="00127260">
      <w:pPr>
        <w:spacing w:after="105"/>
        <w:rPr>
          <w:rFonts w:ascii="Arial" w:eastAsia="Times New Roman" w:hAnsi="Arial" w:cs="Arial"/>
          <w:color w:val="333333"/>
          <w:sz w:val="20"/>
          <w:szCs w:val="20"/>
          <w:shd w:val="clear" w:color="auto" w:fill="FFFFFF"/>
          <w:lang w:eastAsia="en-IN"/>
        </w:rPr>
      </w:pPr>
    </w:p>
    <w:p w14:paraId="65268DF8" w14:textId="77777777" w:rsidR="00127260" w:rsidRPr="00164CC2" w:rsidRDefault="00127260" w:rsidP="00164CC2">
      <w:pPr>
        <w:pStyle w:val="ListParagraph"/>
        <w:numPr>
          <w:ilvl w:val="0"/>
          <w:numId w:val="31"/>
        </w:numPr>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Time-Saving for Managers:</w:t>
      </w:r>
    </w:p>
    <w:p w14:paraId="1C252966" w14:textId="6504CC75" w:rsidR="00127260" w:rsidRPr="00164CC2" w:rsidRDefault="00164CC2" w:rsidP="00164CC2">
      <w:pPr>
        <w:pStyle w:val="ListParagraph"/>
        <w:spacing w:after="105"/>
        <w:rPr>
          <w:rFonts w:ascii="Arial" w:eastAsia="Times New Roman" w:hAnsi="Arial" w:cs="Arial"/>
          <w:color w:val="333333"/>
          <w:sz w:val="20"/>
          <w:szCs w:val="20"/>
          <w:shd w:val="clear" w:color="auto" w:fill="FFFFFF"/>
          <w:lang w:eastAsia="en-IN"/>
        </w:rPr>
      </w:pPr>
      <w:r>
        <w:rPr>
          <w:rFonts w:ascii="Arial" w:eastAsia="Times New Roman" w:hAnsi="Arial" w:cs="Arial"/>
          <w:color w:val="333333"/>
          <w:sz w:val="20"/>
          <w:szCs w:val="20"/>
          <w:shd w:val="clear" w:color="auto" w:fill="FFFFFF"/>
          <w:lang w:eastAsia="en-IN"/>
        </w:rPr>
        <w:t xml:space="preserve">Capitalization Tool </w:t>
      </w:r>
      <w:r w:rsidR="00127260" w:rsidRPr="00164CC2">
        <w:rPr>
          <w:rFonts w:ascii="Arial" w:eastAsia="Times New Roman" w:hAnsi="Arial" w:cs="Arial"/>
          <w:color w:val="333333"/>
          <w:sz w:val="20"/>
          <w:szCs w:val="20"/>
          <w:shd w:val="clear" w:color="auto" w:fill="FFFFFF"/>
          <w:lang w:eastAsia="en-IN"/>
        </w:rPr>
        <w:t>is designed with a focus on efficiency, saving managers valuable time in the capitalization process. The combination of automated features, chatbot support, and quick access to reports streamlines managerial tasks, allowing for more strategic decision-making.</w:t>
      </w:r>
    </w:p>
    <w:p w14:paraId="66F3B840"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53676692"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0A9794E8"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2BB57A86"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26E0FAB4"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41E6B49C"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2DD731A8"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6EF0FF20" w14:textId="20DB5A72" w:rsidR="001462C9" w:rsidRPr="001462C9" w:rsidRDefault="001462C9" w:rsidP="001462C9">
      <w:pPr>
        <w:spacing w:after="105"/>
        <w:rPr>
          <w:rFonts w:ascii="Arial" w:eastAsia="Times New Roman" w:hAnsi="Arial" w:cs="Arial"/>
          <w:color w:val="333333"/>
          <w:sz w:val="22"/>
          <w:szCs w:val="22"/>
          <w:lang w:val="en-IN" w:eastAsia="en-IN"/>
        </w:rPr>
      </w:pPr>
      <w:r w:rsidRPr="001462C9">
        <w:rPr>
          <w:rFonts w:ascii="Arial" w:eastAsia="Times New Roman" w:hAnsi="Arial" w:cs="Arial"/>
          <w:b/>
          <w:bCs/>
          <w:i/>
          <w:iCs/>
          <w:color w:val="333333"/>
          <w:sz w:val="22"/>
          <w:szCs w:val="22"/>
          <w:lang w:val="en-IN" w:eastAsia="en-IN"/>
        </w:rPr>
        <w:t>BrillioUnified Archicode.ai Tool Solution Differentiators</w:t>
      </w:r>
    </w:p>
    <w:p w14:paraId="19CD2AD5"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18A11F1F" w14:textId="77777777" w:rsidR="00CE1D41" w:rsidRDefault="00CE1D41" w:rsidP="001462C9">
      <w:pPr>
        <w:spacing w:after="105"/>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"CapitalizeEase, crafted to streamline and automate the capitalization process, introduces key differentiators that prove invaluable to R&amp;D leaders and engineering managers:</w:t>
      </w:r>
    </w:p>
    <w:p w14:paraId="338756DC" w14:textId="5BFD1F28" w:rsidR="001462C9" w:rsidRDefault="001462C9" w:rsidP="001462C9">
      <w:pPr>
        <w:spacing w:after="105"/>
        <w:rPr>
          <w:rFonts w:ascii="Arial" w:eastAsia="Times New Roman" w:hAnsi="Arial" w:cs="Arial"/>
          <w:color w:val="333333"/>
          <w:sz w:val="20"/>
          <w:szCs w:val="20"/>
          <w:shd w:val="clear" w:color="auto" w:fill="FFFFFF"/>
          <w:lang w:eastAsia="en-IN"/>
        </w:rPr>
      </w:pPr>
      <w:r w:rsidRPr="001462C9">
        <w:rPr>
          <w:rFonts w:ascii="Arial" w:eastAsia="Times New Roman" w:hAnsi="Arial" w:cs="Arial"/>
          <w:color w:val="333333"/>
          <w:sz w:val="20"/>
          <w:szCs w:val="20"/>
          <w:shd w:val="clear" w:color="auto" w:fill="FFFFFF"/>
          <w:lang w:eastAsia="en-IN"/>
        </w:rPr>
        <w:t>Key Differentiators:</w:t>
      </w:r>
    </w:p>
    <w:p w14:paraId="71344FB3" w14:textId="77777777" w:rsidR="00560B40" w:rsidRPr="001462C9" w:rsidRDefault="00560B40" w:rsidP="001462C9">
      <w:pPr>
        <w:spacing w:after="105"/>
        <w:rPr>
          <w:rFonts w:ascii="Arial" w:eastAsia="Times New Roman" w:hAnsi="Arial" w:cs="Arial"/>
          <w:color w:val="333333"/>
          <w:sz w:val="20"/>
          <w:szCs w:val="20"/>
          <w:shd w:val="clear" w:color="auto" w:fill="FFFFFF"/>
          <w:lang w:eastAsia="en-IN"/>
        </w:rPr>
      </w:pPr>
    </w:p>
    <w:p w14:paraId="73509C39" w14:textId="77777777" w:rsidR="00CE1D41" w:rsidRPr="00CE1D41" w:rsidRDefault="00CE1D41" w:rsidP="00CE1D41">
      <w:pPr>
        <w:spacing w:after="105"/>
        <w:rPr>
          <w:rFonts w:ascii="Arial" w:eastAsia="Times New Roman" w:hAnsi="Arial" w:cs="Arial"/>
          <w:color w:val="333333"/>
          <w:sz w:val="20"/>
          <w:szCs w:val="20"/>
          <w:shd w:val="clear" w:color="auto" w:fill="FFFFFF"/>
          <w:lang w:eastAsia="en-IN"/>
        </w:rPr>
      </w:pPr>
    </w:p>
    <w:p w14:paraId="469CAAF8" w14:textId="77777777" w:rsidR="00CE1D41" w:rsidRPr="00CE1D41" w:rsidRDefault="00CE1D41" w:rsidP="00164CC2">
      <w:pPr>
        <w:pStyle w:val="ListParagraph"/>
        <w:numPr>
          <w:ilvl w:val="0"/>
          <w:numId w:val="30"/>
        </w:numPr>
        <w:spacing w:after="105"/>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Chatbot Support for Instant Query Resolution:</w:t>
      </w:r>
    </w:p>
    <w:p w14:paraId="0357C6FC" w14:textId="77777777" w:rsidR="00CE1D41" w:rsidRP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15124489" w14:textId="096B6C7C" w:rsidR="00CE1D41" w:rsidRDefault="00CE1D41" w:rsidP="00164CC2">
      <w:pPr>
        <w:pStyle w:val="ListParagraph"/>
        <w:spacing w:after="105"/>
        <w:ind w:left="1440"/>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 xml:space="preserve">User-Friendly Interaction: </w:t>
      </w:r>
      <w:r w:rsidR="00164CC2">
        <w:rPr>
          <w:rFonts w:ascii="Arial" w:eastAsia="Times New Roman" w:hAnsi="Arial" w:cs="Arial"/>
          <w:color w:val="333333"/>
          <w:sz w:val="20"/>
          <w:szCs w:val="20"/>
          <w:shd w:val="clear" w:color="auto" w:fill="FFFFFF"/>
          <w:lang w:eastAsia="en-IN"/>
        </w:rPr>
        <w:t xml:space="preserve">Capitalization Tool </w:t>
      </w:r>
      <w:r w:rsidRPr="00CE1D41">
        <w:rPr>
          <w:rFonts w:ascii="Arial" w:eastAsia="Times New Roman" w:hAnsi="Arial" w:cs="Arial"/>
          <w:color w:val="333333"/>
          <w:sz w:val="20"/>
          <w:szCs w:val="20"/>
          <w:shd w:val="clear" w:color="auto" w:fill="FFFFFF"/>
          <w:lang w:eastAsia="en-IN"/>
        </w:rPr>
        <w:t xml:space="preserve">features an interactive chatbot for quick query resolution from generated </w:t>
      </w:r>
      <w:r>
        <w:rPr>
          <w:rFonts w:ascii="Arial" w:eastAsia="Times New Roman" w:hAnsi="Arial" w:cs="Arial"/>
          <w:color w:val="333333"/>
          <w:sz w:val="20"/>
          <w:szCs w:val="20"/>
          <w:shd w:val="clear" w:color="auto" w:fill="FFFFFF"/>
          <w:lang w:eastAsia="en-IN"/>
        </w:rPr>
        <w:t>reports</w:t>
      </w:r>
      <w:r w:rsidRPr="00CE1D41">
        <w:rPr>
          <w:rFonts w:ascii="Arial" w:eastAsia="Times New Roman" w:hAnsi="Arial" w:cs="Arial"/>
          <w:color w:val="333333"/>
          <w:sz w:val="20"/>
          <w:szCs w:val="20"/>
          <w:shd w:val="clear" w:color="auto" w:fill="FFFFFF"/>
          <w:lang w:eastAsia="en-IN"/>
        </w:rPr>
        <w:t>. This user-friendly approach ensures efficient communication and a seamless user experience</w:t>
      </w:r>
    </w:p>
    <w:p w14:paraId="7B003268" w14:textId="77777777" w:rsid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371A8B6F" w14:textId="77777777" w:rsid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51039B18" w14:textId="77777777" w:rsidR="00CE1D41" w:rsidRPr="00CE1D41" w:rsidRDefault="00CE1D41" w:rsidP="00164CC2">
      <w:pPr>
        <w:pStyle w:val="ListParagraph"/>
        <w:numPr>
          <w:ilvl w:val="0"/>
          <w:numId w:val="30"/>
        </w:numPr>
        <w:spacing w:after="105"/>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Efficient Admin Panel for Access Management:</w:t>
      </w:r>
    </w:p>
    <w:p w14:paraId="1261D172" w14:textId="77777777" w:rsidR="00CE1D41" w:rsidRP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670BE767" w14:textId="64BA3DE6" w:rsidR="00CE1D41" w:rsidRDefault="00CE1D41" w:rsidP="00164CC2">
      <w:pPr>
        <w:pStyle w:val="ListParagraph"/>
        <w:spacing w:after="105"/>
        <w:ind w:left="1440"/>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 xml:space="preserve">Streamlined Control: The Admin Panel in </w:t>
      </w:r>
      <w:r w:rsidR="00164CC2">
        <w:rPr>
          <w:rFonts w:ascii="Arial" w:eastAsia="Times New Roman" w:hAnsi="Arial" w:cs="Arial"/>
          <w:color w:val="333333"/>
          <w:sz w:val="20"/>
          <w:szCs w:val="20"/>
          <w:shd w:val="clear" w:color="auto" w:fill="FFFFFF"/>
          <w:lang w:eastAsia="en-IN"/>
        </w:rPr>
        <w:t xml:space="preserve">Capitalization Tool </w:t>
      </w:r>
      <w:r w:rsidRPr="00CE1D41">
        <w:rPr>
          <w:rFonts w:ascii="Arial" w:eastAsia="Times New Roman" w:hAnsi="Arial" w:cs="Arial"/>
          <w:color w:val="333333"/>
          <w:sz w:val="20"/>
          <w:szCs w:val="20"/>
          <w:shd w:val="clear" w:color="auto" w:fill="FFFFFF"/>
          <w:lang w:eastAsia="en-IN"/>
        </w:rPr>
        <w:t>simplifies access management for projects and managers. This centralized hub allows for efficient control, ensuring secure and tailored access levels.</w:t>
      </w:r>
    </w:p>
    <w:p w14:paraId="632A12FF" w14:textId="77777777" w:rsid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6C1B97F2" w14:textId="77777777" w:rsid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56FA7B46" w14:textId="77777777" w:rsidR="00CE1D41" w:rsidRPr="00CE1D41" w:rsidRDefault="00CE1D41" w:rsidP="00164CC2">
      <w:pPr>
        <w:pStyle w:val="ListParagraph"/>
        <w:numPr>
          <w:ilvl w:val="0"/>
          <w:numId w:val="30"/>
        </w:numPr>
        <w:spacing w:after="105"/>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Customizable Access Levels for Security:</w:t>
      </w:r>
    </w:p>
    <w:p w14:paraId="625802D2" w14:textId="77777777" w:rsidR="00CE1D41" w:rsidRP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31651F6A" w14:textId="1BA62E92" w:rsidR="00CE1D41" w:rsidRDefault="00CE1D41" w:rsidP="00164CC2">
      <w:pPr>
        <w:pStyle w:val="ListParagraph"/>
        <w:spacing w:after="105"/>
        <w:ind w:left="1440"/>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 xml:space="preserve">Granular Control: </w:t>
      </w:r>
      <w:r w:rsidR="00164CC2">
        <w:rPr>
          <w:rFonts w:ascii="Arial" w:eastAsia="Times New Roman" w:hAnsi="Arial" w:cs="Arial"/>
          <w:color w:val="333333"/>
          <w:sz w:val="20"/>
          <w:szCs w:val="20"/>
          <w:shd w:val="clear" w:color="auto" w:fill="FFFFFF"/>
          <w:lang w:eastAsia="en-IN"/>
        </w:rPr>
        <w:t xml:space="preserve">Capitalization Tool </w:t>
      </w:r>
      <w:r w:rsidRPr="00CE1D41">
        <w:rPr>
          <w:rFonts w:ascii="Arial" w:eastAsia="Times New Roman" w:hAnsi="Arial" w:cs="Arial"/>
          <w:color w:val="333333"/>
          <w:sz w:val="20"/>
          <w:szCs w:val="20"/>
          <w:shd w:val="clear" w:color="auto" w:fill="FFFFFF"/>
          <w:lang w:eastAsia="en-IN"/>
        </w:rPr>
        <w:t>offers customizable access levels through the Admin Panel, ensuring security with tailored permissions based on roles. This granular control aligns with the principle of least privilege.</w:t>
      </w:r>
    </w:p>
    <w:p w14:paraId="1D573849" w14:textId="77777777" w:rsid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6094798C" w14:textId="77777777" w:rsid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614EFE7B" w14:textId="77777777" w:rsidR="00CE1D41" w:rsidRPr="00CE1D41" w:rsidRDefault="00CE1D41" w:rsidP="00164CC2">
      <w:pPr>
        <w:pStyle w:val="ListParagraph"/>
        <w:numPr>
          <w:ilvl w:val="0"/>
          <w:numId w:val="30"/>
        </w:numPr>
        <w:spacing w:after="105"/>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Multi-Dimensional Reporting Support:</w:t>
      </w:r>
    </w:p>
    <w:p w14:paraId="2E85AD52" w14:textId="77777777" w:rsidR="00CE1D41" w:rsidRP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388BFEC4" w14:textId="51602CE2" w:rsidR="00CE1D41" w:rsidRDefault="00CE1D41" w:rsidP="00164CC2">
      <w:pPr>
        <w:pStyle w:val="ListParagraph"/>
        <w:spacing w:after="105"/>
        <w:ind w:left="1440"/>
        <w:rPr>
          <w:rFonts w:ascii="Arial" w:eastAsia="Times New Roman" w:hAnsi="Arial" w:cs="Arial"/>
          <w:color w:val="333333"/>
          <w:sz w:val="20"/>
          <w:szCs w:val="20"/>
          <w:shd w:val="clear" w:color="auto" w:fill="FFFFFF"/>
          <w:lang w:eastAsia="en-IN"/>
        </w:rPr>
      </w:pPr>
      <w:r w:rsidRPr="00CE1D41">
        <w:rPr>
          <w:rFonts w:ascii="Arial" w:eastAsia="Times New Roman" w:hAnsi="Arial" w:cs="Arial"/>
          <w:color w:val="333333"/>
          <w:sz w:val="20"/>
          <w:szCs w:val="20"/>
          <w:shd w:val="clear" w:color="auto" w:fill="FFFFFF"/>
          <w:lang w:eastAsia="en-IN"/>
        </w:rPr>
        <w:t xml:space="preserve">Versatile Integration: </w:t>
      </w:r>
      <w:r w:rsidR="00164CC2">
        <w:rPr>
          <w:rFonts w:ascii="Arial" w:eastAsia="Times New Roman" w:hAnsi="Arial" w:cs="Arial"/>
          <w:color w:val="333333"/>
          <w:sz w:val="20"/>
          <w:szCs w:val="20"/>
          <w:shd w:val="clear" w:color="auto" w:fill="FFFFFF"/>
          <w:lang w:eastAsia="en-IN"/>
        </w:rPr>
        <w:t xml:space="preserve">Capitalization Tool </w:t>
      </w:r>
      <w:r w:rsidRPr="00CE1D41">
        <w:rPr>
          <w:rFonts w:ascii="Arial" w:eastAsia="Times New Roman" w:hAnsi="Arial" w:cs="Arial"/>
          <w:color w:val="333333"/>
          <w:sz w:val="20"/>
          <w:szCs w:val="20"/>
          <w:shd w:val="clear" w:color="auto" w:fill="FFFFFF"/>
          <w:lang w:eastAsia="en-IN"/>
        </w:rPr>
        <w:t>supports various reporting levels, offering insights by resource, issue/task, and month, allowing for a comprehensive view of efforts and costs.</w:t>
      </w:r>
    </w:p>
    <w:p w14:paraId="0E8406BB" w14:textId="77777777" w:rsidR="00CE1D41"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621E5855" w14:textId="77777777" w:rsidR="00164CC2" w:rsidRDefault="00164CC2" w:rsidP="00CE1D41">
      <w:pPr>
        <w:pStyle w:val="ListParagraph"/>
        <w:spacing w:after="105"/>
        <w:rPr>
          <w:rFonts w:ascii="Arial" w:eastAsia="Times New Roman" w:hAnsi="Arial" w:cs="Arial"/>
          <w:color w:val="333333"/>
          <w:sz w:val="20"/>
          <w:szCs w:val="20"/>
          <w:shd w:val="clear" w:color="auto" w:fill="FFFFFF"/>
          <w:lang w:eastAsia="en-IN"/>
        </w:rPr>
      </w:pPr>
    </w:p>
    <w:p w14:paraId="5C994B71" w14:textId="1665568D" w:rsidR="00164CC2" w:rsidRDefault="00164CC2" w:rsidP="00164CC2">
      <w:pPr>
        <w:pStyle w:val="ListParagraph"/>
        <w:numPr>
          <w:ilvl w:val="0"/>
          <w:numId w:val="30"/>
        </w:numPr>
        <w:spacing w:after="105"/>
        <w:rPr>
          <w:rFonts w:ascii="Arial" w:eastAsia="Times New Roman" w:hAnsi="Arial" w:cs="Arial"/>
          <w:color w:val="333333"/>
          <w:sz w:val="20"/>
          <w:szCs w:val="20"/>
          <w:shd w:val="clear" w:color="auto" w:fill="FFFFFF"/>
          <w:lang w:eastAsia="en-IN"/>
        </w:rPr>
      </w:pPr>
      <w:r w:rsidRPr="00164CC2">
        <w:rPr>
          <w:rFonts w:ascii="Arial" w:eastAsia="Times New Roman" w:hAnsi="Arial" w:cs="Arial"/>
          <w:color w:val="333333"/>
          <w:sz w:val="20"/>
          <w:szCs w:val="20"/>
          <w:shd w:val="clear" w:color="auto" w:fill="FFFFFF"/>
          <w:lang w:eastAsia="en-IN"/>
        </w:rPr>
        <w:t>One-Click Access</w:t>
      </w:r>
      <w:r>
        <w:rPr>
          <w:rFonts w:ascii="Arial" w:eastAsia="Times New Roman" w:hAnsi="Arial" w:cs="Arial"/>
          <w:color w:val="333333"/>
          <w:sz w:val="20"/>
          <w:szCs w:val="20"/>
          <w:shd w:val="clear" w:color="auto" w:fill="FFFFFF"/>
          <w:lang w:eastAsia="en-IN"/>
        </w:rPr>
        <w:t>:</w:t>
      </w:r>
    </w:p>
    <w:p w14:paraId="0E3FB473" w14:textId="33526C49" w:rsidR="00164CC2" w:rsidRDefault="00164CC2" w:rsidP="00164CC2">
      <w:pPr>
        <w:pStyle w:val="ListParagraph"/>
        <w:spacing w:after="105"/>
        <w:ind w:left="1440"/>
        <w:rPr>
          <w:rFonts w:ascii="Arial" w:eastAsia="Times New Roman" w:hAnsi="Arial" w:cs="Arial"/>
          <w:color w:val="333333"/>
          <w:sz w:val="20"/>
          <w:szCs w:val="20"/>
          <w:shd w:val="clear" w:color="auto" w:fill="FFFFFF"/>
          <w:lang w:eastAsia="en-IN"/>
        </w:rPr>
      </w:pPr>
      <w:r>
        <w:rPr>
          <w:rFonts w:ascii="Arial" w:eastAsia="Times New Roman" w:hAnsi="Arial" w:cs="Arial"/>
          <w:color w:val="333333"/>
          <w:sz w:val="20"/>
          <w:szCs w:val="20"/>
          <w:shd w:val="clear" w:color="auto" w:fill="FFFFFF"/>
          <w:lang w:eastAsia="en-IN"/>
        </w:rPr>
        <w:t xml:space="preserve">Capitalization Tool </w:t>
      </w:r>
      <w:r w:rsidRPr="00164CC2">
        <w:rPr>
          <w:rFonts w:ascii="Arial" w:eastAsia="Times New Roman" w:hAnsi="Arial" w:cs="Arial"/>
          <w:color w:val="333333"/>
          <w:sz w:val="20"/>
          <w:szCs w:val="20"/>
          <w:shd w:val="clear" w:color="auto" w:fill="FFFFFF"/>
          <w:lang w:eastAsia="en-IN"/>
        </w:rPr>
        <w:t xml:space="preserve">seamlessly integrates with Jira, allowing users to effortlessly navigate from the </w:t>
      </w:r>
      <w:r>
        <w:rPr>
          <w:rFonts w:ascii="Arial" w:eastAsia="Times New Roman" w:hAnsi="Arial" w:cs="Arial"/>
          <w:color w:val="333333"/>
          <w:sz w:val="20"/>
          <w:szCs w:val="20"/>
          <w:shd w:val="clear" w:color="auto" w:fill="FFFFFF"/>
          <w:lang w:eastAsia="en-IN"/>
        </w:rPr>
        <w:t xml:space="preserve">Capitalization Tool </w:t>
      </w:r>
      <w:r w:rsidRPr="00164CC2">
        <w:rPr>
          <w:rFonts w:ascii="Arial" w:eastAsia="Times New Roman" w:hAnsi="Arial" w:cs="Arial"/>
          <w:color w:val="333333"/>
          <w:sz w:val="20"/>
          <w:szCs w:val="20"/>
          <w:shd w:val="clear" w:color="auto" w:fill="FFFFFF"/>
          <w:lang w:eastAsia="en-IN"/>
        </w:rPr>
        <w:t>platform to the corresponding Jira page for a specific issue or epic with a simple click. This streamlined integration enhances user experience and ensures quick access to detailed project information</w:t>
      </w:r>
    </w:p>
    <w:p w14:paraId="2BDF4B06" w14:textId="77777777" w:rsidR="00CE1D41" w:rsidRPr="00560B40" w:rsidRDefault="00CE1D41" w:rsidP="00CE1D41">
      <w:pPr>
        <w:pStyle w:val="ListParagraph"/>
        <w:spacing w:after="105"/>
        <w:rPr>
          <w:rFonts w:ascii="Arial" w:eastAsia="Times New Roman" w:hAnsi="Arial" w:cs="Arial"/>
          <w:color w:val="333333"/>
          <w:sz w:val="20"/>
          <w:szCs w:val="20"/>
          <w:shd w:val="clear" w:color="auto" w:fill="FFFFFF"/>
          <w:lang w:eastAsia="en-IN"/>
        </w:rPr>
      </w:pPr>
    </w:p>
    <w:p w14:paraId="2DFBF3AC" w14:textId="77777777" w:rsidR="00560B40" w:rsidRDefault="00560B40" w:rsidP="00560B40">
      <w:pPr>
        <w:pStyle w:val="ListParagraph"/>
        <w:spacing w:after="105"/>
        <w:rPr>
          <w:rFonts w:ascii="Arial" w:eastAsia="Times New Roman" w:hAnsi="Arial" w:cs="Arial"/>
          <w:color w:val="333333"/>
          <w:sz w:val="20"/>
          <w:szCs w:val="20"/>
          <w:shd w:val="clear" w:color="auto" w:fill="FFFFFF"/>
          <w:lang w:eastAsia="en-IN"/>
        </w:rPr>
      </w:pPr>
    </w:p>
    <w:p w14:paraId="159D146D" w14:textId="0C5BAB24" w:rsidR="001462C9" w:rsidRPr="001462C9" w:rsidRDefault="00164CC2" w:rsidP="001462C9">
      <w:pPr>
        <w:spacing w:after="105"/>
        <w:rPr>
          <w:rFonts w:ascii="Arial" w:eastAsia="Times New Roman" w:hAnsi="Arial" w:cs="Arial"/>
          <w:color w:val="333333"/>
          <w:sz w:val="20"/>
          <w:szCs w:val="20"/>
          <w:shd w:val="clear" w:color="auto" w:fill="FFFFFF"/>
          <w:lang w:eastAsia="en-IN"/>
        </w:rPr>
      </w:pPr>
      <w:r>
        <w:rPr>
          <w:rFonts w:ascii="Arial" w:eastAsia="Times New Roman" w:hAnsi="Arial" w:cs="Arial"/>
          <w:color w:val="333333"/>
          <w:sz w:val="20"/>
          <w:szCs w:val="20"/>
          <w:shd w:val="clear" w:color="auto" w:fill="FFFFFF"/>
          <w:lang w:eastAsia="en-IN"/>
        </w:rPr>
        <w:lastRenderedPageBreak/>
        <w:t xml:space="preserve">Capitalization Tool </w:t>
      </w:r>
      <w:r w:rsidRPr="00164CC2">
        <w:rPr>
          <w:rFonts w:ascii="Arial" w:eastAsia="Times New Roman" w:hAnsi="Arial" w:cs="Arial"/>
          <w:color w:val="333333"/>
          <w:sz w:val="20"/>
          <w:szCs w:val="20"/>
          <w:shd w:val="clear" w:color="auto" w:fill="FFFFFF"/>
          <w:lang w:eastAsia="en-IN"/>
        </w:rPr>
        <w:t xml:space="preserve">is not just a time-saving tool; it's a precision-driven solution. By automating the capitalization process, it reduces manual errors, ensuring accurate financial reporting. </w:t>
      </w:r>
      <w:r>
        <w:rPr>
          <w:rFonts w:ascii="Arial" w:eastAsia="Times New Roman" w:hAnsi="Arial" w:cs="Arial"/>
          <w:color w:val="333333"/>
          <w:sz w:val="20"/>
          <w:szCs w:val="20"/>
          <w:shd w:val="clear" w:color="auto" w:fill="FFFFFF"/>
          <w:lang w:eastAsia="en-IN"/>
        </w:rPr>
        <w:t xml:space="preserve">Capitalization Tool </w:t>
      </w:r>
      <w:r w:rsidRPr="00164CC2">
        <w:rPr>
          <w:rFonts w:ascii="Arial" w:eastAsia="Times New Roman" w:hAnsi="Arial" w:cs="Arial"/>
          <w:color w:val="333333"/>
          <w:sz w:val="20"/>
          <w:szCs w:val="20"/>
          <w:shd w:val="clear" w:color="auto" w:fill="FFFFFF"/>
          <w:lang w:eastAsia="en-IN"/>
        </w:rPr>
        <w:t>stands as an efficient, reliable, and transformative tool for streamlined and error-free capitalization management.</w:t>
      </w:r>
    </w:p>
    <w:p w14:paraId="462568CC" w14:textId="77777777" w:rsidR="001462C9" w:rsidRPr="001462C9" w:rsidRDefault="001462C9" w:rsidP="001462C9">
      <w:pPr>
        <w:spacing w:after="105"/>
        <w:rPr>
          <w:rFonts w:ascii="Arial" w:eastAsia="Times New Roman" w:hAnsi="Arial" w:cs="Arial"/>
          <w:color w:val="333333"/>
          <w:sz w:val="20"/>
          <w:szCs w:val="20"/>
          <w:shd w:val="clear" w:color="auto" w:fill="FFFFFF"/>
          <w:lang w:eastAsia="en-IN"/>
        </w:rPr>
      </w:pPr>
    </w:p>
    <w:p w14:paraId="243233BA" w14:textId="77777777" w:rsidR="001462C9" w:rsidRPr="001462C9" w:rsidRDefault="001462C9" w:rsidP="001462C9">
      <w:pPr>
        <w:spacing w:after="105"/>
        <w:rPr>
          <w:rFonts w:ascii="Arial" w:eastAsia="Times New Roman" w:hAnsi="Arial" w:cs="Arial"/>
          <w:color w:val="333333"/>
          <w:sz w:val="20"/>
          <w:szCs w:val="20"/>
          <w:shd w:val="clear" w:color="auto" w:fill="FFFFFF"/>
          <w:lang w:eastAsia="en-IN"/>
        </w:rPr>
      </w:pPr>
    </w:p>
    <w:p w14:paraId="051A3074" w14:textId="77777777" w:rsidR="00560B40" w:rsidRPr="00560B40" w:rsidRDefault="00560B40" w:rsidP="00560B40">
      <w:pPr>
        <w:spacing w:after="105"/>
        <w:rPr>
          <w:rFonts w:ascii="Arial" w:eastAsia="Times New Roman" w:hAnsi="Arial" w:cs="Arial"/>
          <w:b/>
          <w:bCs/>
          <w:color w:val="333333"/>
          <w:sz w:val="22"/>
          <w:szCs w:val="22"/>
          <w:shd w:val="clear" w:color="auto" w:fill="FFFFFF"/>
          <w:lang w:eastAsia="en-IN"/>
        </w:rPr>
      </w:pPr>
      <w:r w:rsidRPr="00560B40">
        <w:rPr>
          <w:rFonts w:ascii="Arial" w:eastAsia="Times New Roman" w:hAnsi="Arial" w:cs="Arial"/>
          <w:b/>
          <w:bCs/>
          <w:color w:val="333333"/>
          <w:sz w:val="22"/>
          <w:szCs w:val="22"/>
          <w:shd w:val="clear" w:color="auto" w:fill="FFFFFF"/>
          <w:lang w:eastAsia="en-IN"/>
        </w:rPr>
        <w:t>How BU-ArchiCode.AI Solution Works on GCP:</w:t>
      </w:r>
    </w:p>
    <w:p w14:paraId="2E7A1A18" w14:textId="62B90BB4" w:rsidR="003652C9" w:rsidRDefault="00B312B6" w:rsidP="00560B40">
      <w:pPr>
        <w:spacing w:after="105"/>
        <w:rPr>
          <w:rFonts w:ascii="Arial" w:eastAsia="Times New Roman" w:hAnsi="Arial" w:cs="Arial"/>
          <w:color w:val="333333"/>
          <w:sz w:val="20"/>
          <w:szCs w:val="20"/>
          <w:shd w:val="clear" w:color="auto" w:fill="FFFFFF"/>
          <w:lang w:eastAsia="en-IN"/>
        </w:rPr>
      </w:pPr>
      <w:r w:rsidRPr="00B312B6">
        <w:rPr>
          <w:rFonts w:ascii="Arial" w:eastAsia="Times New Roman" w:hAnsi="Arial" w:cs="Arial"/>
          <w:color w:val="333333"/>
          <w:sz w:val="20"/>
          <w:szCs w:val="20"/>
          <w:shd w:val="clear" w:color="auto" w:fill="FFFFFF"/>
          <w:lang w:eastAsia="en-IN"/>
        </w:rPr>
        <w:t>Aligned strategically with Google Cloud, CapitalizeEase optimizes its capabilities for efficient capitalization management. This integration seamlessly combines the strengths of Google Cloud with CapitalizeEase's advanced features, creating a powerful solution. The illustration below outlines the key components, showcasing the synergy that makes our tool a streamlined choice for automated capitalization processes.</w:t>
      </w:r>
    </w:p>
    <w:p w14:paraId="69B37825" w14:textId="63735A81" w:rsidR="003652C9" w:rsidRDefault="00B312B6" w:rsidP="00560B40">
      <w:pPr>
        <w:spacing w:after="105"/>
        <w:rPr>
          <w:rFonts w:ascii="Arial" w:eastAsia="Times New Roman" w:hAnsi="Arial" w:cs="Arial"/>
          <w:color w:val="333333"/>
          <w:sz w:val="20"/>
          <w:szCs w:val="20"/>
          <w:shd w:val="clear" w:color="auto" w:fill="FFFFFF"/>
          <w:lang w:eastAsia="en-IN"/>
        </w:rPr>
      </w:pPr>
      <w:r>
        <w:rPr>
          <w:noProof/>
        </w:rPr>
        <w:drawing>
          <wp:inline distT="0" distB="0" distL="0" distR="0" wp14:anchorId="5B63EAE4" wp14:editId="3E04718C">
            <wp:extent cx="6261100" cy="2222500"/>
            <wp:effectExtent l="0" t="0" r="6350" b="6350"/>
            <wp:docPr id="2099234572" name="Picture 1" descr="A diagram of a workflow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34572" name="Picture 1" descr="A diagram of a workflow diagram&#10;&#10;Description automatically generated"/>
                    <pic:cNvPicPr/>
                  </pic:nvPicPr>
                  <pic:blipFill rotWithShape="1">
                    <a:blip r:embed="rId13"/>
                    <a:srcRect t="12267" r="1400" b="25511"/>
                    <a:stretch/>
                  </pic:blipFill>
                  <pic:spPr bwMode="auto">
                    <a:xfrm>
                      <a:off x="0" y="0"/>
                      <a:ext cx="6261100" cy="2222500"/>
                    </a:xfrm>
                    <a:prstGeom prst="rect">
                      <a:avLst/>
                    </a:prstGeom>
                    <a:ln>
                      <a:noFill/>
                    </a:ln>
                    <a:extLst>
                      <a:ext uri="{53640926-AAD7-44D8-BBD7-CCE9431645EC}">
                        <a14:shadowObscured xmlns:a14="http://schemas.microsoft.com/office/drawing/2010/main"/>
                      </a:ext>
                    </a:extLst>
                  </pic:spPr>
                </pic:pic>
              </a:graphicData>
            </a:graphic>
          </wp:inline>
        </w:drawing>
      </w:r>
    </w:p>
    <w:p w14:paraId="6D242F22" w14:textId="77777777" w:rsidR="00560B40" w:rsidRDefault="00560B40" w:rsidP="00560B40">
      <w:pPr>
        <w:spacing w:after="105"/>
        <w:rPr>
          <w:rFonts w:ascii="Arial" w:eastAsia="Times New Roman" w:hAnsi="Arial" w:cs="Arial"/>
          <w:color w:val="333333"/>
          <w:sz w:val="20"/>
          <w:szCs w:val="20"/>
          <w:shd w:val="clear" w:color="auto" w:fill="FFFFFF"/>
          <w:lang w:eastAsia="en-IN"/>
        </w:rPr>
      </w:pPr>
    </w:p>
    <w:p w14:paraId="515AF17A" w14:textId="77777777" w:rsidR="00560B40" w:rsidRPr="00560B40"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Google Cloud Storage:</w:t>
      </w:r>
    </w:p>
    <w:p w14:paraId="67E50803" w14:textId="77777777" w:rsidR="00560B40" w:rsidRPr="00560B40"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Data Repository Excellence: Google Cloud Storage serves as a centralized repository, efficiently storing and facilitating access to raw data crucial for the cloud infrastructure provisioning process.</w:t>
      </w:r>
    </w:p>
    <w:p w14:paraId="15F11FE9" w14:textId="77777777" w:rsidR="00560B40" w:rsidRDefault="00560B40" w:rsidP="00560B40">
      <w:pPr>
        <w:spacing w:after="105"/>
        <w:rPr>
          <w:rFonts w:ascii="Arial" w:eastAsia="Times New Roman" w:hAnsi="Arial" w:cs="Arial"/>
          <w:color w:val="333333"/>
          <w:sz w:val="20"/>
          <w:szCs w:val="20"/>
          <w:shd w:val="clear" w:color="auto" w:fill="FFFFFF"/>
          <w:lang w:eastAsia="en-IN"/>
        </w:rPr>
      </w:pPr>
    </w:p>
    <w:p w14:paraId="58714FC1" w14:textId="203114A1" w:rsidR="00560B40" w:rsidRPr="00560B40"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Google App Engine:</w:t>
      </w:r>
    </w:p>
    <w:p w14:paraId="34D4E699" w14:textId="77777777" w:rsidR="00560B40" w:rsidRPr="00560B40"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Scalable Hosting: Both the front-end and backend components of BU-ArchiCode.AI find a scalable hosting environment in Google App Engine. This ensures responsive architecture for a seamless user experience.</w:t>
      </w:r>
    </w:p>
    <w:p w14:paraId="6C429137" w14:textId="77777777" w:rsidR="00560B40" w:rsidRDefault="00560B40" w:rsidP="00560B40">
      <w:pPr>
        <w:spacing w:after="105"/>
        <w:rPr>
          <w:rFonts w:ascii="Arial" w:eastAsia="Times New Roman" w:hAnsi="Arial" w:cs="Arial"/>
          <w:color w:val="333333"/>
          <w:sz w:val="20"/>
          <w:szCs w:val="20"/>
          <w:shd w:val="clear" w:color="auto" w:fill="FFFFFF"/>
          <w:lang w:eastAsia="en-IN"/>
        </w:rPr>
      </w:pPr>
    </w:p>
    <w:p w14:paraId="669F5CD6" w14:textId="5E61E2B1" w:rsidR="00560B40" w:rsidRPr="00560B40"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Cloud Functions:</w:t>
      </w:r>
    </w:p>
    <w:p w14:paraId="399E5860" w14:textId="07CE4DDA" w:rsidR="00560B40"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Event-Driven Automation: Cloud Functions play a vital role in BU-ArchiCode.AI by automating critical steps in the application. Serving as event-driven triggers, they facilitate efficient processing throughout the cloud infrastructure provisioning workflow.</w:t>
      </w:r>
    </w:p>
    <w:p w14:paraId="177AC967" w14:textId="77777777" w:rsidR="00560B40" w:rsidRDefault="00560B40" w:rsidP="00560B40">
      <w:pPr>
        <w:spacing w:after="105"/>
        <w:rPr>
          <w:rFonts w:ascii="Arial" w:eastAsia="Times New Roman" w:hAnsi="Arial" w:cs="Arial"/>
          <w:color w:val="333333"/>
          <w:sz w:val="20"/>
          <w:szCs w:val="20"/>
          <w:shd w:val="clear" w:color="auto" w:fill="FFFFFF"/>
          <w:lang w:eastAsia="en-IN"/>
        </w:rPr>
      </w:pPr>
    </w:p>
    <w:p w14:paraId="42601CC0" w14:textId="77777777" w:rsidR="00560B40" w:rsidRPr="00560B40"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Google Cloud Architecture Framework:</w:t>
      </w:r>
    </w:p>
    <w:p w14:paraId="30EC6F16" w14:textId="1B4F04EE" w:rsidR="00560B40" w:rsidRPr="001462C9" w:rsidRDefault="00560B40" w:rsidP="00560B40">
      <w:pPr>
        <w:spacing w:after="105"/>
        <w:rPr>
          <w:rFonts w:ascii="Arial" w:eastAsia="Times New Roman" w:hAnsi="Arial" w:cs="Arial"/>
          <w:color w:val="333333"/>
          <w:sz w:val="20"/>
          <w:szCs w:val="20"/>
          <w:shd w:val="clear" w:color="auto" w:fill="FFFFFF"/>
          <w:lang w:eastAsia="en-IN"/>
        </w:rPr>
      </w:pPr>
      <w:r w:rsidRPr="00560B40">
        <w:rPr>
          <w:rFonts w:ascii="Arial" w:eastAsia="Times New Roman" w:hAnsi="Arial" w:cs="Arial"/>
          <w:color w:val="333333"/>
          <w:sz w:val="20"/>
          <w:szCs w:val="20"/>
          <w:shd w:val="clear" w:color="auto" w:fill="FFFFFF"/>
          <w:lang w:eastAsia="en-IN"/>
        </w:rPr>
        <w:t>Optimized Performance: BU-ArchiCode.AI aligns with the Google Cloud Architecture Framework to optimize service performance, enhance availability, and ensure reliability. This framework minimizes risks, fostering operational excellence throughout the cloud infrastructure provisioning lifecycle.</w:t>
      </w:r>
    </w:p>
    <w:p w14:paraId="35ED992F" w14:textId="77777777" w:rsidR="001462C9" w:rsidRDefault="001462C9" w:rsidP="001D6793">
      <w:pPr>
        <w:spacing w:after="105"/>
        <w:rPr>
          <w:rFonts w:ascii="Arial" w:eastAsia="Times New Roman" w:hAnsi="Arial" w:cs="Arial"/>
          <w:color w:val="333333"/>
          <w:sz w:val="20"/>
          <w:szCs w:val="20"/>
          <w:shd w:val="clear" w:color="auto" w:fill="FFFFFF"/>
          <w:lang w:eastAsia="en-IN"/>
        </w:rPr>
      </w:pPr>
    </w:p>
    <w:p w14:paraId="0195D107" w14:textId="11A38313" w:rsidR="00D715D4" w:rsidRPr="0013422B" w:rsidRDefault="00560B40" w:rsidP="001D6793">
      <w:pPr>
        <w:spacing w:after="105"/>
        <w:rPr>
          <w:rFonts w:ascii="Arial" w:eastAsia="Times New Roman" w:hAnsi="Arial" w:cs="Arial"/>
          <w:color w:val="333333"/>
          <w:sz w:val="20"/>
          <w:szCs w:val="20"/>
          <w:lang w:val="en-IN" w:eastAsia="en-IN"/>
        </w:rPr>
      </w:pPr>
      <w:r w:rsidRPr="00560B40">
        <w:rPr>
          <w:rFonts w:ascii="Arial" w:eastAsia="Times New Roman" w:hAnsi="Arial" w:cs="Arial"/>
          <w:color w:val="333333"/>
          <w:sz w:val="20"/>
          <w:szCs w:val="20"/>
          <w:lang w:val="en-IN" w:eastAsia="en-IN"/>
        </w:rPr>
        <w:lastRenderedPageBreak/>
        <w:t>By strategically utilizing Google Cloud Storage, Google App Engine, and Cloud Functions, BU-ArchiCode.AI delivers an agile, secure, and scalable solution for efficient cloud infrastructure provisioning on Google Cloud Platform.</w:t>
      </w:r>
    </w:p>
    <w:p w14:paraId="416673FB" w14:textId="77777777" w:rsidR="00AD1F5C" w:rsidRDefault="00AD1F5C" w:rsidP="001D6793">
      <w:pPr>
        <w:spacing w:before="100" w:beforeAutospacing="1" w:after="135"/>
        <w:rPr>
          <w:rFonts w:ascii="Arial" w:eastAsia="Times New Roman" w:hAnsi="Arial" w:cs="Arial"/>
          <w:b/>
          <w:bCs/>
          <w:color w:val="333333"/>
          <w:sz w:val="20"/>
          <w:szCs w:val="20"/>
          <w:lang w:val="en-IN" w:eastAsia="en-IN"/>
        </w:rPr>
      </w:pPr>
    </w:p>
    <w:p w14:paraId="44D42D4C" w14:textId="77777777" w:rsidR="00AD1F5C" w:rsidRDefault="00AD1F5C" w:rsidP="001D6793">
      <w:pPr>
        <w:spacing w:before="100" w:beforeAutospacing="1" w:after="135"/>
        <w:rPr>
          <w:rFonts w:ascii="Arial" w:eastAsia="Times New Roman" w:hAnsi="Arial" w:cs="Arial"/>
          <w:b/>
          <w:bCs/>
          <w:color w:val="333333"/>
          <w:sz w:val="20"/>
          <w:szCs w:val="20"/>
          <w:lang w:val="en-IN" w:eastAsia="en-IN"/>
        </w:rPr>
      </w:pPr>
    </w:p>
    <w:p w14:paraId="78725B7E" w14:textId="50C9E0EB" w:rsidR="00B12BB0" w:rsidRPr="00717566" w:rsidRDefault="00B12BB0" w:rsidP="00717566">
      <w:pPr>
        <w:spacing w:line="276" w:lineRule="auto"/>
        <w:jc w:val="both"/>
        <w:rPr>
          <w:rFonts w:ascii="Arial" w:eastAsia="Times New Roman" w:hAnsi="Arial" w:cs="Arial"/>
          <w:color w:val="333333"/>
          <w:sz w:val="20"/>
          <w:szCs w:val="20"/>
          <w:lang w:val="en-IN" w:eastAsia="en-IN"/>
        </w:rPr>
      </w:pPr>
    </w:p>
    <w:sectPr w:rsidR="00B12BB0" w:rsidRPr="00717566" w:rsidSect="00365392">
      <w:headerReference w:type="even" r:id="rId14"/>
      <w:headerReference w:type="default" r:id="rId15"/>
      <w:footerReference w:type="even" r:id="rId16"/>
      <w:footerReference w:type="default" r:id="rId17"/>
      <w:headerReference w:type="first" r:id="rId18"/>
      <w:footerReference w:type="first" r:id="rId19"/>
      <w:type w:val="continuous"/>
      <w:pgSz w:w="12240" w:h="15840" w:code="1"/>
      <w:pgMar w:top="1418" w:right="1080" w:bottom="1440" w:left="1080" w:header="706" w:footer="346" w:gutter="0"/>
      <w:pgNumType w:start="1"/>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52940" w14:textId="77777777" w:rsidR="007B1DDC" w:rsidRDefault="007B1DDC" w:rsidP="00534DD1">
      <w:r>
        <w:separator/>
      </w:r>
    </w:p>
  </w:endnote>
  <w:endnote w:type="continuationSeparator" w:id="0">
    <w:p w14:paraId="44FDB5DF" w14:textId="77777777" w:rsidR="007B1DDC" w:rsidRDefault="007B1DDC" w:rsidP="00534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52948" w14:textId="77777777" w:rsidR="009D188E" w:rsidRDefault="009D18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672C3" w14:textId="5DA00FC2" w:rsidR="00702228" w:rsidRDefault="00702228" w:rsidP="009D188E">
    <w:pPr>
      <w:pStyle w:val="Footer"/>
      <w:tabs>
        <w:tab w:val="right" w:pos="9360"/>
      </w:tabs>
      <w:ind w:firstLine="1440"/>
    </w:pPr>
    <w:r>
      <w:rPr>
        <w:noProof/>
      </w:rPr>
      <mc:AlternateContent>
        <mc:Choice Requires="wps">
          <w:drawing>
            <wp:anchor distT="0" distB="0" distL="114300" distR="114300" simplePos="0" relativeHeight="251663360" behindDoc="0" locked="0" layoutInCell="1" allowOverlap="1" wp14:anchorId="291A36D7" wp14:editId="6DB69F02">
              <wp:simplePos x="0" y="0"/>
              <wp:positionH relativeFrom="column">
                <wp:posOffset>-36830</wp:posOffset>
              </wp:positionH>
              <wp:positionV relativeFrom="paragraph">
                <wp:posOffset>-136525</wp:posOffset>
              </wp:positionV>
              <wp:extent cx="5980430" cy="0"/>
              <wp:effectExtent l="0" t="0" r="20320" b="19050"/>
              <wp:wrapNone/>
              <wp:docPr id="25" name="Straight Connector 25"/>
              <wp:cNvGraphicFramePr/>
              <a:graphic xmlns:a="http://schemas.openxmlformats.org/drawingml/2006/main">
                <a:graphicData uri="http://schemas.microsoft.com/office/word/2010/wordprocessingShape">
                  <wps:wsp>
                    <wps:cNvCnPr/>
                    <wps:spPr>
                      <a:xfrm flipH="1">
                        <a:off x="0" y="0"/>
                        <a:ext cx="5980430" cy="0"/>
                      </a:xfrm>
                      <a:prstGeom prst="line">
                        <a:avLst/>
                      </a:prstGeom>
                      <a:ln>
                        <a:solidFill>
                          <a:srgbClr val="5A5A5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28DF6" id="Straight Connector 25"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0.75pt" to="4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" strokecolor="#5a5a5a" strokeweight="2pt"/>
          </w:pict>
        </mc:Fallback>
      </mc:AlternateContent>
    </w:r>
    <w:r>
      <w:rPr>
        <w:rFonts w:ascii="Verdana" w:hAnsi="Verdana"/>
        <w:noProof/>
        <w:sz w:val="18"/>
        <w:szCs w:val="18"/>
      </w:rPr>
      <w:drawing>
        <wp:anchor distT="0" distB="0" distL="114300" distR="114300" simplePos="0" relativeHeight="251664384" behindDoc="0" locked="0" layoutInCell="1" allowOverlap="1" wp14:anchorId="11FF05D1" wp14:editId="7F8EE097">
          <wp:simplePos x="0" y="0"/>
          <wp:positionH relativeFrom="margin">
            <wp:posOffset>-12700</wp:posOffset>
          </wp:positionH>
          <wp:positionV relativeFrom="margin">
            <wp:posOffset>8077200</wp:posOffset>
          </wp:positionV>
          <wp:extent cx="670560" cy="280670"/>
          <wp:effectExtent l="0" t="0" r="0" b="508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60" cy="280670"/>
                  </a:xfrm>
                  <a:prstGeom prst="rect">
                    <a:avLst/>
                  </a:prstGeom>
                  <a:noFill/>
                </pic:spPr>
              </pic:pic>
            </a:graphicData>
          </a:graphic>
        </wp:anchor>
      </w:drawing>
    </w:r>
    <w:r w:rsidR="009D188E">
      <w:rPr>
        <w:rFonts w:ascii="Arial" w:hAnsi="Arial" w:cs="Arial"/>
        <w:noProof/>
        <w:sz w:val="18"/>
      </w:rPr>
      <w:t xml:space="preserve">Archicode.AI                                                                         </w:t>
    </w:r>
    <w:r w:rsidR="00160324">
      <w:rPr>
        <w:rFonts w:ascii="Arial" w:hAnsi="Arial" w:cs="Arial"/>
        <w:noProof/>
        <w:sz w:val="18"/>
      </w:rPr>
      <w:t xml:space="preserve">           </w:t>
    </w:r>
    <w:r w:rsidR="00970FAC">
      <w:rPr>
        <w:rFonts w:ascii="Arial" w:hAnsi="Arial" w:cs="Arial"/>
        <w:noProof/>
        <w:sz w:val="18"/>
      </w:rPr>
      <w:t xml:space="preserve">           </w:t>
    </w:r>
    <w:r w:rsidR="00160324">
      <w:rPr>
        <w:rFonts w:ascii="Arial" w:hAnsi="Arial" w:cs="Arial"/>
        <w:noProof/>
        <w:sz w:val="18"/>
      </w:rPr>
      <w:t xml:space="preserve">  </w:t>
    </w:r>
    <w:r w:rsidR="00970FAC">
      <w:rPr>
        <w:rFonts w:ascii="Arial" w:hAnsi="Arial" w:cs="Arial"/>
        <w:noProof/>
        <w:sz w:val="18"/>
      </w:rPr>
      <w:t xml:space="preserve">    </w:t>
    </w:r>
    <w:r w:rsidR="00160324">
      <w:rPr>
        <w:rFonts w:ascii="Arial" w:hAnsi="Arial" w:cs="Arial"/>
        <w:noProof/>
        <w:sz w:val="18"/>
      </w:rPr>
      <w:t xml:space="preserve">               </w:t>
    </w:r>
    <w:r>
      <w:rPr>
        <w:rFonts w:ascii="Verdana" w:hAnsi="Verdana"/>
        <w:sz w:val="18"/>
        <w:szCs w:val="18"/>
      </w:rPr>
      <w:t xml:space="preserve">       </w:t>
    </w:r>
    <w:r w:rsidRPr="00EF0AB9">
      <w:rPr>
        <w:rFonts w:ascii="Verdana" w:hAnsi="Verdana"/>
        <w:color w:val="95CA2A"/>
        <w:sz w:val="18"/>
        <w:szCs w:val="18"/>
      </w:rPr>
      <w:fldChar w:fldCharType="begin"/>
    </w:r>
    <w:r w:rsidRPr="00EF0AB9">
      <w:rPr>
        <w:rFonts w:ascii="Verdana" w:hAnsi="Verdana"/>
        <w:color w:val="95CA2A"/>
        <w:sz w:val="18"/>
        <w:szCs w:val="18"/>
      </w:rPr>
      <w:instrText xml:space="preserve"> PAGE   \* MERGEFORMAT </w:instrText>
    </w:r>
    <w:r w:rsidRPr="00EF0AB9">
      <w:rPr>
        <w:rFonts w:ascii="Verdana" w:hAnsi="Verdana"/>
        <w:color w:val="95CA2A"/>
        <w:sz w:val="18"/>
        <w:szCs w:val="18"/>
      </w:rPr>
      <w:fldChar w:fldCharType="separate"/>
    </w:r>
    <w:r>
      <w:rPr>
        <w:rFonts w:ascii="Verdana" w:hAnsi="Verdana"/>
        <w:noProof/>
        <w:color w:val="95CA2A"/>
        <w:sz w:val="18"/>
        <w:szCs w:val="18"/>
      </w:rPr>
      <w:t>73</w:t>
    </w:r>
    <w:r w:rsidRPr="00EF0AB9">
      <w:rPr>
        <w:rFonts w:ascii="Verdana" w:hAnsi="Verdana"/>
        <w:noProof/>
        <w:color w:val="95CA2A"/>
        <w:sz w:val="18"/>
        <w:szCs w:val="18"/>
      </w:rPr>
      <w:fldChar w:fldCharType="end"/>
    </w:r>
    <w:r>
      <w:t xml:space="preserve"> </w:t>
    </w:r>
  </w:p>
  <w:p w14:paraId="3F6D50D9" w14:textId="2768D968" w:rsidR="00702228" w:rsidRDefault="00970FAC" w:rsidP="00EF0AB9">
    <w:pPr>
      <w:pStyle w:val="Footer"/>
      <w:tabs>
        <w:tab w:val="clear" w:pos="8640"/>
        <w:tab w:val="right" w:pos="9360"/>
      </w:tabs>
      <w:ind w:right="360"/>
    </w:pPr>
    <w:r>
      <w:t xml:space="preserve">   </w:t>
    </w:r>
  </w:p>
  <w:p w14:paraId="5FC35C89" w14:textId="77777777" w:rsidR="00702228" w:rsidRDefault="00702228" w:rsidP="00EF0AB9">
    <w:pPr>
      <w:pStyle w:val="Footer"/>
      <w:tabs>
        <w:tab w:val="clear" w:pos="8640"/>
        <w:tab w:val="right" w:pos="9360"/>
      </w:tabs>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23A9E" w14:textId="512241F2" w:rsidR="00702228" w:rsidRDefault="00702228" w:rsidP="00143F41">
    <w:pPr>
      <w:pStyle w:val="Footer"/>
      <w:tabs>
        <w:tab w:val="clear" w:pos="8640"/>
        <w:tab w:val="right" w:pos="9360"/>
      </w:tabs>
      <w:ind w:firstLine="1440"/>
    </w:pPr>
    <w:r>
      <w:rPr>
        <w:noProof/>
      </w:rPr>
      <mc:AlternateContent>
        <mc:Choice Requires="wps">
          <w:drawing>
            <wp:anchor distT="0" distB="0" distL="114300" distR="114300" simplePos="0" relativeHeight="251653120" behindDoc="0" locked="0" layoutInCell="1" allowOverlap="1" wp14:anchorId="37FA4D82" wp14:editId="187C3844">
              <wp:simplePos x="0" y="0"/>
              <wp:positionH relativeFrom="column">
                <wp:posOffset>-36830</wp:posOffset>
              </wp:positionH>
              <wp:positionV relativeFrom="paragraph">
                <wp:posOffset>-136525</wp:posOffset>
              </wp:positionV>
              <wp:extent cx="5980430" cy="0"/>
              <wp:effectExtent l="0" t="0" r="20320" b="19050"/>
              <wp:wrapNone/>
              <wp:docPr id="30" name="Straight Connector 30"/>
              <wp:cNvGraphicFramePr/>
              <a:graphic xmlns:a="http://schemas.openxmlformats.org/drawingml/2006/main">
                <a:graphicData uri="http://schemas.microsoft.com/office/word/2010/wordprocessingShape">
                  <wps:wsp>
                    <wps:cNvCnPr/>
                    <wps:spPr>
                      <a:xfrm flipH="1">
                        <a:off x="0" y="0"/>
                        <a:ext cx="5980430" cy="0"/>
                      </a:xfrm>
                      <a:prstGeom prst="line">
                        <a:avLst/>
                      </a:prstGeom>
                      <a:ln>
                        <a:solidFill>
                          <a:srgbClr val="5A5A5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0D447" id="Straight Connector 30"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pt,-10.75pt" to="468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" strokecolor="#5a5a5a" strokeweight="2pt"/>
          </w:pict>
        </mc:Fallback>
      </mc:AlternateContent>
    </w:r>
    <w:r>
      <w:rPr>
        <w:rFonts w:ascii="Verdana" w:hAnsi="Verdana"/>
        <w:noProof/>
        <w:sz w:val="18"/>
        <w:szCs w:val="18"/>
      </w:rPr>
      <w:drawing>
        <wp:anchor distT="0" distB="0" distL="114300" distR="114300" simplePos="0" relativeHeight="251656192" behindDoc="0" locked="0" layoutInCell="1" allowOverlap="1" wp14:anchorId="7087397B" wp14:editId="0EB5070B">
          <wp:simplePos x="0" y="0"/>
          <wp:positionH relativeFrom="margin">
            <wp:posOffset>-12700</wp:posOffset>
          </wp:positionH>
          <wp:positionV relativeFrom="margin">
            <wp:posOffset>8077200</wp:posOffset>
          </wp:positionV>
          <wp:extent cx="670560" cy="280670"/>
          <wp:effectExtent l="0" t="0" r="0" b="508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0560" cy="280670"/>
                  </a:xfrm>
                  <a:prstGeom prst="rect">
                    <a:avLst/>
                  </a:prstGeom>
                  <a:noFill/>
                </pic:spPr>
              </pic:pic>
            </a:graphicData>
          </a:graphic>
        </wp:anchor>
      </w:drawing>
    </w:r>
    <w:r>
      <w:rPr>
        <w:rFonts w:ascii="Verdana" w:hAnsi="Verdana"/>
        <w:sz w:val="18"/>
        <w:szCs w:val="18"/>
      </w:rPr>
      <w:tab/>
      <w:t xml:space="preserve">       </w:t>
    </w:r>
    <w:r w:rsidRPr="00EF0AB9">
      <w:rPr>
        <w:rFonts w:ascii="Verdana" w:hAnsi="Verdana"/>
        <w:color w:val="95CA2A"/>
        <w:sz w:val="18"/>
        <w:szCs w:val="18"/>
      </w:rPr>
      <w:fldChar w:fldCharType="begin"/>
    </w:r>
    <w:r w:rsidRPr="00EF0AB9">
      <w:rPr>
        <w:rFonts w:ascii="Verdana" w:hAnsi="Verdana"/>
        <w:color w:val="95CA2A"/>
        <w:sz w:val="18"/>
        <w:szCs w:val="18"/>
      </w:rPr>
      <w:instrText xml:space="preserve"> PAGE   \* MERGEFORMAT </w:instrText>
    </w:r>
    <w:r w:rsidRPr="00EF0AB9">
      <w:rPr>
        <w:rFonts w:ascii="Verdana" w:hAnsi="Verdana"/>
        <w:color w:val="95CA2A"/>
        <w:sz w:val="18"/>
        <w:szCs w:val="18"/>
      </w:rPr>
      <w:fldChar w:fldCharType="separate"/>
    </w:r>
    <w:r>
      <w:rPr>
        <w:rFonts w:ascii="Verdana" w:hAnsi="Verdana"/>
        <w:noProof/>
        <w:color w:val="95CA2A"/>
        <w:sz w:val="18"/>
        <w:szCs w:val="18"/>
      </w:rPr>
      <w:t>1</w:t>
    </w:r>
    <w:r w:rsidRPr="00EF0AB9">
      <w:rPr>
        <w:rFonts w:ascii="Verdana" w:hAnsi="Verdana"/>
        <w:noProof/>
        <w:color w:val="95CA2A"/>
        <w:sz w:val="18"/>
        <w:szCs w:val="18"/>
      </w:rPr>
      <w:fldChar w:fldCharType="end"/>
    </w:r>
    <w:r>
      <w:t xml:space="preserve"> </w:t>
    </w:r>
  </w:p>
  <w:p w14:paraId="621FC598" w14:textId="77777777" w:rsidR="00702228" w:rsidRDefault="00702228" w:rsidP="00744AF2">
    <w:pPr>
      <w:pStyle w:val="Footer"/>
      <w:tabs>
        <w:tab w:val="clear" w:pos="8640"/>
        <w:tab w:val="right" w:pos="9360"/>
      </w:tabs>
      <w:ind w:right="360"/>
    </w:pPr>
  </w:p>
  <w:p w14:paraId="77EC3E58" w14:textId="77777777" w:rsidR="00702228" w:rsidRPr="008647F4" w:rsidRDefault="00702228" w:rsidP="00744AF2">
    <w:pPr>
      <w:pStyle w:val="Header"/>
      <w:tabs>
        <w:tab w:val="clear" w:pos="8640"/>
        <w:tab w:val="right" w:pos="8370"/>
      </w:tabs>
      <w:ind w:right="-72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43F13" w14:textId="77777777" w:rsidR="007B1DDC" w:rsidRDefault="007B1DDC" w:rsidP="00534DD1">
      <w:r>
        <w:separator/>
      </w:r>
    </w:p>
  </w:footnote>
  <w:footnote w:type="continuationSeparator" w:id="0">
    <w:p w14:paraId="13F373EB" w14:textId="77777777" w:rsidR="007B1DDC" w:rsidRDefault="007B1DDC" w:rsidP="00534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1224" w14:textId="77777777" w:rsidR="009D188E" w:rsidRDefault="009D18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C90BB" w14:textId="77777777" w:rsidR="00702228" w:rsidRDefault="00702228" w:rsidP="00E76A66">
    <w:pPr>
      <w:pStyle w:val="Header"/>
      <w:tabs>
        <w:tab w:val="clear" w:pos="8640"/>
        <w:tab w:val="right" w:pos="9360"/>
      </w:tabs>
      <w:rPr>
        <w:noProof/>
      </w:rPr>
    </w:pPr>
    <w:r>
      <w:rPr>
        <w:noProof/>
      </w:rPr>
      <w:t xml:space="preserve">                                                                                                                                     </w:t>
    </w:r>
    <w:r>
      <w:rPr>
        <w:noProof/>
      </w:rPr>
      <w:tab/>
      <w:t xml:space="preserve">  </w:t>
    </w:r>
    <w:r>
      <w:rPr>
        <w:noProof/>
      </w:rPr>
      <w:drawing>
        <wp:inline distT="0" distB="0" distL="0" distR="0" wp14:anchorId="482C0EE3" wp14:editId="5D44023D">
          <wp:extent cx="289560" cy="594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 cy="594360"/>
                  </a:xfrm>
                  <a:prstGeom prst="rect">
                    <a:avLst/>
                  </a:prstGeom>
                  <a:noFill/>
                </pic:spPr>
              </pic:pic>
            </a:graphicData>
          </a:graphic>
        </wp:inline>
      </w:drawing>
    </w:r>
  </w:p>
  <w:p w14:paraId="51594FB1" w14:textId="77777777" w:rsidR="00702228" w:rsidRDefault="00702228" w:rsidP="00137BCB">
    <w:pPr>
      <w:pStyle w:val="Header"/>
      <w:tabs>
        <w:tab w:val="clear" w:pos="8640"/>
        <w:tab w:val="right" w:pos="8370"/>
      </w:tabs>
      <w:ind w:right="-727"/>
    </w:pPr>
    <w:r>
      <w:rPr>
        <w:noProof/>
      </w:rPr>
      <mc:AlternateContent>
        <mc:Choice Requires="wps">
          <w:drawing>
            <wp:anchor distT="0" distB="0" distL="114300" distR="114300" simplePos="0" relativeHeight="251662336" behindDoc="0" locked="0" layoutInCell="1" allowOverlap="1" wp14:anchorId="1516CDF5" wp14:editId="26E7E3C8">
              <wp:simplePos x="0" y="0"/>
              <wp:positionH relativeFrom="column">
                <wp:posOffset>-9524</wp:posOffset>
              </wp:positionH>
              <wp:positionV relativeFrom="paragraph">
                <wp:posOffset>53975</wp:posOffset>
              </wp:positionV>
              <wp:extent cx="5991224" cy="0"/>
              <wp:effectExtent l="0" t="0" r="10160" b="19050"/>
              <wp:wrapNone/>
              <wp:docPr id="20" name="Straight Connector 20"/>
              <wp:cNvGraphicFramePr/>
              <a:graphic xmlns:a="http://schemas.openxmlformats.org/drawingml/2006/main">
                <a:graphicData uri="http://schemas.microsoft.com/office/word/2010/wordprocessingShape">
                  <wps:wsp>
                    <wps:cNvCnPr/>
                    <wps:spPr>
                      <a:xfrm flipH="1">
                        <a:off x="0" y="0"/>
                        <a:ext cx="5991224" cy="0"/>
                      </a:xfrm>
                      <a:prstGeom prst="line">
                        <a:avLst/>
                      </a:prstGeom>
                      <a:ln>
                        <a:solidFill>
                          <a:srgbClr val="5A5A5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EB0181" id="Straight Connector 20"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25pt" to="47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" strokecolor="#5a5a5a" strokeweight="2pt"/>
          </w:pict>
        </mc:Fallback>
      </mc:AlternateContent>
    </w:r>
    <w:r>
      <w:rPr>
        <w:noProof/>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5460" w14:textId="77777777" w:rsidR="00702228" w:rsidRDefault="00702228" w:rsidP="00744AF2">
    <w:pPr>
      <w:pStyle w:val="Header"/>
      <w:tabs>
        <w:tab w:val="clear" w:pos="8640"/>
        <w:tab w:val="right" w:pos="9360"/>
      </w:tabs>
      <w:rPr>
        <w:noProof/>
      </w:rPr>
    </w:pPr>
    <w:r>
      <w:rPr>
        <w:noProof/>
      </w:rPr>
      <w:t xml:space="preserve">                                                                                                                                     </w:t>
    </w:r>
    <w:r>
      <w:rPr>
        <w:noProof/>
      </w:rPr>
      <w:tab/>
      <w:t xml:space="preserve">  </w:t>
    </w:r>
    <w:r>
      <w:rPr>
        <w:noProof/>
      </w:rPr>
      <w:drawing>
        <wp:inline distT="0" distB="0" distL="0" distR="0" wp14:anchorId="274AED81" wp14:editId="00863007">
          <wp:extent cx="289560" cy="5943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 cy="594360"/>
                  </a:xfrm>
                  <a:prstGeom prst="rect">
                    <a:avLst/>
                  </a:prstGeom>
                  <a:noFill/>
                </pic:spPr>
              </pic:pic>
            </a:graphicData>
          </a:graphic>
        </wp:inline>
      </w:drawing>
    </w:r>
  </w:p>
  <w:p w14:paraId="0D14F3E5" w14:textId="77777777" w:rsidR="00702228" w:rsidRDefault="00702228" w:rsidP="00744AF2">
    <w:pPr>
      <w:pStyle w:val="Header"/>
      <w:tabs>
        <w:tab w:val="clear" w:pos="8640"/>
        <w:tab w:val="right" w:pos="8370"/>
      </w:tabs>
      <w:ind w:right="-727"/>
    </w:pPr>
    <w:r>
      <w:rPr>
        <w:noProof/>
      </w:rPr>
      <mc:AlternateContent>
        <mc:Choice Requires="wps">
          <w:drawing>
            <wp:anchor distT="0" distB="0" distL="114300" distR="114300" simplePos="0" relativeHeight="251652096" behindDoc="0" locked="0" layoutInCell="1" allowOverlap="1" wp14:anchorId="36ED3EEE" wp14:editId="469407C1">
              <wp:simplePos x="0" y="0"/>
              <wp:positionH relativeFrom="column">
                <wp:posOffset>-9524</wp:posOffset>
              </wp:positionH>
              <wp:positionV relativeFrom="paragraph">
                <wp:posOffset>53975</wp:posOffset>
              </wp:positionV>
              <wp:extent cx="5991224" cy="0"/>
              <wp:effectExtent l="0" t="0" r="10160" b="19050"/>
              <wp:wrapNone/>
              <wp:docPr id="22" name="Straight Connector 22"/>
              <wp:cNvGraphicFramePr/>
              <a:graphic xmlns:a="http://schemas.openxmlformats.org/drawingml/2006/main">
                <a:graphicData uri="http://schemas.microsoft.com/office/word/2010/wordprocessingShape">
                  <wps:wsp>
                    <wps:cNvCnPr/>
                    <wps:spPr>
                      <a:xfrm flipH="1">
                        <a:off x="0" y="0"/>
                        <a:ext cx="5991224" cy="0"/>
                      </a:xfrm>
                      <a:prstGeom prst="line">
                        <a:avLst/>
                      </a:prstGeom>
                      <a:ln>
                        <a:solidFill>
                          <a:srgbClr val="5A5A5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4C6659" id="Straight Connector 22"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25pt" to="47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" strokecolor="#5a5a5a" strokeweight="2pt"/>
          </w:pict>
        </mc:Fallback>
      </mc:AlternateContent>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71ED56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364A9C"/>
    <w:multiLevelType w:val="hybridMultilevel"/>
    <w:tmpl w:val="2158B496"/>
    <w:lvl w:ilvl="0" w:tplc="12A6A950">
      <w:start w:val="1"/>
      <w:numFmt w:val="bullet"/>
      <w:pStyle w:val="Brillio-TableBullet"/>
      <w:lvlText w:val="▪"/>
      <w:lvlJc w:val="left"/>
      <w:pPr>
        <w:ind w:left="720" w:hanging="360"/>
      </w:pPr>
      <w:rPr>
        <w:rFonts w:ascii="Calibri" w:hAnsi="Calibri"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C00DA"/>
    <w:multiLevelType w:val="multilevel"/>
    <w:tmpl w:val="DA581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ED2C06"/>
    <w:multiLevelType w:val="hybridMultilevel"/>
    <w:tmpl w:val="D7486A46"/>
    <w:lvl w:ilvl="0" w:tplc="97900A6A">
      <w:start w:val="1"/>
      <w:numFmt w:val="bullet"/>
      <w:pStyle w:val="BulletList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2CD695F"/>
    <w:multiLevelType w:val="multilevel"/>
    <w:tmpl w:val="C60E90A6"/>
    <w:lvl w:ilvl="0">
      <w:start w:val="1"/>
      <w:numFmt w:val="none"/>
      <w:pStyle w:val="Note"/>
      <w:lvlText w:val="NOTE: "/>
      <w:lvlJc w:val="left"/>
      <w:pPr>
        <w:tabs>
          <w:tab w:val="num" w:pos="2376"/>
        </w:tabs>
        <w:ind w:left="2088" w:hanging="432"/>
      </w:pPr>
      <w:rPr>
        <w:rFonts w:ascii="Verdana" w:hAnsi="Verdana" w:hint="default"/>
        <w:b/>
        <w:i w:val="0"/>
        <w:sz w:val="20"/>
        <w:szCs w:val="20"/>
      </w:rPr>
    </w:lvl>
    <w:lvl w:ilvl="1">
      <w:start w:val="1"/>
      <w:numFmt w:val="decimal"/>
      <w:lvlText w:val="%1.%2"/>
      <w:lvlJc w:val="left"/>
      <w:pPr>
        <w:tabs>
          <w:tab w:val="num" w:pos="2232"/>
        </w:tabs>
        <w:ind w:left="2232" w:hanging="576"/>
      </w:pPr>
      <w:rPr>
        <w:rFonts w:hint="default"/>
      </w:rPr>
    </w:lvl>
    <w:lvl w:ilvl="2">
      <w:start w:val="1"/>
      <w:numFmt w:val="decimal"/>
      <w:lvlText w:val="%1.%2.%3"/>
      <w:lvlJc w:val="left"/>
      <w:pPr>
        <w:tabs>
          <w:tab w:val="num" w:pos="2736"/>
        </w:tabs>
        <w:ind w:left="2376" w:hanging="720"/>
      </w:pPr>
      <w:rPr>
        <w:rFonts w:hint="default"/>
      </w:rPr>
    </w:lvl>
    <w:lvl w:ilvl="3">
      <w:start w:val="1"/>
      <w:numFmt w:val="decimal"/>
      <w:lvlText w:val="%1.%2.%3.%4"/>
      <w:lvlJc w:val="left"/>
      <w:pPr>
        <w:tabs>
          <w:tab w:val="num" w:pos="2520"/>
        </w:tabs>
        <w:ind w:left="2520" w:hanging="864"/>
      </w:pPr>
      <w:rPr>
        <w:rFonts w:hint="default"/>
      </w:rPr>
    </w:lvl>
    <w:lvl w:ilvl="4">
      <w:start w:val="1"/>
      <w:numFmt w:val="decimal"/>
      <w:lvlText w:val="%1.%2.%3.%4.%5"/>
      <w:lvlJc w:val="left"/>
      <w:pPr>
        <w:tabs>
          <w:tab w:val="num" w:pos="2664"/>
        </w:tabs>
        <w:ind w:left="2664" w:hanging="1008"/>
      </w:pPr>
      <w:rPr>
        <w:rFonts w:hint="default"/>
      </w:rPr>
    </w:lvl>
    <w:lvl w:ilvl="5">
      <w:start w:val="1"/>
      <w:numFmt w:val="decimal"/>
      <w:lvlText w:val="%1.%2.%3.%4.%5.%6"/>
      <w:lvlJc w:val="left"/>
      <w:pPr>
        <w:tabs>
          <w:tab w:val="num" w:pos="2808"/>
        </w:tabs>
        <w:ind w:left="2808" w:hanging="1152"/>
      </w:pPr>
      <w:rPr>
        <w:rFonts w:hint="default"/>
      </w:rPr>
    </w:lvl>
    <w:lvl w:ilvl="6">
      <w:start w:val="1"/>
      <w:numFmt w:val="decimal"/>
      <w:lvlText w:val="%1.%2.%3.%4.%5.%6.%7"/>
      <w:lvlJc w:val="left"/>
      <w:pPr>
        <w:tabs>
          <w:tab w:val="num" w:pos="2952"/>
        </w:tabs>
        <w:ind w:left="2952" w:hanging="1296"/>
      </w:pPr>
      <w:rPr>
        <w:rFonts w:hint="default"/>
      </w:rPr>
    </w:lvl>
    <w:lvl w:ilvl="7">
      <w:start w:val="1"/>
      <w:numFmt w:val="decimal"/>
      <w:lvlText w:val="%1.%2.%3.%4.%5.%6.%7.%8"/>
      <w:lvlJc w:val="left"/>
      <w:pPr>
        <w:tabs>
          <w:tab w:val="num" w:pos="3096"/>
        </w:tabs>
        <w:ind w:left="3096" w:hanging="1440"/>
      </w:pPr>
      <w:rPr>
        <w:rFonts w:hint="default"/>
      </w:rPr>
    </w:lvl>
    <w:lvl w:ilvl="8">
      <w:start w:val="1"/>
      <w:numFmt w:val="decimal"/>
      <w:lvlText w:val="%1.%2.%3.%4.%5.%6.%7.%8.%9"/>
      <w:lvlJc w:val="left"/>
      <w:pPr>
        <w:tabs>
          <w:tab w:val="num" w:pos="3240"/>
        </w:tabs>
        <w:ind w:left="3240" w:hanging="1584"/>
      </w:pPr>
      <w:rPr>
        <w:rFonts w:hint="default"/>
      </w:rPr>
    </w:lvl>
  </w:abstractNum>
  <w:abstractNum w:abstractNumId="5" w15:restartNumberingAfterBreak="0">
    <w:nsid w:val="14C04819"/>
    <w:multiLevelType w:val="hybridMultilevel"/>
    <w:tmpl w:val="68D2B0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26940A6"/>
    <w:multiLevelType w:val="hybridMultilevel"/>
    <w:tmpl w:val="96002864"/>
    <w:lvl w:ilvl="0" w:tplc="04090005">
      <w:start w:val="1"/>
      <w:numFmt w:val="bullet"/>
      <w:pStyle w:val="CollaberaTableBulletL1"/>
      <w:lvlText w:val=""/>
      <w:lvlJc w:val="left"/>
      <w:pPr>
        <w:tabs>
          <w:tab w:val="num" w:pos="360"/>
        </w:tabs>
        <w:ind w:left="360" w:hanging="360"/>
      </w:pPr>
      <w:rPr>
        <w:rFonts w:ascii="Wingdings" w:hAnsi="Wingdings" w:hint="default"/>
        <w:color w:val="auto"/>
      </w:rPr>
    </w:lvl>
    <w:lvl w:ilvl="1" w:tplc="1E64502E">
      <w:start w:val="1"/>
      <w:numFmt w:val="bullet"/>
      <w:lvlText w:val="o"/>
      <w:lvlJc w:val="left"/>
      <w:pPr>
        <w:tabs>
          <w:tab w:val="num" w:pos="1080"/>
        </w:tabs>
        <w:ind w:left="1080" w:hanging="360"/>
      </w:pPr>
      <w:rPr>
        <w:rFonts w:ascii="Courier New" w:hAnsi="Courier New" w:cs="Courier New" w:hint="default"/>
      </w:rPr>
    </w:lvl>
    <w:lvl w:ilvl="2" w:tplc="4D228B96">
      <w:start w:val="1"/>
      <w:numFmt w:val="bullet"/>
      <w:lvlText w:val=""/>
      <w:lvlJc w:val="left"/>
      <w:pPr>
        <w:tabs>
          <w:tab w:val="num" w:pos="1800"/>
        </w:tabs>
        <w:ind w:left="1800" w:hanging="360"/>
      </w:pPr>
      <w:rPr>
        <w:rFonts w:ascii="Wingdings" w:hAnsi="Wingdings" w:hint="default"/>
      </w:rPr>
    </w:lvl>
    <w:lvl w:ilvl="3" w:tplc="88686A54">
      <w:start w:val="1"/>
      <w:numFmt w:val="bullet"/>
      <w:lvlText w:val=""/>
      <w:lvlJc w:val="left"/>
      <w:pPr>
        <w:tabs>
          <w:tab w:val="num" w:pos="2520"/>
        </w:tabs>
        <w:ind w:left="2520" w:hanging="360"/>
      </w:pPr>
      <w:rPr>
        <w:rFonts w:ascii="Symbol" w:hAnsi="Symbol" w:hint="default"/>
      </w:rPr>
    </w:lvl>
    <w:lvl w:ilvl="4" w:tplc="B9E29508">
      <w:start w:val="1"/>
      <w:numFmt w:val="bullet"/>
      <w:lvlText w:val="o"/>
      <w:lvlJc w:val="left"/>
      <w:pPr>
        <w:tabs>
          <w:tab w:val="num" w:pos="3240"/>
        </w:tabs>
        <w:ind w:left="3240" w:hanging="360"/>
      </w:pPr>
      <w:rPr>
        <w:rFonts w:ascii="Courier New" w:hAnsi="Courier New" w:cs="Courier New" w:hint="default"/>
      </w:rPr>
    </w:lvl>
    <w:lvl w:ilvl="5" w:tplc="CC767C46">
      <w:start w:val="1"/>
      <w:numFmt w:val="bullet"/>
      <w:lvlText w:val=""/>
      <w:lvlJc w:val="left"/>
      <w:pPr>
        <w:tabs>
          <w:tab w:val="num" w:pos="3960"/>
        </w:tabs>
        <w:ind w:left="3960" w:hanging="360"/>
      </w:pPr>
      <w:rPr>
        <w:rFonts w:ascii="Wingdings" w:hAnsi="Wingdings" w:hint="default"/>
      </w:rPr>
    </w:lvl>
    <w:lvl w:ilvl="6" w:tplc="17965826">
      <w:start w:val="1"/>
      <w:numFmt w:val="bullet"/>
      <w:lvlText w:val=""/>
      <w:lvlJc w:val="left"/>
      <w:pPr>
        <w:tabs>
          <w:tab w:val="num" w:pos="4680"/>
        </w:tabs>
        <w:ind w:left="4680" w:hanging="360"/>
      </w:pPr>
      <w:rPr>
        <w:rFonts w:ascii="Symbol" w:hAnsi="Symbol" w:hint="default"/>
      </w:rPr>
    </w:lvl>
    <w:lvl w:ilvl="7" w:tplc="0BD4018A">
      <w:start w:val="1"/>
      <w:numFmt w:val="bullet"/>
      <w:lvlText w:val="o"/>
      <w:lvlJc w:val="left"/>
      <w:pPr>
        <w:tabs>
          <w:tab w:val="num" w:pos="5400"/>
        </w:tabs>
        <w:ind w:left="5400" w:hanging="360"/>
      </w:pPr>
      <w:rPr>
        <w:rFonts w:ascii="Courier New" w:hAnsi="Courier New" w:cs="Courier New" w:hint="default"/>
      </w:rPr>
    </w:lvl>
    <w:lvl w:ilvl="8" w:tplc="432A2E94">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38A0D7C"/>
    <w:multiLevelType w:val="hybridMultilevel"/>
    <w:tmpl w:val="F32A1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0B49EE"/>
    <w:multiLevelType w:val="hybridMultilevel"/>
    <w:tmpl w:val="B91CF944"/>
    <w:lvl w:ilvl="0" w:tplc="76528B84">
      <w:start w:val="1"/>
      <w:numFmt w:val="decimal"/>
      <w:pStyle w:val="NumberList2"/>
      <w:lvlText w:val="1.%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EB12F9"/>
    <w:multiLevelType w:val="hybridMultilevel"/>
    <w:tmpl w:val="8FD0A830"/>
    <w:lvl w:ilvl="0" w:tplc="DA12956A">
      <w:start w:val="1"/>
      <w:numFmt w:val="bullet"/>
      <w:pStyle w:val="QueryBulletList2"/>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312"/>
        </w:tabs>
        <w:ind w:left="3312" w:hanging="360"/>
      </w:pPr>
      <w:rPr>
        <w:rFonts w:ascii="Courier New" w:hAnsi="Courier New" w:cs="Courier New" w:hint="default"/>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10" w15:restartNumberingAfterBreak="0">
    <w:nsid w:val="2D2E7848"/>
    <w:multiLevelType w:val="multilevel"/>
    <w:tmpl w:val="8FA058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6F5B5A"/>
    <w:multiLevelType w:val="hybridMultilevel"/>
    <w:tmpl w:val="A880E9B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0B96ADE"/>
    <w:multiLevelType w:val="hybridMultilevel"/>
    <w:tmpl w:val="33A6DA56"/>
    <w:lvl w:ilvl="0" w:tplc="8F926D24">
      <w:start w:val="1"/>
      <w:numFmt w:val="bullet"/>
      <w:pStyle w:val="VBulletOne"/>
      <w:lvlText w:val="●"/>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FA9819"/>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A5B5D"/>
    <w:multiLevelType w:val="hybridMultilevel"/>
    <w:tmpl w:val="D6F060C2"/>
    <w:lvl w:ilvl="0" w:tplc="484841E8">
      <w:start w:val="1"/>
      <w:numFmt w:val="bullet"/>
      <w:pStyle w:val="QueryBulletList1"/>
      <w:lvlText w:val=""/>
      <w:lvlJc w:val="left"/>
      <w:pPr>
        <w:tabs>
          <w:tab w:val="num" w:pos="1800"/>
        </w:tabs>
        <w:ind w:left="1800" w:hanging="360"/>
      </w:pPr>
      <w:rPr>
        <w:rFonts w:ascii="Symbol" w:hAnsi="Symbol" w:hint="default"/>
        <w:b w:val="0"/>
        <w:i w:val="0"/>
      </w:rPr>
    </w:lvl>
    <w:lvl w:ilvl="1" w:tplc="48FA0F3C">
      <w:start w:val="1"/>
      <w:numFmt w:val="decimal"/>
      <w:lvlText w:val="%2."/>
      <w:legacy w:legacy="1" w:legacySpace="360" w:legacyIndent="283"/>
      <w:lvlJc w:val="left"/>
      <w:pPr>
        <w:ind w:left="3235" w:hanging="283"/>
      </w:pPr>
      <w:rPr>
        <w:rFonts w:hint="default"/>
        <w:b w:val="0"/>
        <w:i w:val="0"/>
      </w:rPr>
    </w:lvl>
    <w:lvl w:ilvl="2" w:tplc="04090005" w:tentative="1">
      <w:start w:val="1"/>
      <w:numFmt w:val="bullet"/>
      <w:lvlText w:val=""/>
      <w:lvlJc w:val="left"/>
      <w:pPr>
        <w:tabs>
          <w:tab w:val="num" w:pos="4032"/>
        </w:tabs>
        <w:ind w:left="4032" w:hanging="360"/>
      </w:pPr>
      <w:rPr>
        <w:rFonts w:ascii="Wingdings" w:hAnsi="Wingdings" w:hint="default"/>
      </w:rPr>
    </w:lvl>
    <w:lvl w:ilvl="3" w:tplc="04090001" w:tentative="1">
      <w:start w:val="1"/>
      <w:numFmt w:val="bullet"/>
      <w:lvlText w:val=""/>
      <w:lvlJc w:val="left"/>
      <w:pPr>
        <w:tabs>
          <w:tab w:val="num" w:pos="4752"/>
        </w:tabs>
        <w:ind w:left="4752" w:hanging="360"/>
      </w:pPr>
      <w:rPr>
        <w:rFonts w:ascii="Symbol" w:hAnsi="Symbol" w:hint="default"/>
      </w:rPr>
    </w:lvl>
    <w:lvl w:ilvl="4" w:tplc="04090003" w:tentative="1">
      <w:start w:val="1"/>
      <w:numFmt w:val="bullet"/>
      <w:lvlText w:val="o"/>
      <w:lvlJc w:val="left"/>
      <w:pPr>
        <w:tabs>
          <w:tab w:val="num" w:pos="5472"/>
        </w:tabs>
        <w:ind w:left="5472" w:hanging="360"/>
      </w:pPr>
      <w:rPr>
        <w:rFonts w:ascii="Courier New" w:hAnsi="Courier New" w:cs="Courier New" w:hint="default"/>
      </w:rPr>
    </w:lvl>
    <w:lvl w:ilvl="5" w:tplc="04090005" w:tentative="1">
      <w:start w:val="1"/>
      <w:numFmt w:val="bullet"/>
      <w:lvlText w:val=""/>
      <w:lvlJc w:val="left"/>
      <w:pPr>
        <w:tabs>
          <w:tab w:val="num" w:pos="6192"/>
        </w:tabs>
        <w:ind w:left="6192" w:hanging="360"/>
      </w:pPr>
      <w:rPr>
        <w:rFonts w:ascii="Wingdings" w:hAnsi="Wingdings" w:hint="default"/>
      </w:rPr>
    </w:lvl>
    <w:lvl w:ilvl="6" w:tplc="04090001" w:tentative="1">
      <w:start w:val="1"/>
      <w:numFmt w:val="bullet"/>
      <w:lvlText w:val=""/>
      <w:lvlJc w:val="left"/>
      <w:pPr>
        <w:tabs>
          <w:tab w:val="num" w:pos="6912"/>
        </w:tabs>
        <w:ind w:left="6912" w:hanging="360"/>
      </w:pPr>
      <w:rPr>
        <w:rFonts w:ascii="Symbol" w:hAnsi="Symbol" w:hint="default"/>
      </w:rPr>
    </w:lvl>
    <w:lvl w:ilvl="7" w:tplc="04090003" w:tentative="1">
      <w:start w:val="1"/>
      <w:numFmt w:val="bullet"/>
      <w:lvlText w:val="o"/>
      <w:lvlJc w:val="left"/>
      <w:pPr>
        <w:tabs>
          <w:tab w:val="num" w:pos="7632"/>
        </w:tabs>
        <w:ind w:left="7632" w:hanging="360"/>
      </w:pPr>
      <w:rPr>
        <w:rFonts w:ascii="Courier New" w:hAnsi="Courier New" w:cs="Courier New" w:hint="default"/>
      </w:rPr>
    </w:lvl>
    <w:lvl w:ilvl="8" w:tplc="04090005" w:tentative="1">
      <w:start w:val="1"/>
      <w:numFmt w:val="bullet"/>
      <w:lvlText w:val=""/>
      <w:lvlJc w:val="left"/>
      <w:pPr>
        <w:tabs>
          <w:tab w:val="num" w:pos="8352"/>
        </w:tabs>
        <w:ind w:left="8352" w:hanging="360"/>
      </w:pPr>
      <w:rPr>
        <w:rFonts w:ascii="Wingdings" w:hAnsi="Wingdings" w:hint="default"/>
      </w:rPr>
    </w:lvl>
  </w:abstractNum>
  <w:abstractNum w:abstractNumId="14" w15:restartNumberingAfterBreak="0">
    <w:nsid w:val="37B67B02"/>
    <w:multiLevelType w:val="hybridMultilevel"/>
    <w:tmpl w:val="AB7C3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B868CF"/>
    <w:multiLevelType w:val="multilevel"/>
    <w:tmpl w:val="E2B856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151CF9"/>
    <w:multiLevelType w:val="multilevel"/>
    <w:tmpl w:val="89923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3D4F45AF"/>
    <w:multiLevelType w:val="hybridMultilevel"/>
    <w:tmpl w:val="23C6E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0B48CC"/>
    <w:multiLevelType w:val="multilevel"/>
    <w:tmpl w:val="0E16AF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9755FB"/>
    <w:multiLevelType w:val="multilevel"/>
    <w:tmpl w:val="4E0C8DA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736"/>
        </w:tabs>
        <w:ind w:left="2736" w:hanging="576"/>
      </w:pPr>
      <w:rPr>
        <w:rFonts w:hint="default"/>
        <w:b/>
        <w:sz w:val="28"/>
        <w:szCs w:val="28"/>
      </w:rPr>
    </w:lvl>
    <w:lvl w:ilvl="2">
      <w:start w:val="1"/>
      <w:numFmt w:val="decimal"/>
      <w:pStyle w:val="Heading3"/>
      <w:lvlText w:val="%1.%2.%3"/>
      <w:lvlJc w:val="left"/>
      <w:pPr>
        <w:tabs>
          <w:tab w:val="num" w:pos="1080"/>
        </w:tabs>
        <w:ind w:left="720" w:hanging="720"/>
      </w:pPr>
      <w:rPr>
        <w:rFonts w:ascii="Arial" w:hAnsi="Arial" w:cs="Arial" w:hint="default"/>
        <w:sz w:val="24"/>
        <w:szCs w:val="24"/>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46B01143"/>
    <w:multiLevelType w:val="multilevel"/>
    <w:tmpl w:val="649C4F9A"/>
    <w:lvl w:ilvl="0">
      <w:start w:val="1"/>
      <w:numFmt w:val="none"/>
      <w:pStyle w:val="Tip"/>
      <w:lvlText w:val="TIP:"/>
      <w:lvlJc w:val="left"/>
      <w:pPr>
        <w:tabs>
          <w:tab w:val="num" w:pos="2383"/>
        </w:tabs>
        <w:ind w:left="2383" w:hanging="727"/>
      </w:pPr>
      <w:rPr>
        <w:rFonts w:ascii="Verdana" w:hAnsi="Verdana" w:hint="default"/>
        <w:b/>
        <w:i w:val="0"/>
        <w:sz w:val="20"/>
      </w:rPr>
    </w:lvl>
    <w:lvl w:ilvl="1">
      <w:start w:val="1"/>
      <w:numFmt w:val="lowerLetter"/>
      <w:lvlText w:val="%2."/>
      <w:lvlJc w:val="left"/>
      <w:pPr>
        <w:tabs>
          <w:tab w:val="num" w:pos="2016"/>
        </w:tabs>
        <w:ind w:left="2016" w:hanging="360"/>
      </w:pPr>
      <w:rPr>
        <w:rFonts w:hint="default"/>
      </w:rPr>
    </w:lvl>
    <w:lvl w:ilvl="2">
      <w:start w:val="1"/>
      <w:numFmt w:val="lowerRoman"/>
      <w:lvlText w:val="%3."/>
      <w:lvlJc w:val="right"/>
      <w:pPr>
        <w:tabs>
          <w:tab w:val="num" w:pos="2736"/>
        </w:tabs>
        <w:ind w:left="2736" w:hanging="180"/>
      </w:pPr>
      <w:rPr>
        <w:rFonts w:hint="default"/>
      </w:rPr>
    </w:lvl>
    <w:lvl w:ilvl="3">
      <w:start w:val="1"/>
      <w:numFmt w:val="decimal"/>
      <w:lvlText w:val="%4."/>
      <w:lvlJc w:val="left"/>
      <w:pPr>
        <w:tabs>
          <w:tab w:val="num" w:pos="3456"/>
        </w:tabs>
        <w:ind w:left="3456" w:hanging="360"/>
      </w:pPr>
      <w:rPr>
        <w:rFonts w:hint="default"/>
      </w:rPr>
    </w:lvl>
    <w:lvl w:ilvl="4">
      <w:start w:val="1"/>
      <w:numFmt w:val="lowerLetter"/>
      <w:lvlText w:val="%5."/>
      <w:lvlJc w:val="left"/>
      <w:pPr>
        <w:tabs>
          <w:tab w:val="num" w:pos="4176"/>
        </w:tabs>
        <w:ind w:left="4176" w:hanging="360"/>
      </w:pPr>
      <w:rPr>
        <w:rFonts w:hint="default"/>
      </w:rPr>
    </w:lvl>
    <w:lvl w:ilvl="5">
      <w:start w:val="1"/>
      <w:numFmt w:val="lowerRoman"/>
      <w:lvlText w:val="%6."/>
      <w:lvlJc w:val="right"/>
      <w:pPr>
        <w:tabs>
          <w:tab w:val="num" w:pos="4896"/>
        </w:tabs>
        <w:ind w:left="4896" w:hanging="180"/>
      </w:pPr>
      <w:rPr>
        <w:rFonts w:hint="default"/>
      </w:rPr>
    </w:lvl>
    <w:lvl w:ilvl="6">
      <w:start w:val="1"/>
      <w:numFmt w:val="decimal"/>
      <w:lvlText w:val="%7."/>
      <w:lvlJc w:val="left"/>
      <w:pPr>
        <w:tabs>
          <w:tab w:val="num" w:pos="5616"/>
        </w:tabs>
        <w:ind w:left="5616" w:hanging="360"/>
      </w:pPr>
      <w:rPr>
        <w:rFonts w:hint="default"/>
      </w:rPr>
    </w:lvl>
    <w:lvl w:ilvl="7">
      <w:start w:val="1"/>
      <w:numFmt w:val="lowerLetter"/>
      <w:lvlText w:val="%8."/>
      <w:lvlJc w:val="left"/>
      <w:pPr>
        <w:tabs>
          <w:tab w:val="num" w:pos="6336"/>
        </w:tabs>
        <w:ind w:left="6336" w:hanging="360"/>
      </w:pPr>
      <w:rPr>
        <w:rFonts w:hint="default"/>
      </w:rPr>
    </w:lvl>
    <w:lvl w:ilvl="8">
      <w:start w:val="1"/>
      <w:numFmt w:val="lowerRoman"/>
      <w:lvlText w:val="%9."/>
      <w:lvlJc w:val="right"/>
      <w:pPr>
        <w:tabs>
          <w:tab w:val="num" w:pos="7056"/>
        </w:tabs>
        <w:ind w:left="7056" w:hanging="180"/>
      </w:pPr>
      <w:rPr>
        <w:rFonts w:hint="default"/>
      </w:rPr>
    </w:lvl>
  </w:abstractNum>
  <w:abstractNum w:abstractNumId="21" w15:restartNumberingAfterBreak="0">
    <w:nsid w:val="46E57D0F"/>
    <w:multiLevelType w:val="hybridMultilevel"/>
    <w:tmpl w:val="CF3A9A38"/>
    <w:lvl w:ilvl="0" w:tplc="E15E6A3C">
      <w:start w:val="1"/>
      <w:numFmt w:val="bullet"/>
      <w:pStyle w:val="TableBullet"/>
      <w:lvlText w:val=""/>
      <w:lvlJc w:val="left"/>
      <w:pPr>
        <w:tabs>
          <w:tab w:val="num" w:pos="432"/>
        </w:tabs>
        <w:ind w:left="432" w:hanging="360"/>
      </w:pPr>
      <w:rPr>
        <w:rFonts w:ascii="Wingdings" w:hAnsi="Wingdings"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2" w15:restartNumberingAfterBreak="0">
    <w:nsid w:val="5C004758"/>
    <w:multiLevelType w:val="hybridMultilevel"/>
    <w:tmpl w:val="DCC88E68"/>
    <w:lvl w:ilvl="0" w:tplc="35D45B82">
      <w:start w:val="1"/>
      <w:numFmt w:val="bullet"/>
      <w:lvlText w:val=""/>
      <w:lvlJc w:val="left"/>
      <w:pPr>
        <w:tabs>
          <w:tab w:val="num" w:pos="531"/>
        </w:tabs>
        <w:ind w:left="531" w:hanging="360"/>
      </w:pPr>
      <w:rPr>
        <w:rFonts w:ascii="Symbol" w:hAnsi="Symbol" w:hint="default"/>
      </w:rPr>
    </w:lvl>
    <w:lvl w:ilvl="1" w:tplc="B4605144">
      <w:start w:val="1"/>
      <w:numFmt w:val="bullet"/>
      <w:pStyle w:val="CollaberaBulletL2"/>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F6B4672"/>
    <w:multiLevelType w:val="hybridMultilevel"/>
    <w:tmpl w:val="86AACAF0"/>
    <w:lvl w:ilvl="0" w:tplc="C36CBA54">
      <w:start w:val="1"/>
      <w:numFmt w:val="decimal"/>
      <w:pStyle w:val="NumberList3"/>
      <w:lvlText w:val="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C055032"/>
    <w:multiLevelType w:val="hybridMultilevel"/>
    <w:tmpl w:val="BA54D5F4"/>
    <w:lvl w:ilvl="0" w:tplc="A60482B8">
      <w:start w:val="1"/>
      <w:numFmt w:val="bullet"/>
      <w:pStyle w:val="TableIndentBullet"/>
      <w:lvlText w:val=""/>
      <w:lvlJc w:val="left"/>
      <w:pPr>
        <w:tabs>
          <w:tab w:val="num" w:pos="792"/>
        </w:tabs>
        <w:ind w:left="792"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6FF602FA"/>
    <w:multiLevelType w:val="multilevel"/>
    <w:tmpl w:val="89923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49E268E"/>
    <w:multiLevelType w:val="singleLevel"/>
    <w:tmpl w:val="1D4E7D8A"/>
    <w:lvl w:ilvl="0">
      <w:start w:val="1"/>
      <w:numFmt w:val="decimal"/>
      <w:pStyle w:val="NumberList1"/>
      <w:lvlText w:val="%1."/>
      <w:legacy w:legacy="1" w:legacySpace="0" w:legacyIndent="283"/>
      <w:lvlJc w:val="left"/>
      <w:pPr>
        <w:ind w:left="1147" w:hanging="283"/>
      </w:pPr>
    </w:lvl>
  </w:abstractNum>
  <w:abstractNum w:abstractNumId="27" w15:restartNumberingAfterBreak="0">
    <w:nsid w:val="74FC35DB"/>
    <w:multiLevelType w:val="hybridMultilevel"/>
    <w:tmpl w:val="E7180722"/>
    <w:lvl w:ilvl="0" w:tplc="F056DAFE">
      <w:start w:val="1"/>
      <w:numFmt w:val="bullet"/>
      <w:pStyle w:val="BulletList3"/>
      <w:lvlText w:val=""/>
      <w:lvlJc w:val="left"/>
      <w:pPr>
        <w:ind w:left="108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8" w15:restartNumberingAfterBreak="0">
    <w:nsid w:val="7A0B5128"/>
    <w:multiLevelType w:val="multilevel"/>
    <w:tmpl w:val="899231A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D6026C3"/>
    <w:multiLevelType w:val="hybridMultilevel"/>
    <w:tmpl w:val="3538F600"/>
    <w:lvl w:ilvl="0" w:tplc="DCAE9B02">
      <w:start w:val="1"/>
      <w:numFmt w:val="bullet"/>
      <w:pStyle w:val="BulletList2"/>
      <w:lvlText w:val=""/>
      <w:lvlJc w:val="left"/>
      <w:pPr>
        <w:ind w:left="108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15:restartNumberingAfterBreak="0">
    <w:nsid w:val="7EDE6C20"/>
    <w:multiLevelType w:val="multilevel"/>
    <w:tmpl w:val="D5C2303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580284">
    <w:abstractNumId w:val="0"/>
  </w:num>
  <w:num w:numId="2" w16cid:durableId="2009284352">
    <w:abstractNumId w:val="19"/>
  </w:num>
  <w:num w:numId="3" w16cid:durableId="1358580331">
    <w:abstractNumId w:val="3"/>
  </w:num>
  <w:num w:numId="4" w16cid:durableId="585844436">
    <w:abstractNumId w:val="29"/>
  </w:num>
  <w:num w:numId="5" w16cid:durableId="98331990">
    <w:abstractNumId w:val="27"/>
  </w:num>
  <w:num w:numId="6" w16cid:durableId="1062555809">
    <w:abstractNumId w:val="26"/>
  </w:num>
  <w:num w:numId="7" w16cid:durableId="2088527439">
    <w:abstractNumId w:val="8"/>
  </w:num>
  <w:num w:numId="8" w16cid:durableId="1447969683">
    <w:abstractNumId w:val="23"/>
  </w:num>
  <w:num w:numId="9" w16cid:durableId="1580868272">
    <w:abstractNumId w:val="21"/>
  </w:num>
  <w:num w:numId="10" w16cid:durableId="1320115271">
    <w:abstractNumId w:val="24"/>
  </w:num>
  <w:num w:numId="11" w16cid:durableId="1566376463">
    <w:abstractNumId w:val="20"/>
  </w:num>
  <w:num w:numId="12" w16cid:durableId="855576840">
    <w:abstractNumId w:val="4"/>
  </w:num>
  <w:num w:numId="13" w16cid:durableId="1032196156">
    <w:abstractNumId w:val="13"/>
  </w:num>
  <w:num w:numId="14" w16cid:durableId="102386960">
    <w:abstractNumId w:val="9"/>
  </w:num>
  <w:num w:numId="15" w16cid:durableId="406996842">
    <w:abstractNumId w:val="22"/>
  </w:num>
  <w:num w:numId="16" w16cid:durableId="1887181921">
    <w:abstractNumId w:val="12"/>
  </w:num>
  <w:num w:numId="17" w16cid:durableId="802965906">
    <w:abstractNumId w:val="1"/>
  </w:num>
  <w:num w:numId="18" w16cid:durableId="605310017">
    <w:abstractNumId w:val="6"/>
  </w:num>
  <w:num w:numId="19" w16cid:durableId="1425149968">
    <w:abstractNumId w:val="2"/>
  </w:num>
  <w:num w:numId="20" w16cid:durableId="1629507433">
    <w:abstractNumId w:val="15"/>
  </w:num>
  <w:num w:numId="21" w16cid:durableId="1024787639">
    <w:abstractNumId w:val="28"/>
  </w:num>
  <w:num w:numId="22" w16cid:durableId="314721320">
    <w:abstractNumId w:val="10"/>
  </w:num>
  <w:num w:numId="23" w16cid:durableId="1801263610">
    <w:abstractNumId w:val="30"/>
  </w:num>
  <w:num w:numId="24" w16cid:durableId="1108161002">
    <w:abstractNumId w:val="25"/>
  </w:num>
  <w:num w:numId="25" w16cid:durableId="682440827">
    <w:abstractNumId w:val="16"/>
  </w:num>
  <w:num w:numId="26" w16cid:durableId="2060590755">
    <w:abstractNumId w:val="11"/>
  </w:num>
  <w:num w:numId="27" w16cid:durableId="470249861">
    <w:abstractNumId w:val="18"/>
  </w:num>
  <w:num w:numId="28" w16cid:durableId="350037041">
    <w:abstractNumId w:val="7"/>
  </w:num>
  <w:num w:numId="29" w16cid:durableId="1362976091">
    <w:abstractNumId w:val="14"/>
  </w:num>
  <w:num w:numId="30" w16cid:durableId="466515238">
    <w:abstractNumId w:val="5"/>
  </w:num>
  <w:num w:numId="31" w16cid:durableId="1256741768">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activeWritingStyle w:appName="MSWord" w:lang="en-IN" w:vendorID="64" w:dllVersion="0" w:nlCheck="1" w:checkStyle="0"/>
  <w:activeWritingStyle w:appName="MSWord" w:lang="en-GB" w:vendorID="64" w:dllVersion="0" w:nlCheck="1" w:checkStyle="0"/>
  <w:activeWritingStyle w:appName="MSWord" w:lang="en-US" w:vendorID="64" w:dllVersion="6" w:nlCheck="1" w:checkStyle="0"/>
  <w:activeWritingStyle w:appName="MSWord" w:lang="en-IN" w:vendorID="64" w:dllVersion="6" w:nlCheck="1" w:checkStyle="0"/>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AkJzEwsLS1MDEyNTCyUdpeDU4uLM/DyQAuNaAA7MyDgsAAAA"/>
  </w:docVars>
  <w:rsids>
    <w:rsidRoot w:val="002229F3"/>
    <w:rsid w:val="000002AD"/>
    <w:rsid w:val="00001685"/>
    <w:rsid w:val="00002686"/>
    <w:rsid w:val="0000310E"/>
    <w:rsid w:val="000037FD"/>
    <w:rsid w:val="00003E54"/>
    <w:rsid w:val="00004E8C"/>
    <w:rsid w:val="00004F5E"/>
    <w:rsid w:val="00005174"/>
    <w:rsid w:val="000065EA"/>
    <w:rsid w:val="00007480"/>
    <w:rsid w:val="000100EA"/>
    <w:rsid w:val="0001087E"/>
    <w:rsid w:val="000117A2"/>
    <w:rsid w:val="000119EC"/>
    <w:rsid w:val="00011A2F"/>
    <w:rsid w:val="00011B10"/>
    <w:rsid w:val="00011DFE"/>
    <w:rsid w:val="0001267C"/>
    <w:rsid w:val="0001455B"/>
    <w:rsid w:val="00015227"/>
    <w:rsid w:val="00017A2B"/>
    <w:rsid w:val="00017AF4"/>
    <w:rsid w:val="0002004F"/>
    <w:rsid w:val="00020217"/>
    <w:rsid w:val="00020A39"/>
    <w:rsid w:val="000222A6"/>
    <w:rsid w:val="000224C4"/>
    <w:rsid w:val="00022AC0"/>
    <w:rsid w:val="000231F7"/>
    <w:rsid w:val="000232AE"/>
    <w:rsid w:val="00023ACD"/>
    <w:rsid w:val="00027574"/>
    <w:rsid w:val="00031308"/>
    <w:rsid w:val="00031341"/>
    <w:rsid w:val="0003139F"/>
    <w:rsid w:val="0003161F"/>
    <w:rsid w:val="000316AE"/>
    <w:rsid w:val="0003232D"/>
    <w:rsid w:val="00033A73"/>
    <w:rsid w:val="00033DF1"/>
    <w:rsid w:val="00034322"/>
    <w:rsid w:val="000343BF"/>
    <w:rsid w:val="000343FA"/>
    <w:rsid w:val="00035892"/>
    <w:rsid w:val="000369E2"/>
    <w:rsid w:val="00037D2B"/>
    <w:rsid w:val="00037FD7"/>
    <w:rsid w:val="00040831"/>
    <w:rsid w:val="00041446"/>
    <w:rsid w:val="0004205A"/>
    <w:rsid w:val="0004251F"/>
    <w:rsid w:val="000440FA"/>
    <w:rsid w:val="00045766"/>
    <w:rsid w:val="00045D37"/>
    <w:rsid w:val="00045EC9"/>
    <w:rsid w:val="000500A9"/>
    <w:rsid w:val="00050165"/>
    <w:rsid w:val="0005083C"/>
    <w:rsid w:val="00050DC2"/>
    <w:rsid w:val="00052FBA"/>
    <w:rsid w:val="00053E5E"/>
    <w:rsid w:val="00054195"/>
    <w:rsid w:val="00054990"/>
    <w:rsid w:val="000553D2"/>
    <w:rsid w:val="00055A71"/>
    <w:rsid w:val="000564E1"/>
    <w:rsid w:val="00057870"/>
    <w:rsid w:val="00057B98"/>
    <w:rsid w:val="00060619"/>
    <w:rsid w:val="00061585"/>
    <w:rsid w:val="000617C2"/>
    <w:rsid w:val="00061E77"/>
    <w:rsid w:val="00062240"/>
    <w:rsid w:val="00062A71"/>
    <w:rsid w:val="00062C34"/>
    <w:rsid w:val="00062FE8"/>
    <w:rsid w:val="00063518"/>
    <w:rsid w:val="0006386E"/>
    <w:rsid w:val="00063AA2"/>
    <w:rsid w:val="00063B87"/>
    <w:rsid w:val="00064B8A"/>
    <w:rsid w:val="00065EE7"/>
    <w:rsid w:val="0006607C"/>
    <w:rsid w:val="000662E9"/>
    <w:rsid w:val="00066D7E"/>
    <w:rsid w:val="000678A2"/>
    <w:rsid w:val="00067C12"/>
    <w:rsid w:val="00067EB4"/>
    <w:rsid w:val="000703BF"/>
    <w:rsid w:val="000716D8"/>
    <w:rsid w:val="000716FB"/>
    <w:rsid w:val="00071887"/>
    <w:rsid w:val="00075005"/>
    <w:rsid w:val="000753CA"/>
    <w:rsid w:val="0007622F"/>
    <w:rsid w:val="00076BB1"/>
    <w:rsid w:val="00076EA6"/>
    <w:rsid w:val="000778FE"/>
    <w:rsid w:val="00077F03"/>
    <w:rsid w:val="000800CB"/>
    <w:rsid w:val="00080A3C"/>
    <w:rsid w:val="00080E36"/>
    <w:rsid w:val="000817A4"/>
    <w:rsid w:val="00081DD2"/>
    <w:rsid w:val="00082069"/>
    <w:rsid w:val="00082127"/>
    <w:rsid w:val="000828B2"/>
    <w:rsid w:val="0008356B"/>
    <w:rsid w:val="00084E07"/>
    <w:rsid w:val="00084F3B"/>
    <w:rsid w:val="0008664E"/>
    <w:rsid w:val="00086863"/>
    <w:rsid w:val="00086A1F"/>
    <w:rsid w:val="00086DE9"/>
    <w:rsid w:val="0008760B"/>
    <w:rsid w:val="000876CE"/>
    <w:rsid w:val="0008798F"/>
    <w:rsid w:val="00087CFE"/>
    <w:rsid w:val="00087F1B"/>
    <w:rsid w:val="00087F3E"/>
    <w:rsid w:val="000914E1"/>
    <w:rsid w:val="000939A1"/>
    <w:rsid w:val="00094B98"/>
    <w:rsid w:val="00094FF2"/>
    <w:rsid w:val="00095001"/>
    <w:rsid w:val="000A1565"/>
    <w:rsid w:val="000A19E1"/>
    <w:rsid w:val="000A2801"/>
    <w:rsid w:val="000A292C"/>
    <w:rsid w:val="000A3883"/>
    <w:rsid w:val="000A3F88"/>
    <w:rsid w:val="000A4328"/>
    <w:rsid w:val="000A4705"/>
    <w:rsid w:val="000A47DF"/>
    <w:rsid w:val="000A554B"/>
    <w:rsid w:val="000A5A38"/>
    <w:rsid w:val="000A62CD"/>
    <w:rsid w:val="000A77AC"/>
    <w:rsid w:val="000A7DDC"/>
    <w:rsid w:val="000B0356"/>
    <w:rsid w:val="000B0383"/>
    <w:rsid w:val="000B0868"/>
    <w:rsid w:val="000B167F"/>
    <w:rsid w:val="000B1B56"/>
    <w:rsid w:val="000B2074"/>
    <w:rsid w:val="000B20BA"/>
    <w:rsid w:val="000B4E2A"/>
    <w:rsid w:val="000B57F9"/>
    <w:rsid w:val="000B582F"/>
    <w:rsid w:val="000B5CB0"/>
    <w:rsid w:val="000B6698"/>
    <w:rsid w:val="000B66E2"/>
    <w:rsid w:val="000C064C"/>
    <w:rsid w:val="000C29B2"/>
    <w:rsid w:val="000C3875"/>
    <w:rsid w:val="000C4655"/>
    <w:rsid w:val="000C4728"/>
    <w:rsid w:val="000C54F4"/>
    <w:rsid w:val="000C5AFF"/>
    <w:rsid w:val="000C7099"/>
    <w:rsid w:val="000C7A80"/>
    <w:rsid w:val="000D03FD"/>
    <w:rsid w:val="000D0B97"/>
    <w:rsid w:val="000D1297"/>
    <w:rsid w:val="000D2024"/>
    <w:rsid w:val="000D20F4"/>
    <w:rsid w:val="000D2508"/>
    <w:rsid w:val="000D2513"/>
    <w:rsid w:val="000D26BC"/>
    <w:rsid w:val="000D3417"/>
    <w:rsid w:val="000D37F0"/>
    <w:rsid w:val="000D5CC2"/>
    <w:rsid w:val="000D5F82"/>
    <w:rsid w:val="000D61B8"/>
    <w:rsid w:val="000D6300"/>
    <w:rsid w:val="000D6724"/>
    <w:rsid w:val="000D6CC8"/>
    <w:rsid w:val="000D7233"/>
    <w:rsid w:val="000E06FD"/>
    <w:rsid w:val="000E1B60"/>
    <w:rsid w:val="000E1F58"/>
    <w:rsid w:val="000E2728"/>
    <w:rsid w:val="000E2788"/>
    <w:rsid w:val="000E3006"/>
    <w:rsid w:val="000E4D4D"/>
    <w:rsid w:val="000E5061"/>
    <w:rsid w:val="000E5360"/>
    <w:rsid w:val="000E5E37"/>
    <w:rsid w:val="000E686E"/>
    <w:rsid w:val="000E700D"/>
    <w:rsid w:val="000F104A"/>
    <w:rsid w:val="000F17A0"/>
    <w:rsid w:val="000F28B9"/>
    <w:rsid w:val="000F2EEA"/>
    <w:rsid w:val="000F3076"/>
    <w:rsid w:val="000F3EC7"/>
    <w:rsid w:val="000F5548"/>
    <w:rsid w:val="000F664C"/>
    <w:rsid w:val="000F6CDE"/>
    <w:rsid w:val="000F724C"/>
    <w:rsid w:val="000F7ACF"/>
    <w:rsid w:val="000F7CAB"/>
    <w:rsid w:val="00100783"/>
    <w:rsid w:val="001014B7"/>
    <w:rsid w:val="001016D7"/>
    <w:rsid w:val="00102EE1"/>
    <w:rsid w:val="00105D5E"/>
    <w:rsid w:val="001064AD"/>
    <w:rsid w:val="00106BFD"/>
    <w:rsid w:val="00106E99"/>
    <w:rsid w:val="00107C17"/>
    <w:rsid w:val="00110191"/>
    <w:rsid w:val="00111228"/>
    <w:rsid w:val="00111FE7"/>
    <w:rsid w:val="001124D9"/>
    <w:rsid w:val="00112A29"/>
    <w:rsid w:val="00114010"/>
    <w:rsid w:val="00114A97"/>
    <w:rsid w:val="00114EE7"/>
    <w:rsid w:val="00115009"/>
    <w:rsid w:val="001155E7"/>
    <w:rsid w:val="001168B9"/>
    <w:rsid w:val="00117CDE"/>
    <w:rsid w:val="00121383"/>
    <w:rsid w:val="001220F6"/>
    <w:rsid w:val="0012338B"/>
    <w:rsid w:val="00123A44"/>
    <w:rsid w:val="0012413E"/>
    <w:rsid w:val="00124228"/>
    <w:rsid w:val="001264DB"/>
    <w:rsid w:val="001268AC"/>
    <w:rsid w:val="00127260"/>
    <w:rsid w:val="001274FF"/>
    <w:rsid w:val="001276E8"/>
    <w:rsid w:val="001313BF"/>
    <w:rsid w:val="0013151B"/>
    <w:rsid w:val="001332D4"/>
    <w:rsid w:val="001333F3"/>
    <w:rsid w:val="001351FA"/>
    <w:rsid w:val="00135264"/>
    <w:rsid w:val="00135422"/>
    <w:rsid w:val="001358A4"/>
    <w:rsid w:val="00135A55"/>
    <w:rsid w:val="00136B43"/>
    <w:rsid w:val="00136D02"/>
    <w:rsid w:val="00136F60"/>
    <w:rsid w:val="00137BCB"/>
    <w:rsid w:val="00137F92"/>
    <w:rsid w:val="00141C6F"/>
    <w:rsid w:val="00143761"/>
    <w:rsid w:val="00143C47"/>
    <w:rsid w:val="00143C85"/>
    <w:rsid w:val="00143F41"/>
    <w:rsid w:val="00144A69"/>
    <w:rsid w:val="00144D9B"/>
    <w:rsid w:val="001454E3"/>
    <w:rsid w:val="00145684"/>
    <w:rsid w:val="00145731"/>
    <w:rsid w:val="00145A97"/>
    <w:rsid w:val="001462C9"/>
    <w:rsid w:val="00150459"/>
    <w:rsid w:val="00150565"/>
    <w:rsid w:val="0015059F"/>
    <w:rsid w:val="001513B5"/>
    <w:rsid w:val="00151A2F"/>
    <w:rsid w:val="00151AA7"/>
    <w:rsid w:val="00151BDF"/>
    <w:rsid w:val="0015214F"/>
    <w:rsid w:val="001522F1"/>
    <w:rsid w:val="00152727"/>
    <w:rsid w:val="00152E01"/>
    <w:rsid w:val="00152F24"/>
    <w:rsid w:val="0015396A"/>
    <w:rsid w:val="00154861"/>
    <w:rsid w:val="0015527B"/>
    <w:rsid w:val="00157704"/>
    <w:rsid w:val="00160324"/>
    <w:rsid w:val="00160636"/>
    <w:rsid w:val="001611EF"/>
    <w:rsid w:val="0016162B"/>
    <w:rsid w:val="00162A2D"/>
    <w:rsid w:val="00163A8F"/>
    <w:rsid w:val="00163EAE"/>
    <w:rsid w:val="001645C8"/>
    <w:rsid w:val="00164CC2"/>
    <w:rsid w:val="00165E27"/>
    <w:rsid w:val="00166FAA"/>
    <w:rsid w:val="001670A9"/>
    <w:rsid w:val="001670DE"/>
    <w:rsid w:val="00167329"/>
    <w:rsid w:val="001701B3"/>
    <w:rsid w:val="00170FF1"/>
    <w:rsid w:val="0017183E"/>
    <w:rsid w:val="00171951"/>
    <w:rsid w:val="001751EB"/>
    <w:rsid w:val="001758C6"/>
    <w:rsid w:val="00175CE0"/>
    <w:rsid w:val="00176CB1"/>
    <w:rsid w:val="00177C3A"/>
    <w:rsid w:val="001802AA"/>
    <w:rsid w:val="0018069F"/>
    <w:rsid w:val="0018199E"/>
    <w:rsid w:val="00182298"/>
    <w:rsid w:val="00182624"/>
    <w:rsid w:val="001833E5"/>
    <w:rsid w:val="00184DAC"/>
    <w:rsid w:val="00185515"/>
    <w:rsid w:val="001859E5"/>
    <w:rsid w:val="001862C9"/>
    <w:rsid w:val="00186340"/>
    <w:rsid w:val="001871F4"/>
    <w:rsid w:val="00187F4E"/>
    <w:rsid w:val="001902E0"/>
    <w:rsid w:val="0019039F"/>
    <w:rsid w:val="0019060B"/>
    <w:rsid w:val="001919C0"/>
    <w:rsid w:val="0019289F"/>
    <w:rsid w:val="001933E8"/>
    <w:rsid w:val="00193735"/>
    <w:rsid w:val="00196D96"/>
    <w:rsid w:val="0019755A"/>
    <w:rsid w:val="00197CAE"/>
    <w:rsid w:val="001A056E"/>
    <w:rsid w:val="001A1668"/>
    <w:rsid w:val="001A349D"/>
    <w:rsid w:val="001A49CE"/>
    <w:rsid w:val="001A4F54"/>
    <w:rsid w:val="001A5286"/>
    <w:rsid w:val="001A5907"/>
    <w:rsid w:val="001A5B6B"/>
    <w:rsid w:val="001A6381"/>
    <w:rsid w:val="001A6B03"/>
    <w:rsid w:val="001B0DA9"/>
    <w:rsid w:val="001B0DFD"/>
    <w:rsid w:val="001B0E8E"/>
    <w:rsid w:val="001B116E"/>
    <w:rsid w:val="001B1441"/>
    <w:rsid w:val="001B21CC"/>
    <w:rsid w:val="001B4A54"/>
    <w:rsid w:val="001B7568"/>
    <w:rsid w:val="001B7A8D"/>
    <w:rsid w:val="001C0BC5"/>
    <w:rsid w:val="001C107A"/>
    <w:rsid w:val="001C1817"/>
    <w:rsid w:val="001C1ED0"/>
    <w:rsid w:val="001C257E"/>
    <w:rsid w:val="001C42DD"/>
    <w:rsid w:val="001C4716"/>
    <w:rsid w:val="001C4A46"/>
    <w:rsid w:val="001C76AF"/>
    <w:rsid w:val="001D131C"/>
    <w:rsid w:val="001D16E7"/>
    <w:rsid w:val="001D2319"/>
    <w:rsid w:val="001D2CF4"/>
    <w:rsid w:val="001D345F"/>
    <w:rsid w:val="001D3A78"/>
    <w:rsid w:val="001D4227"/>
    <w:rsid w:val="001D44D9"/>
    <w:rsid w:val="001D4682"/>
    <w:rsid w:val="001D51B9"/>
    <w:rsid w:val="001D56F7"/>
    <w:rsid w:val="001D6793"/>
    <w:rsid w:val="001D7A02"/>
    <w:rsid w:val="001D7C25"/>
    <w:rsid w:val="001D7F41"/>
    <w:rsid w:val="001E0B04"/>
    <w:rsid w:val="001E1342"/>
    <w:rsid w:val="001E14DA"/>
    <w:rsid w:val="001E194D"/>
    <w:rsid w:val="001E19B5"/>
    <w:rsid w:val="001E1B85"/>
    <w:rsid w:val="001E24DF"/>
    <w:rsid w:val="001E3334"/>
    <w:rsid w:val="001E391D"/>
    <w:rsid w:val="001E396A"/>
    <w:rsid w:val="001E4E19"/>
    <w:rsid w:val="001E4FBB"/>
    <w:rsid w:val="001E5B2C"/>
    <w:rsid w:val="001E67E5"/>
    <w:rsid w:val="001E785E"/>
    <w:rsid w:val="001E7A66"/>
    <w:rsid w:val="001F0CDA"/>
    <w:rsid w:val="001F11B6"/>
    <w:rsid w:val="001F1430"/>
    <w:rsid w:val="001F1FDA"/>
    <w:rsid w:val="001F26B4"/>
    <w:rsid w:val="001F426F"/>
    <w:rsid w:val="001F4A77"/>
    <w:rsid w:val="001F6418"/>
    <w:rsid w:val="001F72AE"/>
    <w:rsid w:val="001F7AAF"/>
    <w:rsid w:val="00200583"/>
    <w:rsid w:val="002005C6"/>
    <w:rsid w:val="002009D3"/>
    <w:rsid w:val="00200BDD"/>
    <w:rsid w:val="00200CB1"/>
    <w:rsid w:val="00201827"/>
    <w:rsid w:val="0020206D"/>
    <w:rsid w:val="002026F5"/>
    <w:rsid w:val="002039BA"/>
    <w:rsid w:val="00203CD9"/>
    <w:rsid w:val="00204918"/>
    <w:rsid w:val="00204ABB"/>
    <w:rsid w:val="00204C32"/>
    <w:rsid w:val="002064CA"/>
    <w:rsid w:val="00207C9A"/>
    <w:rsid w:val="002102EB"/>
    <w:rsid w:val="002105E9"/>
    <w:rsid w:val="002110AD"/>
    <w:rsid w:val="0021207F"/>
    <w:rsid w:val="00212648"/>
    <w:rsid w:val="002134BC"/>
    <w:rsid w:val="00213B0A"/>
    <w:rsid w:val="00213E2F"/>
    <w:rsid w:val="0021422D"/>
    <w:rsid w:val="002145F2"/>
    <w:rsid w:val="002167C1"/>
    <w:rsid w:val="00216CAD"/>
    <w:rsid w:val="00216CC3"/>
    <w:rsid w:val="0021769E"/>
    <w:rsid w:val="0021770E"/>
    <w:rsid w:val="00220B43"/>
    <w:rsid w:val="002217C7"/>
    <w:rsid w:val="002217DA"/>
    <w:rsid w:val="00221B8F"/>
    <w:rsid w:val="002229F3"/>
    <w:rsid w:val="00222F42"/>
    <w:rsid w:val="00223624"/>
    <w:rsid w:val="0022372D"/>
    <w:rsid w:val="00223ABB"/>
    <w:rsid w:val="002247F0"/>
    <w:rsid w:val="00224EEC"/>
    <w:rsid w:val="00227584"/>
    <w:rsid w:val="0023018B"/>
    <w:rsid w:val="0023145B"/>
    <w:rsid w:val="00231F8D"/>
    <w:rsid w:val="00231FEE"/>
    <w:rsid w:val="00233ACE"/>
    <w:rsid w:val="00236261"/>
    <w:rsid w:val="0023668A"/>
    <w:rsid w:val="0024062A"/>
    <w:rsid w:val="0024087E"/>
    <w:rsid w:val="0024197A"/>
    <w:rsid w:val="00242042"/>
    <w:rsid w:val="00242185"/>
    <w:rsid w:val="002430EE"/>
    <w:rsid w:val="0024406B"/>
    <w:rsid w:val="0024624E"/>
    <w:rsid w:val="002469AE"/>
    <w:rsid w:val="00247D6F"/>
    <w:rsid w:val="00250179"/>
    <w:rsid w:val="002504FC"/>
    <w:rsid w:val="002506DA"/>
    <w:rsid w:val="002507A9"/>
    <w:rsid w:val="00250875"/>
    <w:rsid w:val="0025139D"/>
    <w:rsid w:val="00252491"/>
    <w:rsid w:val="002540E9"/>
    <w:rsid w:val="00254F8D"/>
    <w:rsid w:val="00255AEE"/>
    <w:rsid w:val="00255C6A"/>
    <w:rsid w:val="00255DFB"/>
    <w:rsid w:val="002563DE"/>
    <w:rsid w:val="00256671"/>
    <w:rsid w:val="00256A05"/>
    <w:rsid w:val="002608A0"/>
    <w:rsid w:val="00260A76"/>
    <w:rsid w:val="002612D8"/>
    <w:rsid w:val="00264144"/>
    <w:rsid w:val="002641A3"/>
    <w:rsid w:val="00264A8B"/>
    <w:rsid w:val="002659E5"/>
    <w:rsid w:val="00266A8C"/>
    <w:rsid w:val="0026703B"/>
    <w:rsid w:val="0027088A"/>
    <w:rsid w:val="00270E59"/>
    <w:rsid w:val="002712D0"/>
    <w:rsid w:val="0027187D"/>
    <w:rsid w:val="002733DF"/>
    <w:rsid w:val="00273D01"/>
    <w:rsid w:val="00273F77"/>
    <w:rsid w:val="002746A4"/>
    <w:rsid w:val="00274C4F"/>
    <w:rsid w:val="002755AF"/>
    <w:rsid w:val="00276079"/>
    <w:rsid w:val="002761A8"/>
    <w:rsid w:val="002769E5"/>
    <w:rsid w:val="00277F13"/>
    <w:rsid w:val="00277F68"/>
    <w:rsid w:val="0028016E"/>
    <w:rsid w:val="002805AE"/>
    <w:rsid w:val="00281255"/>
    <w:rsid w:val="00281D1A"/>
    <w:rsid w:val="00282431"/>
    <w:rsid w:val="0028296F"/>
    <w:rsid w:val="00282A3C"/>
    <w:rsid w:val="00283B6E"/>
    <w:rsid w:val="0028489C"/>
    <w:rsid w:val="00287239"/>
    <w:rsid w:val="00287A73"/>
    <w:rsid w:val="00287A89"/>
    <w:rsid w:val="00292062"/>
    <w:rsid w:val="002921DA"/>
    <w:rsid w:val="00292A41"/>
    <w:rsid w:val="002931F2"/>
    <w:rsid w:val="00294029"/>
    <w:rsid w:val="00294598"/>
    <w:rsid w:val="0029482B"/>
    <w:rsid w:val="00294851"/>
    <w:rsid w:val="00294FF4"/>
    <w:rsid w:val="0029553E"/>
    <w:rsid w:val="002964BD"/>
    <w:rsid w:val="00296E13"/>
    <w:rsid w:val="00297605"/>
    <w:rsid w:val="002A010F"/>
    <w:rsid w:val="002A2482"/>
    <w:rsid w:val="002A24D0"/>
    <w:rsid w:val="002A3D4F"/>
    <w:rsid w:val="002A4CDF"/>
    <w:rsid w:val="002A561B"/>
    <w:rsid w:val="002A574B"/>
    <w:rsid w:val="002A6839"/>
    <w:rsid w:val="002A7C89"/>
    <w:rsid w:val="002B1299"/>
    <w:rsid w:val="002B1F97"/>
    <w:rsid w:val="002B2DAC"/>
    <w:rsid w:val="002B3165"/>
    <w:rsid w:val="002B40C3"/>
    <w:rsid w:val="002B45F9"/>
    <w:rsid w:val="002B46A5"/>
    <w:rsid w:val="002B4EE6"/>
    <w:rsid w:val="002B5419"/>
    <w:rsid w:val="002B57DD"/>
    <w:rsid w:val="002B5A81"/>
    <w:rsid w:val="002B5B01"/>
    <w:rsid w:val="002B665A"/>
    <w:rsid w:val="002B6BCA"/>
    <w:rsid w:val="002B6C6D"/>
    <w:rsid w:val="002B7243"/>
    <w:rsid w:val="002C09AD"/>
    <w:rsid w:val="002C1190"/>
    <w:rsid w:val="002C30C1"/>
    <w:rsid w:val="002C3193"/>
    <w:rsid w:val="002C321F"/>
    <w:rsid w:val="002C3B39"/>
    <w:rsid w:val="002C48B1"/>
    <w:rsid w:val="002C4C55"/>
    <w:rsid w:val="002C4CC4"/>
    <w:rsid w:val="002C5733"/>
    <w:rsid w:val="002C5AC2"/>
    <w:rsid w:val="002C5C9A"/>
    <w:rsid w:val="002C653A"/>
    <w:rsid w:val="002D0422"/>
    <w:rsid w:val="002D0CB0"/>
    <w:rsid w:val="002D13A0"/>
    <w:rsid w:val="002D17F9"/>
    <w:rsid w:val="002D1C87"/>
    <w:rsid w:val="002D2D2C"/>
    <w:rsid w:val="002D361A"/>
    <w:rsid w:val="002D36DF"/>
    <w:rsid w:val="002D3DDD"/>
    <w:rsid w:val="002D440D"/>
    <w:rsid w:val="002D5B13"/>
    <w:rsid w:val="002D6726"/>
    <w:rsid w:val="002E0B51"/>
    <w:rsid w:val="002E270F"/>
    <w:rsid w:val="002E2931"/>
    <w:rsid w:val="002E35F0"/>
    <w:rsid w:val="002E3C5B"/>
    <w:rsid w:val="002E441D"/>
    <w:rsid w:val="002E53F0"/>
    <w:rsid w:val="002E5404"/>
    <w:rsid w:val="002E5C16"/>
    <w:rsid w:val="002E60D3"/>
    <w:rsid w:val="002E60E7"/>
    <w:rsid w:val="002F08E7"/>
    <w:rsid w:val="002F09D3"/>
    <w:rsid w:val="002F1227"/>
    <w:rsid w:val="002F2EE9"/>
    <w:rsid w:val="002F33C1"/>
    <w:rsid w:val="002F38AD"/>
    <w:rsid w:val="002F481A"/>
    <w:rsid w:val="002F552E"/>
    <w:rsid w:val="002F67A0"/>
    <w:rsid w:val="002F6E08"/>
    <w:rsid w:val="002F712D"/>
    <w:rsid w:val="002F7757"/>
    <w:rsid w:val="002F7CC6"/>
    <w:rsid w:val="003006D0"/>
    <w:rsid w:val="00301806"/>
    <w:rsid w:val="00301F34"/>
    <w:rsid w:val="00303C27"/>
    <w:rsid w:val="00304E45"/>
    <w:rsid w:val="00304F15"/>
    <w:rsid w:val="00304F7E"/>
    <w:rsid w:val="00305763"/>
    <w:rsid w:val="00305905"/>
    <w:rsid w:val="00305ABC"/>
    <w:rsid w:val="00306EDA"/>
    <w:rsid w:val="00307A0E"/>
    <w:rsid w:val="00311735"/>
    <w:rsid w:val="003132B0"/>
    <w:rsid w:val="00313CED"/>
    <w:rsid w:val="00314787"/>
    <w:rsid w:val="00315224"/>
    <w:rsid w:val="00315B00"/>
    <w:rsid w:val="003167DD"/>
    <w:rsid w:val="003169EB"/>
    <w:rsid w:val="00316AC3"/>
    <w:rsid w:val="00316EE2"/>
    <w:rsid w:val="00317F48"/>
    <w:rsid w:val="00320892"/>
    <w:rsid w:val="00320A65"/>
    <w:rsid w:val="00320F4E"/>
    <w:rsid w:val="00321F2B"/>
    <w:rsid w:val="00322BD8"/>
    <w:rsid w:val="00323CFC"/>
    <w:rsid w:val="00324A2E"/>
    <w:rsid w:val="00324AB3"/>
    <w:rsid w:val="00325130"/>
    <w:rsid w:val="003254A6"/>
    <w:rsid w:val="003268D1"/>
    <w:rsid w:val="00326F1F"/>
    <w:rsid w:val="00327048"/>
    <w:rsid w:val="0032724B"/>
    <w:rsid w:val="003273FC"/>
    <w:rsid w:val="0032775A"/>
    <w:rsid w:val="0033081F"/>
    <w:rsid w:val="0033097D"/>
    <w:rsid w:val="003309F3"/>
    <w:rsid w:val="0033240B"/>
    <w:rsid w:val="003325A5"/>
    <w:rsid w:val="0033364D"/>
    <w:rsid w:val="0033437C"/>
    <w:rsid w:val="003359C6"/>
    <w:rsid w:val="00335D4B"/>
    <w:rsid w:val="0033763E"/>
    <w:rsid w:val="00337B19"/>
    <w:rsid w:val="00342001"/>
    <w:rsid w:val="00344E01"/>
    <w:rsid w:val="00344F99"/>
    <w:rsid w:val="00345640"/>
    <w:rsid w:val="00346AC1"/>
    <w:rsid w:val="003500D8"/>
    <w:rsid w:val="003509EC"/>
    <w:rsid w:val="00350A1B"/>
    <w:rsid w:val="00351FAB"/>
    <w:rsid w:val="00352305"/>
    <w:rsid w:val="00352A05"/>
    <w:rsid w:val="00352DFA"/>
    <w:rsid w:val="00352FCA"/>
    <w:rsid w:val="00352FDF"/>
    <w:rsid w:val="00353471"/>
    <w:rsid w:val="003538F5"/>
    <w:rsid w:val="00354A75"/>
    <w:rsid w:val="00355367"/>
    <w:rsid w:val="00356BCD"/>
    <w:rsid w:val="003601DD"/>
    <w:rsid w:val="0036030F"/>
    <w:rsid w:val="00360E08"/>
    <w:rsid w:val="0036116D"/>
    <w:rsid w:val="00362465"/>
    <w:rsid w:val="00363624"/>
    <w:rsid w:val="00363A6B"/>
    <w:rsid w:val="00363BFD"/>
    <w:rsid w:val="00363CED"/>
    <w:rsid w:val="00364309"/>
    <w:rsid w:val="003652C9"/>
    <w:rsid w:val="00365392"/>
    <w:rsid w:val="003654BF"/>
    <w:rsid w:val="00365565"/>
    <w:rsid w:val="00365EBF"/>
    <w:rsid w:val="00367569"/>
    <w:rsid w:val="00370004"/>
    <w:rsid w:val="00370145"/>
    <w:rsid w:val="00373EA3"/>
    <w:rsid w:val="00374585"/>
    <w:rsid w:val="00374777"/>
    <w:rsid w:val="003748F0"/>
    <w:rsid w:val="00375269"/>
    <w:rsid w:val="00376B13"/>
    <w:rsid w:val="00377356"/>
    <w:rsid w:val="00377754"/>
    <w:rsid w:val="003777BD"/>
    <w:rsid w:val="003778AE"/>
    <w:rsid w:val="00377F2C"/>
    <w:rsid w:val="003804A9"/>
    <w:rsid w:val="00380516"/>
    <w:rsid w:val="00380823"/>
    <w:rsid w:val="0038108F"/>
    <w:rsid w:val="00381A2A"/>
    <w:rsid w:val="0038312B"/>
    <w:rsid w:val="00383D24"/>
    <w:rsid w:val="00384A2B"/>
    <w:rsid w:val="00386EC2"/>
    <w:rsid w:val="00387A9B"/>
    <w:rsid w:val="003905A2"/>
    <w:rsid w:val="003905EE"/>
    <w:rsid w:val="003914C8"/>
    <w:rsid w:val="00391E23"/>
    <w:rsid w:val="0039248D"/>
    <w:rsid w:val="003927C5"/>
    <w:rsid w:val="00392A25"/>
    <w:rsid w:val="00392CA6"/>
    <w:rsid w:val="003944E4"/>
    <w:rsid w:val="0039460C"/>
    <w:rsid w:val="0039589B"/>
    <w:rsid w:val="00395D3E"/>
    <w:rsid w:val="00395F90"/>
    <w:rsid w:val="003961E9"/>
    <w:rsid w:val="00397CA1"/>
    <w:rsid w:val="003A0132"/>
    <w:rsid w:val="003A0CD5"/>
    <w:rsid w:val="003A1247"/>
    <w:rsid w:val="003A1843"/>
    <w:rsid w:val="003A1F31"/>
    <w:rsid w:val="003A1FFC"/>
    <w:rsid w:val="003A2C2E"/>
    <w:rsid w:val="003A34A6"/>
    <w:rsid w:val="003A3514"/>
    <w:rsid w:val="003A4D67"/>
    <w:rsid w:val="003A4EBD"/>
    <w:rsid w:val="003A5082"/>
    <w:rsid w:val="003A59E8"/>
    <w:rsid w:val="003A643D"/>
    <w:rsid w:val="003A6C08"/>
    <w:rsid w:val="003A6D60"/>
    <w:rsid w:val="003A7324"/>
    <w:rsid w:val="003A762F"/>
    <w:rsid w:val="003A7E30"/>
    <w:rsid w:val="003A7F6A"/>
    <w:rsid w:val="003B080E"/>
    <w:rsid w:val="003B187A"/>
    <w:rsid w:val="003B21DC"/>
    <w:rsid w:val="003B28CA"/>
    <w:rsid w:val="003B3097"/>
    <w:rsid w:val="003B30C6"/>
    <w:rsid w:val="003B37A7"/>
    <w:rsid w:val="003B3C48"/>
    <w:rsid w:val="003B3FFB"/>
    <w:rsid w:val="003B42AE"/>
    <w:rsid w:val="003B44A0"/>
    <w:rsid w:val="003B4640"/>
    <w:rsid w:val="003B4A20"/>
    <w:rsid w:val="003B4DF4"/>
    <w:rsid w:val="003B4E5A"/>
    <w:rsid w:val="003B5524"/>
    <w:rsid w:val="003B7600"/>
    <w:rsid w:val="003C0526"/>
    <w:rsid w:val="003C0AAF"/>
    <w:rsid w:val="003C0E3C"/>
    <w:rsid w:val="003C14DD"/>
    <w:rsid w:val="003C1C52"/>
    <w:rsid w:val="003C36FB"/>
    <w:rsid w:val="003C4D55"/>
    <w:rsid w:val="003C4E8D"/>
    <w:rsid w:val="003C55D8"/>
    <w:rsid w:val="003C58E2"/>
    <w:rsid w:val="003C5C5F"/>
    <w:rsid w:val="003C5CE0"/>
    <w:rsid w:val="003C5D1A"/>
    <w:rsid w:val="003C6946"/>
    <w:rsid w:val="003C6A8E"/>
    <w:rsid w:val="003C6EB1"/>
    <w:rsid w:val="003C7E14"/>
    <w:rsid w:val="003D0768"/>
    <w:rsid w:val="003D19B7"/>
    <w:rsid w:val="003D20A2"/>
    <w:rsid w:val="003D304A"/>
    <w:rsid w:val="003D3187"/>
    <w:rsid w:val="003D323D"/>
    <w:rsid w:val="003D325B"/>
    <w:rsid w:val="003D475D"/>
    <w:rsid w:val="003D783C"/>
    <w:rsid w:val="003E08AA"/>
    <w:rsid w:val="003E14F5"/>
    <w:rsid w:val="003E1662"/>
    <w:rsid w:val="003E1C49"/>
    <w:rsid w:val="003E22B9"/>
    <w:rsid w:val="003E30B8"/>
    <w:rsid w:val="003E3A62"/>
    <w:rsid w:val="003E4619"/>
    <w:rsid w:val="003E4BAE"/>
    <w:rsid w:val="003E5088"/>
    <w:rsid w:val="003E67F6"/>
    <w:rsid w:val="003F092F"/>
    <w:rsid w:val="003F1383"/>
    <w:rsid w:val="003F18EE"/>
    <w:rsid w:val="003F31D5"/>
    <w:rsid w:val="003F37AE"/>
    <w:rsid w:val="003F393A"/>
    <w:rsid w:val="003F418D"/>
    <w:rsid w:val="003F5472"/>
    <w:rsid w:val="003F5A74"/>
    <w:rsid w:val="003F611C"/>
    <w:rsid w:val="003F68C9"/>
    <w:rsid w:val="003F6E5F"/>
    <w:rsid w:val="003F6E7F"/>
    <w:rsid w:val="003F73CC"/>
    <w:rsid w:val="0040047B"/>
    <w:rsid w:val="00401439"/>
    <w:rsid w:val="00403770"/>
    <w:rsid w:val="00403C1B"/>
    <w:rsid w:val="004046BE"/>
    <w:rsid w:val="00405251"/>
    <w:rsid w:val="0040670A"/>
    <w:rsid w:val="00406A00"/>
    <w:rsid w:val="00407E09"/>
    <w:rsid w:val="00410509"/>
    <w:rsid w:val="0041177A"/>
    <w:rsid w:val="0041291D"/>
    <w:rsid w:val="0041328E"/>
    <w:rsid w:val="0041453D"/>
    <w:rsid w:val="00414945"/>
    <w:rsid w:val="00414FC7"/>
    <w:rsid w:val="00415EBF"/>
    <w:rsid w:val="00417154"/>
    <w:rsid w:val="004175DD"/>
    <w:rsid w:val="004175E6"/>
    <w:rsid w:val="00417F17"/>
    <w:rsid w:val="00417FD8"/>
    <w:rsid w:val="0042026B"/>
    <w:rsid w:val="004202ED"/>
    <w:rsid w:val="00421AF2"/>
    <w:rsid w:val="00421D5B"/>
    <w:rsid w:val="00422955"/>
    <w:rsid w:val="00422A6A"/>
    <w:rsid w:val="0042370B"/>
    <w:rsid w:val="00424162"/>
    <w:rsid w:val="004245C3"/>
    <w:rsid w:val="00425FDE"/>
    <w:rsid w:val="00426E55"/>
    <w:rsid w:val="00430AFF"/>
    <w:rsid w:val="004318A5"/>
    <w:rsid w:val="004318EA"/>
    <w:rsid w:val="00432433"/>
    <w:rsid w:val="00433A17"/>
    <w:rsid w:val="00434321"/>
    <w:rsid w:val="00434426"/>
    <w:rsid w:val="00437068"/>
    <w:rsid w:val="00437281"/>
    <w:rsid w:val="004375A5"/>
    <w:rsid w:val="004375DF"/>
    <w:rsid w:val="00437CB2"/>
    <w:rsid w:val="00437FF8"/>
    <w:rsid w:val="004406E3"/>
    <w:rsid w:val="004414E0"/>
    <w:rsid w:val="004418E2"/>
    <w:rsid w:val="00442AA5"/>
    <w:rsid w:val="00444790"/>
    <w:rsid w:val="004448D7"/>
    <w:rsid w:val="00444961"/>
    <w:rsid w:val="00444A4B"/>
    <w:rsid w:val="0044557C"/>
    <w:rsid w:val="00445E7D"/>
    <w:rsid w:val="0044671A"/>
    <w:rsid w:val="00446E86"/>
    <w:rsid w:val="004476C0"/>
    <w:rsid w:val="004479E3"/>
    <w:rsid w:val="0045037B"/>
    <w:rsid w:val="0045070B"/>
    <w:rsid w:val="00451E6C"/>
    <w:rsid w:val="00454BEF"/>
    <w:rsid w:val="0045502D"/>
    <w:rsid w:val="00455EFA"/>
    <w:rsid w:val="0045684F"/>
    <w:rsid w:val="00456CEC"/>
    <w:rsid w:val="004612F3"/>
    <w:rsid w:val="004616A5"/>
    <w:rsid w:val="00462663"/>
    <w:rsid w:val="00462A1B"/>
    <w:rsid w:val="00462D93"/>
    <w:rsid w:val="00462E8C"/>
    <w:rsid w:val="004635E9"/>
    <w:rsid w:val="00463B1C"/>
    <w:rsid w:val="0046450F"/>
    <w:rsid w:val="00464905"/>
    <w:rsid w:val="004667B2"/>
    <w:rsid w:val="00467B40"/>
    <w:rsid w:val="004701F8"/>
    <w:rsid w:val="004707FA"/>
    <w:rsid w:val="004717FA"/>
    <w:rsid w:val="00471C98"/>
    <w:rsid w:val="004728D5"/>
    <w:rsid w:val="0047401B"/>
    <w:rsid w:val="00474B9F"/>
    <w:rsid w:val="004756F2"/>
    <w:rsid w:val="00480AED"/>
    <w:rsid w:val="004812C6"/>
    <w:rsid w:val="004818AC"/>
    <w:rsid w:val="00482187"/>
    <w:rsid w:val="004822A5"/>
    <w:rsid w:val="00483616"/>
    <w:rsid w:val="004841B3"/>
    <w:rsid w:val="00484940"/>
    <w:rsid w:val="00485FE9"/>
    <w:rsid w:val="00486738"/>
    <w:rsid w:val="0048783F"/>
    <w:rsid w:val="00490D5D"/>
    <w:rsid w:val="004917D2"/>
    <w:rsid w:val="004922D6"/>
    <w:rsid w:val="004924AD"/>
    <w:rsid w:val="004926A0"/>
    <w:rsid w:val="004938C9"/>
    <w:rsid w:val="004941FA"/>
    <w:rsid w:val="0049436E"/>
    <w:rsid w:val="0049523E"/>
    <w:rsid w:val="00495251"/>
    <w:rsid w:val="00495DE2"/>
    <w:rsid w:val="00496A84"/>
    <w:rsid w:val="00496EB6"/>
    <w:rsid w:val="00496F9C"/>
    <w:rsid w:val="004A1FC0"/>
    <w:rsid w:val="004A2B45"/>
    <w:rsid w:val="004A38A8"/>
    <w:rsid w:val="004A3F7F"/>
    <w:rsid w:val="004A3FF6"/>
    <w:rsid w:val="004A57AA"/>
    <w:rsid w:val="004A5ADB"/>
    <w:rsid w:val="004A61D4"/>
    <w:rsid w:val="004A621B"/>
    <w:rsid w:val="004A66EF"/>
    <w:rsid w:val="004A72D1"/>
    <w:rsid w:val="004A7C7C"/>
    <w:rsid w:val="004A7E47"/>
    <w:rsid w:val="004B0256"/>
    <w:rsid w:val="004B0297"/>
    <w:rsid w:val="004B03AC"/>
    <w:rsid w:val="004B03D5"/>
    <w:rsid w:val="004B0832"/>
    <w:rsid w:val="004B1AC0"/>
    <w:rsid w:val="004B2635"/>
    <w:rsid w:val="004B27AD"/>
    <w:rsid w:val="004B2AFF"/>
    <w:rsid w:val="004B2DAE"/>
    <w:rsid w:val="004B32F9"/>
    <w:rsid w:val="004B405F"/>
    <w:rsid w:val="004B4132"/>
    <w:rsid w:val="004B4314"/>
    <w:rsid w:val="004B50D4"/>
    <w:rsid w:val="004B5166"/>
    <w:rsid w:val="004B7038"/>
    <w:rsid w:val="004B7F4B"/>
    <w:rsid w:val="004C064C"/>
    <w:rsid w:val="004C0FCD"/>
    <w:rsid w:val="004C1087"/>
    <w:rsid w:val="004C2864"/>
    <w:rsid w:val="004C2A94"/>
    <w:rsid w:val="004C5407"/>
    <w:rsid w:val="004C67A8"/>
    <w:rsid w:val="004C6EA0"/>
    <w:rsid w:val="004C7204"/>
    <w:rsid w:val="004C743E"/>
    <w:rsid w:val="004C77A2"/>
    <w:rsid w:val="004D02E5"/>
    <w:rsid w:val="004D0F0F"/>
    <w:rsid w:val="004D0FB2"/>
    <w:rsid w:val="004D3B48"/>
    <w:rsid w:val="004D4431"/>
    <w:rsid w:val="004D477E"/>
    <w:rsid w:val="004D4A56"/>
    <w:rsid w:val="004D6475"/>
    <w:rsid w:val="004D6579"/>
    <w:rsid w:val="004D797F"/>
    <w:rsid w:val="004D7DE8"/>
    <w:rsid w:val="004E097F"/>
    <w:rsid w:val="004E102D"/>
    <w:rsid w:val="004E114A"/>
    <w:rsid w:val="004E15E8"/>
    <w:rsid w:val="004E26A7"/>
    <w:rsid w:val="004E2779"/>
    <w:rsid w:val="004E2B97"/>
    <w:rsid w:val="004E326D"/>
    <w:rsid w:val="004E38A3"/>
    <w:rsid w:val="004E3942"/>
    <w:rsid w:val="004E4913"/>
    <w:rsid w:val="004E5900"/>
    <w:rsid w:val="004F02ED"/>
    <w:rsid w:val="004F123F"/>
    <w:rsid w:val="004F2163"/>
    <w:rsid w:val="004F2166"/>
    <w:rsid w:val="004F224D"/>
    <w:rsid w:val="004F283F"/>
    <w:rsid w:val="004F2DB4"/>
    <w:rsid w:val="004F36B0"/>
    <w:rsid w:val="004F3950"/>
    <w:rsid w:val="004F3D40"/>
    <w:rsid w:val="004F4487"/>
    <w:rsid w:val="004F5B58"/>
    <w:rsid w:val="00500179"/>
    <w:rsid w:val="00500424"/>
    <w:rsid w:val="00501336"/>
    <w:rsid w:val="00504B35"/>
    <w:rsid w:val="005053BE"/>
    <w:rsid w:val="005055CF"/>
    <w:rsid w:val="005058C8"/>
    <w:rsid w:val="00505B59"/>
    <w:rsid w:val="0050608F"/>
    <w:rsid w:val="0050633A"/>
    <w:rsid w:val="00507845"/>
    <w:rsid w:val="005079DD"/>
    <w:rsid w:val="00510FFC"/>
    <w:rsid w:val="00511556"/>
    <w:rsid w:val="005116EB"/>
    <w:rsid w:val="00511B09"/>
    <w:rsid w:val="00511C97"/>
    <w:rsid w:val="005126A1"/>
    <w:rsid w:val="00512736"/>
    <w:rsid w:val="005157BA"/>
    <w:rsid w:val="005169F8"/>
    <w:rsid w:val="005170BF"/>
    <w:rsid w:val="005201B8"/>
    <w:rsid w:val="00521380"/>
    <w:rsid w:val="00521E00"/>
    <w:rsid w:val="005232F1"/>
    <w:rsid w:val="00526B2C"/>
    <w:rsid w:val="00527575"/>
    <w:rsid w:val="00527B17"/>
    <w:rsid w:val="00527C71"/>
    <w:rsid w:val="0053183A"/>
    <w:rsid w:val="0053225F"/>
    <w:rsid w:val="00532D22"/>
    <w:rsid w:val="005333F5"/>
    <w:rsid w:val="005344B2"/>
    <w:rsid w:val="005347B3"/>
    <w:rsid w:val="00534D0D"/>
    <w:rsid w:val="00534DD1"/>
    <w:rsid w:val="00534EA5"/>
    <w:rsid w:val="005356A5"/>
    <w:rsid w:val="005362BA"/>
    <w:rsid w:val="00536491"/>
    <w:rsid w:val="005371AC"/>
    <w:rsid w:val="00540D92"/>
    <w:rsid w:val="00540EAC"/>
    <w:rsid w:val="005417CF"/>
    <w:rsid w:val="005417F5"/>
    <w:rsid w:val="00541BCF"/>
    <w:rsid w:val="0054367D"/>
    <w:rsid w:val="005439E3"/>
    <w:rsid w:val="00543F64"/>
    <w:rsid w:val="005450AF"/>
    <w:rsid w:val="00546D70"/>
    <w:rsid w:val="00546E7C"/>
    <w:rsid w:val="00550143"/>
    <w:rsid w:val="005512A4"/>
    <w:rsid w:val="00551625"/>
    <w:rsid w:val="00551738"/>
    <w:rsid w:val="005519CD"/>
    <w:rsid w:val="00554243"/>
    <w:rsid w:val="0055561A"/>
    <w:rsid w:val="00555C93"/>
    <w:rsid w:val="00556071"/>
    <w:rsid w:val="00556219"/>
    <w:rsid w:val="00556739"/>
    <w:rsid w:val="005574DD"/>
    <w:rsid w:val="00560B40"/>
    <w:rsid w:val="00560B4D"/>
    <w:rsid w:val="00560C22"/>
    <w:rsid w:val="005610DB"/>
    <w:rsid w:val="0056154E"/>
    <w:rsid w:val="0056162F"/>
    <w:rsid w:val="00563CB2"/>
    <w:rsid w:val="0056404B"/>
    <w:rsid w:val="0056411D"/>
    <w:rsid w:val="00564F47"/>
    <w:rsid w:val="00566ACB"/>
    <w:rsid w:val="005674E1"/>
    <w:rsid w:val="00567668"/>
    <w:rsid w:val="005678AA"/>
    <w:rsid w:val="005713E1"/>
    <w:rsid w:val="0057189C"/>
    <w:rsid w:val="00571B99"/>
    <w:rsid w:val="00571FC0"/>
    <w:rsid w:val="00573E79"/>
    <w:rsid w:val="00574534"/>
    <w:rsid w:val="00574CAB"/>
    <w:rsid w:val="00574CC9"/>
    <w:rsid w:val="00576720"/>
    <w:rsid w:val="00576CF9"/>
    <w:rsid w:val="00581BDD"/>
    <w:rsid w:val="00582AFF"/>
    <w:rsid w:val="00582B8A"/>
    <w:rsid w:val="00583F5C"/>
    <w:rsid w:val="00584C2A"/>
    <w:rsid w:val="00585177"/>
    <w:rsid w:val="005868F3"/>
    <w:rsid w:val="00587E5B"/>
    <w:rsid w:val="005903ED"/>
    <w:rsid w:val="005908AC"/>
    <w:rsid w:val="00590C7C"/>
    <w:rsid w:val="0059213A"/>
    <w:rsid w:val="00593CFC"/>
    <w:rsid w:val="00593F8E"/>
    <w:rsid w:val="00595B23"/>
    <w:rsid w:val="0059770D"/>
    <w:rsid w:val="005A04C5"/>
    <w:rsid w:val="005A0611"/>
    <w:rsid w:val="005A085C"/>
    <w:rsid w:val="005A0F67"/>
    <w:rsid w:val="005A285D"/>
    <w:rsid w:val="005A470B"/>
    <w:rsid w:val="005A57EF"/>
    <w:rsid w:val="005A6E6C"/>
    <w:rsid w:val="005B116D"/>
    <w:rsid w:val="005B268A"/>
    <w:rsid w:val="005B302B"/>
    <w:rsid w:val="005B37AA"/>
    <w:rsid w:val="005B37D5"/>
    <w:rsid w:val="005B3BFB"/>
    <w:rsid w:val="005B4245"/>
    <w:rsid w:val="005B4734"/>
    <w:rsid w:val="005B504E"/>
    <w:rsid w:val="005B5687"/>
    <w:rsid w:val="005B56A6"/>
    <w:rsid w:val="005B6267"/>
    <w:rsid w:val="005B6521"/>
    <w:rsid w:val="005B6DD4"/>
    <w:rsid w:val="005B7516"/>
    <w:rsid w:val="005C02C7"/>
    <w:rsid w:val="005C118C"/>
    <w:rsid w:val="005C20B8"/>
    <w:rsid w:val="005C308D"/>
    <w:rsid w:val="005C3285"/>
    <w:rsid w:val="005C4409"/>
    <w:rsid w:val="005C51F5"/>
    <w:rsid w:val="005C703F"/>
    <w:rsid w:val="005D0676"/>
    <w:rsid w:val="005D0729"/>
    <w:rsid w:val="005D08DC"/>
    <w:rsid w:val="005D221D"/>
    <w:rsid w:val="005D26CA"/>
    <w:rsid w:val="005D2C46"/>
    <w:rsid w:val="005D5516"/>
    <w:rsid w:val="005D6385"/>
    <w:rsid w:val="005E058C"/>
    <w:rsid w:val="005E0C38"/>
    <w:rsid w:val="005E1A7E"/>
    <w:rsid w:val="005E1B1F"/>
    <w:rsid w:val="005E1D46"/>
    <w:rsid w:val="005E1F81"/>
    <w:rsid w:val="005E3109"/>
    <w:rsid w:val="005E32CA"/>
    <w:rsid w:val="005E33AA"/>
    <w:rsid w:val="005E391C"/>
    <w:rsid w:val="005E623E"/>
    <w:rsid w:val="005E6C68"/>
    <w:rsid w:val="005F0143"/>
    <w:rsid w:val="005F04B8"/>
    <w:rsid w:val="005F158A"/>
    <w:rsid w:val="005F1A6B"/>
    <w:rsid w:val="005F2135"/>
    <w:rsid w:val="005F2169"/>
    <w:rsid w:val="005F3DAF"/>
    <w:rsid w:val="005F4216"/>
    <w:rsid w:val="005F46DB"/>
    <w:rsid w:val="005F4ACE"/>
    <w:rsid w:val="005F4B54"/>
    <w:rsid w:val="005F4BD6"/>
    <w:rsid w:val="005F5384"/>
    <w:rsid w:val="005F53D5"/>
    <w:rsid w:val="005F5783"/>
    <w:rsid w:val="005F6559"/>
    <w:rsid w:val="005F7E4E"/>
    <w:rsid w:val="00600380"/>
    <w:rsid w:val="00601D35"/>
    <w:rsid w:val="00602732"/>
    <w:rsid w:val="00602D20"/>
    <w:rsid w:val="006043EF"/>
    <w:rsid w:val="00605349"/>
    <w:rsid w:val="00605A78"/>
    <w:rsid w:val="00605FB6"/>
    <w:rsid w:val="0060629D"/>
    <w:rsid w:val="00606947"/>
    <w:rsid w:val="0060728E"/>
    <w:rsid w:val="00607443"/>
    <w:rsid w:val="00610E9C"/>
    <w:rsid w:val="006122CE"/>
    <w:rsid w:val="006143CA"/>
    <w:rsid w:val="00614A82"/>
    <w:rsid w:val="00615E2A"/>
    <w:rsid w:val="006169D8"/>
    <w:rsid w:val="0061766E"/>
    <w:rsid w:val="006176A1"/>
    <w:rsid w:val="00617EAB"/>
    <w:rsid w:val="0062041A"/>
    <w:rsid w:val="006229F4"/>
    <w:rsid w:val="00622E6E"/>
    <w:rsid w:val="0062490F"/>
    <w:rsid w:val="00624D16"/>
    <w:rsid w:val="006255EB"/>
    <w:rsid w:val="0062564D"/>
    <w:rsid w:val="00625B51"/>
    <w:rsid w:val="00626340"/>
    <w:rsid w:val="0062757D"/>
    <w:rsid w:val="00627E6F"/>
    <w:rsid w:val="0063049E"/>
    <w:rsid w:val="00632E37"/>
    <w:rsid w:val="00633795"/>
    <w:rsid w:val="00633955"/>
    <w:rsid w:val="006339DD"/>
    <w:rsid w:val="00634E6D"/>
    <w:rsid w:val="006359FE"/>
    <w:rsid w:val="00635EA8"/>
    <w:rsid w:val="00635EE4"/>
    <w:rsid w:val="0063623C"/>
    <w:rsid w:val="00637A06"/>
    <w:rsid w:val="00637DB9"/>
    <w:rsid w:val="00640604"/>
    <w:rsid w:val="00640665"/>
    <w:rsid w:val="00640D36"/>
    <w:rsid w:val="00641B91"/>
    <w:rsid w:val="00642020"/>
    <w:rsid w:val="00642EC5"/>
    <w:rsid w:val="0064383E"/>
    <w:rsid w:val="00644B6D"/>
    <w:rsid w:val="00646343"/>
    <w:rsid w:val="006464BE"/>
    <w:rsid w:val="00646EF9"/>
    <w:rsid w:val="0064766A"/>
    <w:rsid w:val="00647FDA"/>
    <w:rsid w:val="006502B0"/>
    <w:rsid w:val="006508CA"/>
    <w:rsid w:val="00651271"/>
    <w:rsid w:val="00651CE4"/>
    <w:rsid w:val="00651EA4"/>
    <w:rsid w:val="00652240"/>
    <w:rsid w:val="006524FF"/>
    <w:rsid w:val="00652B6F"/>
    <w:rsid w:val="00653FCA"/>
    <w:rsid w:val="00654796"/>
    <w:rsid w:val="00654B62"/>
    <w:rsid w:val="00654ED5"/>
    <w:rsid w:val="0065708F"/>
    <w:rsid w:val="006575C9"/>
    <w:rsid w:val="00661D10"/>
    <w:rsid w:val="006624C1"/>
    <w:rsid w:val="00662677"/>
    <w:rsid w:val="00663838"/>
    <w:rsid w:val="006645A1"/>
    <w:rsid w:val="006656BE"/>
    <w:rsid w:val="00665CD7"/>
    <w:rsid w:val="0066601B"/>
    <w:rsid w:val="0066604B"/>
    <w:rsid w:val="00666C4B"/>
    <w:rsid w:val="00667C1C"/>
    <w:rsid w:val="00671C46"/>
    <w:rsid w:val="00671DCD"/>
    <w:rsid w:val="00672A27"/>
    <w:rsid w:val="00673513"/>
    <w:rsid w:val="00673C18"/>
    <w:rsid w:val="0067551F"/>
    <w:rsid w:val="006758B9"/>
    <w:rsid w:val="006765FA"/>
    <w:rsid w:val="006767B9"/>
    <w:rsid w:val="00676BCD"/>
    <w:rsid w:val="00677DCE"/>
    <w:rsid w:val="00680240"/>
    <w:rsid w:val="00680D95"/>
    <w:rsid w:val="006821A7"/>
    <w:rsid w:val="0068279D"/>
    <w:rsid w:val="0068295F"/>
    <w:rsid w:val="00682E40"/>
    <w:rsid w:val="00683E24"/>
    <w:rsid w:val="00683F7E"/>
    <w:rsid w:val="00684A12"/>
    <w:rsid w:val="00684ADF"/>
    <w:rsid w:val="006851D1"/>
    <w:rsid w:val="0068608D"/>
    <w:rsid w:val="00686E59"/>
    <w:rsid w:val="00690273"/>
    <w:rsid w:val="00690C31"/>
    <w:rsid w:val="00691235"/>
    <w:rsid w:val="00691529"/>
    <w:rsid w:val="006917DC"/>
    <w:rsid w:val="00691C1B"/>
    <w:rsid w:val="00692C71"/>
    <w:rsid w:val="006958A8"/>
    <w:rsid w:val="0069632C"/>
    <w:rsid w:val="0069672F"/>
    <w:rsid w:val="00697B07"/>
    <w:rsid w:val="006A0429"/>
    <w:rsid w:val="006A0440"/>
    <w:rsid w:val="006A0449"/>
    <w:rsid w:val="006A109C"/>
    <w:rsid w:val="006A1B48"/>
    <w:rsid w:val="006A1E6E"/>
    <w:rsid w:val="006A1FC5"/>
    <w:rsid w:val="006A310E"/>
    <w:rsid w:val="006A31D2"/>
    <w:rsid w:val="006A3C88"/>
    <w:rsid w:val="006A4305"/>
    <w:rsid w:val="006A5393"/>
    <w:rsid w:val="006A7EE5"/>
    <w:rsid w:val="006B087F"/>
    <w:rsid w:val="006B1EDD"/>
    <w:rsid w:val="006B3804"/>
    <w:rsid w:val="006B41BF"/>
    <w:rsid w:val="006B4A61"/>
    <w:rsid w:val="006B4F65"/>
    <w:rsid w:val="006B52A8"/>
    <w:rsid w:val="006B6248"/>
    <w:rsid w:val="006B66D6"/>
    <w:rsid w:val="006B7D3B"/>
    <w:rsid w:val="006C00AA"/>
    <w:rsid w:val="006C1327"/>
    <w:rsid w:val="006C161C"/>
    <w:rsid w:val="006C187B"/>
    <w:rsid w:val="006C1C14"/>
    <w:rsid w:val="006C2432"/>
    <w:rsid w:val="006C24B3"/>
    <w:rsid w:val="006C320F"/>
    <w:rsid w:val="006C35A7"/>
    <w:rsid w:val="006C3CD5"/>
    <w:rsid w:val="006C45B3"/>
    <w:rsid w:val="006C52C4"/>
    <w:rsid w:val="006C65C1"/>
    <w:rsid w:val="006C7002"/>
    <w:rsid w:val="006C7E1A"/>
    <w:rsid w:val="006D081D"/>
    <w:rsid w:val="006D2874"/>
    <w:rsid w:val="006D28F7"/>
    <w:rsid w:val="006D31AB"/>
    <w:rsid w:val="006D503C"/>
    <w:rsid w:val="006D5569"/>
    <w:rsid w:val="006D5EFD"/>
    <w:rsid w:val="006D6BFC"/>
    <w:rsid w:val="006D7414"/>
    <w:rsid w:val="006D753F"/>
    <w:rsid w:val="006D7999"/>
    <w:rsid w:val="006D7B16"/>
    <w:rsid w:val="006E03A2"/>
    <w:rsid w:val="006E0CFA"/>
    <w:rsid w:val="006E1FBC"/>
    <w:rsid w:val="006E4141"/>
    <w:rsid w:val="006E4295"/>
    <w:rsid w:val="006E4921"/>
    <w:rsid w:val="006E5E56"/>
    <w:rsid w:val="006E7928"/>
    <w:rsid w:val="006E7C87"/>
    <w:rsid w:val="006F028F"/>
    <w:rsid w:val="006F12E8"/>
    <w:rsid w:val="006F1622"/>
    <w:rsid w:val="006F165C"/>
    <w:rsid w:val="006F21B9"/>
    <w:rsid w:val="006F31D2"/>
    <w:rsid w:val="006F3559"/>
    <w:rsid w:val="006F3563"/>
    <w:rsid w:val="006F3585"/>
    <w:rsid w:val="006F41E5"/>
    <w:rsid w:val="006F4E26"/>
    <w:rsid w:val="006F4E82"/>
    <w:rsid w:val="006F5747"/>
    <w:rsid w:val="006F6212"/>
    <w:rsid w:val="006F71BF"/>
    <w:rsid w:val="006F7A59"/>
    <w:rsid w:val="006F7C59"/>
    <w:rsid w:val="006F7E32"/>
    <w:rsid w:val="007014D6"/>
    <w:rsid w:val="00702228"/>
    <w:rsid w:val="00702545"/>
    <w:rsid w:val="007028F8"/>
    <w:rsid w:val="00703577"/>
    <w:rsid w:val="00703BBD"/>
    <w:rsid w:val="00703F39"/>
    <w:rsid w:val="00704341"/>
    <w:rsid w:val="007048AC"/>
    <w:rsid w:val="007051BE"/>
    <w:rsid w:val="00705F2C"/>
    <w:rsid w:val="00706721"/>
    <w:rsid w:val="00707531"/>
    <w:rsid w:val="007103DB"/>
    <w:rsid w:val="0071044B"/>
    <w:rsid w:val="007104A0"/>
    <w:rsid w:val="00710B32"/>
    <w:rsid w:val="00711CBE"/>
    <w:rsid w:val="00711D59"/>
    <w:rsid w:val="00712DE8"/>
    <w:rsid w:val="007137F0"/>
    <w:rsid w:val="007151C7"/>
    <w:rsid w:val="00715B54"/>
    <w:rsid w:val="00717566"/>
    <w:rsid w:val="00717B94"/>
    <w:rsid w:val="00720D3E"/>
    <w:rsid w:val="007218A2"/>
    <w:rsid w:val="00722764"/>
    <w:rsid w:val="00723446"/>
    <w:rsid w:val="0072557B"/>
    <w:rsid w:val="00726C73"/>
    <w:rsid w:val="00726EF8"/>
    <w:rsid w:val="00730BF6"/>
    <w:rsid w:val="00730C1A"/>
    <w:rsid w:val="00731B5E"/>
    <w:rsid w:val="007323D0"/>
    <w:rsid w:val="00732AEF"/>
    <w:rsid w:val="00732DC5"/>
    <w:rsid w:val="007331C8"/>
    <w:rsid w:val="00733EC9"/>
    <w:rsid w:val="00734FD5"/>
    <w:rsid w:val="007357BC"/>
    <w:rsid w:val="00735CB9"/>
    <w:rsid w:val="007361EB"/>
    <w:rsid w:val="0073624E"/>
    <w:rsid w:val="007371A4"/>
    <w:rsid w:val="00740786"/>
    <w:rsid w:val="00742293"/>
    <w:rsid w:val="00743383"/>
    <w:rsid w:val="007444BC"/>
    <w:rsid w:val="007445E9"/>
    <w:rsid w:val="00744AF2"/>
    <w:rsid w:val="00744DD2"/>
    <w:rsid w:val="00745121"/>
    <w:rsid w:val="00746747"/>
    <w:rsid w:val="00746C03"/>
    <w:rsid w:val="007479B1"/>
    <w:rsid w:val="00747B32"/>
    <w:rsid w:val="00750124"/>
    <w:rsid w:val="0075073C"/>
    <w:rsid w:val="007527F6"/>
    <w:rsid w:val="00752AFE"/>
    <w:rsid w:val="00752B8A"/>
    <w:rsid w:val="007531D6"/>
    <w:rsid w:val="00753FD2"/>
    <w:rsid w:val="007543C8"/>
    <w:rsid w:val="00755D38"/>
    <w:rsid w:val="007560DB"/>
    <w:rsid w:val="00756659"/>
    <w:rsid w:val="0075671A"/>
    <w:rsid w:val="007575A2"/>
    <w:rsid w:val="0075786F"/>
    <w:rsid w:val="00757D18"/>
    <w:rsid w:val="007601D8"/>
    <w:rsid w:val="0076161C"/>
    <w:rsid w:val="00761882"/>
    <w:rsid w:val="00762557"/>
    <w:rsid w:val="00762A58"/>
    <w:rsid w:val="00763A91"/>
    <w:rsid w:val="00763DF6"/>
    <w:rsid w:val="00764366"/>
    <w:rsid w:val="00765465"/>
    <w:rsid w:val="007657A6"/>
    <w:rsid w:val="00765BBF"/>
    <w:rsid w:val="00766177"/>
    <w:rsid w:val="007667D3"/>
    <w:rsid w:val="00767395"/>
    <w:rsid w:val="0076758A"/>
    <w:rsid w:val="00767E11"/>
    <w:rsid w:val="00770729"/>
    <w:rsid w:val="00770C73"/>
    <w:rsid w:val="0077122E"/>
    <w:rsid w:val="007722AF"/>
    <w:rsid w:val="00772755"/>
    <w:rsid w:val="00772C72"/>
    <w:rsid w:val="00772E55"/>
    <w:rsid w:val="007744CA"/>
    <w:rsid w:val="007748FC"/>
    <w:rsid w:val="00774DDB"/>
    <w:rsid w:val="00776342"/>
    <w:rsid w:val="00776665"/>
    <w:rsid w:val="007766C7"/>
    <w:rsid w:val="00776D04"/>
    <w:rsid w:val="00776E86"/>
    <w:rsid w:val="0077781E"/>
    <w:rsid w:val="00780006"/>
    <w:rsid w:val="007807E6"/>
    <w:rsid w:val="00781297"/>
    <w:rsid w:val="00781362"/>
    <w:rsid w:val="00781D96"/>
    <w:rsid w:val="00782F10"/>
    <w:rsid w:val="00783126"/>
    <w:rsid w:val="00783E63"/>
    <w:rsid w:val="0078446E"/>
    <w:rsid w:val="007845A7"/>
    <w:rsid w:val="00784C1D"/>
    <w:rsid w:val="007874CE"/>
    <w:rsid w:val="00787BAB"/>
    <w:rsid w:val="00790ED3"/>
    <w:rsid w:val="007911D3"/>
    <w:rsid w:val="00791D42"/>
    <w:rsid w:val="00791F15"/>
    <w:rsid w:val="00792788"/>
    <w:rsid w:val="00792D68"/>
    <w:rsid w:val="00794E76"/>
    <w:rsid w:val="00795856"/>
    <w:rsid w:val="00796465"/>
    <w:rsid w:val="007969E4"/>
    <w:rsid w:val="00796FE2"/>
    <w:rsid w:val="007972FF"/>
    <w:rsid w:val="007A0143"/>
    <w:rsid w:val="007A02F8"/>
    <w:rsid w:val="007A0413"/>
    <w:rsid w:val="007A25C2"/>
    <w:rsid w:val="007A28CA"/>
    <w:rsid w:val="007A2E0A"/>
    <w:rsid w:val="007A3BEB"/>
    <w:rsid w:val="007A3EA1"/>
    <w:rsid w:val="007A414A"/>
    <w:rsid w:val="007A4884"/>
    <w:rsid w:val="007A5B96"/>
    <w:rsid w:val="007A5E20"/>
    <w:rsid w:val="007A65D3"/>
    <w:rsid w:val="007A6685"/>
    <w:rsid w:val="007A72BD"/>
    <w:rsid w:val="007A7670"/>
    <w:rsid w:val="007B025D"/>
    <w:rsid w:val="007B0AB9"/>
    <w:rsid w:val="007B1DDC"/>
    <w:rsid w:val="007B1F16"/>
    <w:rsid w:val="007B2569"/>
    <w:rsid w:val="007B28A7"/>
    <w:rsid w:val="007B3484"/>
    <w:rsid w:val="007B369C"/>
    <w:rsid w:val="007B50D0"/>
    <w:rsid w:val="007B634C"/>
    <w:rsid w:val="007B685C"/>
    <w:rsid w:val="007B6E33"/>
    <w:rsid w:val="007C0748"/>
    <w:rsid w:val="007C07A2"/>
    <w:rsid w:val="007C144A"/>
    <w:rsid w:val="007C1E03"/>
    <w:rsid w:val="007C20DC"/>
    <w:rsid w:val="007C2CFC"/>
    <w:rsid w:val="007C3693"/>
    <w:rsid w:val="007C3713"/>
    <w:rsid w:val="007C3D23"/>
    <w:rsid w:val="007C45D4"/>
    <w:rsid w:val="007C698E"/>
    <w:rsid w:val="007C7774"/>
    <w:rsid w:val="007C7DC8"/>
    <w:rsid w:val="007D0C25"/>
    <w:rsid w:val="007D10EB"/>
    <w:rsid w:val="007D1189"/>
    <w:rsid w:val="007D1BA3"/>
    <w:rsid w:val="007D24C8"/>
    <w:rsid w:val="007D2B04"/>
    <w:rsid w:val="007D3A1B"/>
    <w:rsid w:val="007D3D10"/>
    <w:rsid w:val="007D4AC3"/>
    <w:rsid w:val="007D4D3B"/>
    <w:rsid w:val="007D530F"/>
    <w:rsid w:val="007D63DA"/>
    <w:rsid w:val="007D657C"/>
    <w:rsid w:val="007D6F08"/>
    <w:rsid w:val="007D77DD"/>
    <w:rsid w:val="007D7A4D"/>
    <w:rsid w:val="007D7E0B"/>
    <w:rsid w:val="007E2A2F"/>
    <w:rsid w:val="007E3D15"/>
    <w:rsid w:val="007E4C83"/>
    <w:rsid w:val="007E503C"/>
    <w:rsid w:val="007E5D91"/>
    <w:rsid w:val="007E606C"/>
    <w:rsid w:val="007E7450"/>
    <w:rsid w:val="007E7942"/>
    <w:rsid w:val="007F01B6"/>
    <w:rsid w:val="007F1895"/>
    <w:rsid w:val="007F1B00"/>
    <w:rsid w:val="007F2BF8"/>
    <w:rsid w:val="007F3760"/>
    <w:rsid w:val="007F5F0F"/>
    <w:rsid w:val="007F6E95"/>
    <w:rsid w:val="00800576"/>
    <w:rsid w:val="00800DC5"/>
    <w:rsid w:val="00800E14"/>
    <w:rsid w:val="008010C2"/>
    <w:rsid w:val="00801121"/>
    <w:rsid w:val="008019BE"/>
    <w:rsid w:val="0080384A"/>
    <w:rsid w:val="00803D09"/>
    <w:rsid w:val="008040E9"/>
    <w:rsid w:val="0080479E"/>
    <w:rsid w:val="00804C3F"/>
    <w:rsid w:val="00806F80"/>
    <w:rsid w:val="00807FB2"/>
    <w:rsid w:val="00810028"/>
    <w:rsid w:val="008100D0"/>
    <w:rsid w:val="00810160"/>
    <w:rsid w:val="00810917"/>
    <w:rsid w:val="00810ADE"/>
    <w:rsid w:val="00810C05"/>
    <w:rsid w:val="00811BF9"/>
    <w:rsid w:val="00812638"/>
    <w:rsid w:val="00814646"/>
    <w:rsid w:val="00815166"/>
    <w:rsid w:val="008157D8"/>
    <w:rsid w:val="00817E0C"/>
    <w:rsid w:val="008201D3"/>
    <w:rsid w:val="0082058B"/>
    <w:rsid w:val="008206CD"/>
    <w:rsid w:val="008213D7"/>
    <w:rsid w:val="00822340"/>
    <w:rsid w:val="0082253B"/>
    <w:rsid w:val="00823211"/>
    <w:rsid w:val="008234AF"/>
    <w:rsid w:val="008238F2"/>
    <w:rsid w:val="00823A62"/>
    <w:rsid w:val="00823B0E"/>
    <w:rsid w:val="00823CDE"/>
    <w:rsid w:val="00823F77"/>
    <w:rsid w:val="008240F5"/>
    <w:rsid w:val="008246B3"/>
    <w:rsid w:val="00824CD4"/>
    <w:rsid w:val="0082546F"/>
    <w:rsid w:val="0082642D"/>
    <w:rsid w:val="0082645E"/>
    <w:rsid w:val="00826793"/>
    <w:rsid w:val="00826EC9"/>
    <w:rsid w:val="00827EFC"/>
    <w:rsid w:val="008314D4"/>
    <w:rsid w:val="00831630"/>
    <w:rsid w:val="00831D7F"/>
    <w:rsid w:val="00834A9C"/>
    <w:rsid w:val="0083580A"/>
    <w:rsid w:val="0083599A"/>
    <w:rsid w:val="00835A46"/>
    <w:rsid w:val="00837E6C"/>
    <w:rsid w:val="00840429"/>
    <w:rsid w:val="0084075C"/>
    <w:rsid w:val="00840C51"/>
    <w:rsid w:val="00840E09"/>
    <w:rsid w:val="008411C7"/>
    <w:rsid w:val="00841692"/>
    <w:rsid w:val="00841F12"/>
    <w:rsid w:val="008430B4"/>
    <w:rsid w:val="00843B36"/>
    <w:rsid w:val="00844985"/>
    <w:rsid w:val="008451B0"/>
    <w:rsid w:val="00845BF6"/>
    <w:rsid w:val="008464B9"/>
    <w:rsid w:val="00846CEA"/>
    <w:rsid w:val="0084731A"/>
    <w:rsid w:val="00850A25"/>
    <w:rsid w:val="008520C8"/>
    <w:rsid w:val="00852D25"/>
    <w:rsid w:val="008539D3"/>
    <w:rsid w:val="00853D38"/>
    <w:rsid w:val="0085438A"/>
    <w:rsid w:val="0085484D"/>
    <w:rsid w:val="008551DA"/>
    <w:rsid w:val="00860124"/>
    <w:rsid w:val="008609DB"/>
    <w:rsid w:val="00860E98"/>
    <w:rsid w:val="008611E9"/>
    <w:rsid w:val="0086150C"/>
    <w:rsid w:val="00861DD4"/>
    <w:rsid w:val="008620BA"/>
    <w:rsid w:val="008620F4"/>
    <w:rsid w:val="0086218D"/>
    <w:rsid w:val="00862ED5"/>
    <w:rsid w:val="008645AF"/>
    <w:rsid w:val="008647F4"/>
    <w:rsid w:val="00864A6D"/>
    <w:rsid w:val="00864F18"/>
    <w:rsid w:val="00864F28"/>
    <w:rsid w:val="00864FFD"/>
    <w:rsid w:val="008656C4"/>
    <w:rsid w:val="0086680D"/>
    <w:rsid w:val="0086717C"/>
    <w:rsid w:val="008679A0"/>
    <w:rsid w:val="00867D8D"/>
    <w:rsid w:val="00870281"/>
    <w:rsid w:val="00870D4D"/>
    <w:rsid w:val="00872B1E"/>
    <w:rsid w:val="00872B81"/>
    <w:rsid w:val="00872BB1"/>
    <w:rsid w:val="0087364B"/>
    <w:rsid w:val="00873BB5"/>
    <w:rsid w:val="00875504"/>
    <w:rsid w:val="00875853"/>
    <w:rsid w:val="00875887"/>
    <w:rsid w:val="00875D25"/>
    <w:rsid w:val="008760A6"/>
    <w:rsid w:val="00877BB2"/>
    <w:rsid w:val="00881CD0"/>
    <w:rsid w:val="00881D7E"/>
    <w:rsid w:val="0088246D"/>
    <w:rsid w:val="00883348"/>
    <w:rsid w:val="00883E5C"/>
    <w:rsid w:val="00884331"/>
    <w:rsid w:val="008843C2"/>
    <w:rsid w:val="008843EF"/>
    <w:rsid w:val="00885A40"/>
    <w:rsid w:val="00886078"/>
    <w:rsid w:val="00886BBF"/>
    <w:rsid w:val="008905F1"/>
    <w:rsid w:val="00890661"/>
    <w:rsid w:val="00890998"/>
    <w:rsid w:val="00890C01"/>
    <w:rsid w:val="00891574"/>
    <w:rsid w:val="00891646"/>
    <w:rsid w:val="0089392D"/>
    <w:rsid w:val="0089461A"/>
    <w:rsid w:val="00894727"/>
    <w:rsid w:val="00894853"/>
    <w:rsid w:val="00895C6E"/>
    <w:rsid w:val="0089627D"/>
    <w:rsid w:val="00896449"/>
    <w:rsid w:val="00896631"/>
    <w:rsid w:val="00896919"/>
    <w:rsid w:val="008973F9"/>
    <w:rsid w:val="00897698"/>
    <w:rsid w:val="008A0B03"/>
    <w:rsid w:val="008A10AA"/>
    <w:rsid w:val="008A1340"/>
    <w:rsid w:val="008A34AF"/>
    <w:rsid w:val="008A41A3"/>
    <w:rsid w:val="008A439C"/>
    <w:rsid w:val="008A46F8"/>
    <w:rsid w:val="008A5430"/>
    <w:rsid w:val="008A5A56"/>
    <w:rsid w:val="008A6D1F"/>
    <w:rsid w:val="008A7D4C"/>
    <w:rsid w:val="008B0570"/>
    <w:rsid w:val="008B0683"/>
    <w:rsid w:val="008B07B6"/>
    <w:rsid w:val="008B1511"/>
    <w:rsid w:val="008B1A44"/>
    <w:rsid w:val="008B22B2"/>
    <w:rsid w:val="008B3772"/>
    <w:rsid w:val="008B45A5"/>
    <w:rsid w:val="008B540C"/>
    <w:rsid w:val="008B6357"/>
    <w:rsid w:val="008B6725"/>
    <w:rsid w:val="008B697C"/>
    <w:rsid w:val="008B7927"/>
    <w:rsid w:val="008B7B28"/>
    <w:rsid w:val="008B7BDA"/>
    <w:rsid w:val="008C0BF1"/>
    <w:rsid w:val="008C4218"/>
    <w:rsid w:val="008C513B"/>
    <w:rsid w:val="008C54C7"/>
    <w:rsid w:val="008C678F"/>
    <w:rsid w:val="008D03C7"/>
    <w:rsid w:val="008D10CD"/>
    <w:rsid w:val="008D1E84"/>
    <w:rsid w:val="008D2049"/>
    <w:rsid w:val="008D3ADC"/>
    <w:rsid w:val="008D3CD3"/>
    <w:rsid w:val="008D55A7"/>
    <w:rsid w:val="008D66C3"/>
    <w:rsid w:val="008D6895"/>
    <w:rsid w:val="008D7139"/>
    <w:rsid w:val="008D7300"/>
    <w:rsid w:val="008D74CC"/>
    <w:rsid w:val="008D763E"/>
    <w:rsid w:val="008E05C2"/>
    <w:rsid w:val="008E0B86"/>
    <w:rsid w:val="008E13D5"/>
    <w:rsid w:val="008E14E6"/>
    <w:rsid w:val="008E1E8E"/>
    <w:rsid w:val="008E1F22"/>
    <w:rsid w:val="008E22D7"/>
    <w:rsid w:val="008E2A8D"/>
    <w:rsid w:val="008E343C"/>
    <w:rsid w:val="008E3609"/>
    <w:rsid w:val="008E42C2"/>
    <w:rsid w:val="008E4494"/>
    <w:rsid w:val="008E4777"/>
    <w:rsid w:val="008E7554"/>
    <w:rsid w:val="008F2322"/>
    <w:rsid w:val="008F4302"/>
    <w:rsid w:val="008F57A8"/>
    <w:rsid w:val="008F661A"/>
    <w:rsid w:val="008F6E9A"/>
    <w:rsid w:val="008F7010"/>
    <w:rsid w:val="008F73B1"/>
    <w:rsid w:val="00900F2B"/>
    <w:rsid w:val="00901041"/>
    <w:rsid w:val="00901E27"/>
    <w:rsid w:val="0090246B"/>
    <w:rsid w:val="00902726"/>
    <w:rsid w:val="009030F0"/>
    <w:rsid w:val="00903D30"/>
    <w:rsid w:val="00904561"/>
    <w:rsid w:val="00904EBB"/>
    <w:rsid w:val="009052F5"/>
    <w:rsid w:val="00905676"/>
    <w:rsid w:val="00906A9E"/>
    <w:rsid w:val="00906C0B"/>
    <w:rsid w:val="0090761D"/>
    <w:rsid w:val="009115FA"/>
    <w:rsid w:val="00911CE8"/>
    <w:rsid w:val="00912325"/>
    <w:rsid w:val="00912773"/>
    <w:rsid w:val="00912F79"/>
    <w:rsid w:val="00913986"/>
    <w:rsid w:val="0091550D"/>
    <w:rsid w:val="00915D08"/>
    <w:rsid w:val="00915EFA"/>
    <w:rsid w:val="00916724"/>
    <w:rsid w:val="00916805"/>
    <w:rsid w:val="009202B4"/>
    <w:rsid w:val="00920738"/>
    <w:rsid w:val="009209A6"/>
    <w:rsid w:val="0092524E"/>
    <w:rsid w:val="00925BF2"/>
    <w:rsid w:val="0092613B"/>
    <w:rsid w:val="009265F8"/>
    <w:rsid w:val="009277DA"/>
    <w:rsid w:val="0093002E"/>
    <w:rsid w:val="0093085C"/>
    <w:rsid w:val="00931FE6"/>
    <w:rsid w:val="00932678"/>
    <w:rsid w:val="00932A34"/>
    <w:rsid w:val="0093305B"/>
    <w:rsid w:val="0093374B"/>
    <w:rsid w:val="00934166"/>
    <w:rsid w:val="00934576"/>
    <w:rsid w:val="00934585"/>
    <w:rsid w:val="00934AB3"/>
    <w:rsid w:val="00934F6D"/>
    <w:rsid w:val="0093586A"/>
    <w:rsid w:val="00936064"/>
    <w:rsid w:val="009364B0"/>
    <w:rsid w:val="00940277"/>
    <w:rsid w:val="009403E4"/>
    <w:rsid w:val="0094081B"/>
    <w:rsid w:val="0094198F"/>
    <w:rsid w:val="00941E3F"/>
    <w:rsid w:val="00942384"/>
    <w:rsid w:val="00942819"/>
    <w:rsid w:val="00942CAD"/>
    <w:rsid w:val="00942D02"/>
    <w:rsid w:val="00942E92"/>
    <w:rsid w:val="009444FD"/>
    <w:rsid w:val="00944FED"/>
    <w:rsid w:val="0094528B"/>
    <w:rsid w:val="00945526"/>
    <w:rsid w:val="00947117"/>
    <w:rsid w:val="00951795"/>
    <w:rsid w:val="00951885"/>
    <w:rsid w:val="00953937"/>
    <w:rsid w:val="00954459"/>
    <w:rsid w:val="00954809"/>
    <w:rsid w:val="0095636D"/>
    <w:rsid w:val="009572E1"/>
    <w:rsid w:val="009577C6"/>
    <w:rsid w:val="00960CF4"/>
    <w:rsid w:val="009615C8"/>
    <w:rsid w:val="00962D2E"/>
    <w:rsid w:val="00963364"/>
    <w:rsid w:val="00963A0B"/>
    <w:rsid w:val="009648BE"/>
    <w:rsid w:val="00964919"/>
    <w:rsid w:val="00966339"/>
    <w:rsid w:val="00966B0C"/>
    <w:rsid w:val="00966BB3"/>
    <w:rsid w:val="00966E15"/>
    <w:rsid w:val="0096763E"/>
    <w:rsid w:val="00970344"/>
    <w:rsid w:val="00970FAC"/>
    <w:rsid w:val="0097117C"/>
    <w:rsid w:val="00971BF9"/>
    <w:rsid w:val="00972F34"/>
    <w:rsid w:val="009731A9"/>
    <w:rsid w:val="009748EB"/>
    <w:rsid w:val="00974E20"/>
    <w:rsid w:val="009752F5"/>
    <w:rsid w:val="0098034E"/>
    <w:rsid w:val="00981B77"/>
    <w:rsid w:val="00982315"/>
    <w:rsid w:val="00982881"/>
    <w:rsid w:val="00982FD5"/>
    <w:rsid w:val="00983906"/>
    <w:rsid w:val="0098390D"/>
    <w:rsid w:val="00983C24"/>
    <w:rsid w:val="009842D5"/>
    <w:rsid w:val="009848BF"/>
    <w:rsid w:val="00984A00"/>
    <w:rsid w:val="00984C4E"/>
    <w:rsid w:val="009862C6"/>
    <w:rsid w:val="00986462"/>
    <w:rsid w:val="00986C7D"/>
    <w:rsid w:val="009871D8"/>
    <w:rsid w:val="00987502"/>
    <w:rsid w:val="0098750D"/>
    <w:rsid w:val="009876BD"/>
    <w:rsid w:val="00987C51"/>
    <w:rsid w:val="00991E39"/>
    <w:rsid w:val="00992197"/>
    <w:rsid w:val="00992553"/>
    <w:rsid w:val="009929D6"/>
    <w:rsid w:val="00992A3B"/>
    <w:rsid w:val="00992C88"/>
    <w:rsid w:val="00992DB4"/>
    <w:rsid w:val="00993020"/>
    <w:rsid w:val="00994934"/>
    <w:rsid w:val="009962E2"/>
    <w:rsid w:val="0099685F"/>
    <w:rsid w:val="00996BD4"/>
    <w:rsid w:val="00997F25"/>
    <w:rsid w:val="009A0105"/>
    <w:rsid w:val="009A0A00"/>
    <w:rsid w:val="009A111F"/>
    <w:rsid w:val="009A2C7C"/>
    <w:rsid w:val="009A2EC9"/>
    <w:rsid w:val="009A376D"/>
    <w:rsid w:val="009A440E"/>
    <w:rsid w:val="009A4928"/>
    <w:rsid w:val="009A4CEB"/>
    <w:rsid w:val="009A5510"/>
    <w:rsid w:val="009A62AD"/>
    <w:rsid w:val="009A65C9"/>
    <w:rsid w:val="009A69A5"/>
    <w:rsid w:val="009A708C"/>
    <w:rsid w:val="009A70AB"/>
    <w:rsid w:val="009A717C"/>
    <w:rsid w:val="009A75E3"/>
    <w:rsid w:val="009B393A"/>
    <w:rsid w:val="009B412B"/>
    <w:rsid w:val="009B4771"/>
    <w:rsid w:val="009B4D4B"/>
    <w:rsid w:val="009B50CF"/>
    <w:rsid w:val="009B5584"/>
    <w:rsid w:val="009B6A64"/>
    <w:rsid w:val="009B7BC2"/>
    <w:rsid w:val="009C0158"/>
    <w:rsid w:val="009C1595"/>
    <w:rsid w:val="009C18D1"/>
    <w:rsid w:val="009C2C4E"/>
    <w:rsid w:val="009C370A"/>
    <w:rsid w:val="009C3FB6"/>
    <w:rsid w:val="009C46CB"/>
    <w:rsid w:val="009C607E"/>
    <w:rsid w:val="009C620E"/>
    <w:rsid w:val="009C6A5D"/>
    <w:rsid w:val="009D02A6"/>
    <w:rsid w:val="009D0515"/>
    <w:rsid w:val="009D0A02"/>
    <w:rsid w:val="009D188E"/>
    <w:rsid w:val="009D2AFC"/>
    <w:rsid w:val="009D44D9"/>
    <w:rsid w:val="009D4C49"/>
    <w:rsid w:val="009D4F65"/>
    <w:rsid w:val="009E00F9"/>
    <w:rsid w:val="009E0281"/>
    <w:rsid w:val="009E053C"/>
    <w:rsid w:val="009E12A7"/>
    <w:rsid w:val="009E37C3"/>
    <w:rsid w:val="009E3969"/>
    <w:rsid w:val="009E4AA2"/>
    <w:rsid w:val="009E4BEA"/>
    <w:rsid w:val="009E59C7"/>
    <w:rsid w:val="009E6516"/>
    <w:rsid w:val="009F03F9"/>
    <w:rsid w:val="009F26BC"/>
    <w:rsid w:val="009F2A6C"/>
    <w:rsid w:val="009F379C"/>
    <w:rsid w:val="009F6390"/>
    <w:rsid w:val="009F6522"/>
    <w:rsid w:val="009F6852"/>
    <w:rsid w:val="009F6C8F"/>
    <w:rsid w:val="009F6D02"/>
    <w:rsid w:val="009F6E62"/>
    <w:rsid w:val="00A005A4"/>
    <w:rsid w:val="00A00CAC"/>
    <w:rsid w:val="00A01669"/>
    <w:rsid w:val="00A01721"/>
    <w:rsid w:val="00A01C50"/>
    <w:rsid w:val="00A022D6"/>
    <w:rsid w:val="00A0271F"/>
    <w:rsid w:val="00A0280F"/>
    <w:rsid w:val="00A03C18"/>
    <w:rsid w:val="00A03E45"/>
    <w:rsid w:val="00A044FB"/>
    <w:rsid w:val="00A04C4C"/>
    <w:rsid w:val="00A04D61"/>
    <w:rsid w:val="00A05B57"/>
    <w:rsid w:val="00A063D7"/>
    <w:rsid w:val="00A067FC"/>
    <w:rsid w:val="00A074A8"/>
    <w:rsid w:val="00A07AB5"/>
    <w:rsid w:val="00A07B62"/>
    <w:rsid w:val="00A10380"/>
    <w:rsid w:val="00A10CB2"/>
    <w:rsid w:val="00A1188E"/>
    <w:rsid w:val="00A11DFA"/>
    <w:rsid w:val="00A125B4"/>
    <w:rsid w:val="00A12B93"/>
    <w:rsid w:val="00A12D40"/>
    <w:rsid w:val="00A12E61"/>
    <w:rsid w:val="00A13483"/>
    <w:rsid w:val="00A136F1"/>
    <w:rsid w:val="00A13954"/>
    <w:rsid w:val="00A15332"/>
    <w:rsid w:val="00A1563B"/>
    <w:rsid w:val="00A15AA2"/>
    <w:rsid w:val="00A15E0C"/>
    <w:rsid w:val="00A163C1"/>
    <w:rsid w:val="00A20A18"/>
    <w:rsid w:val="00A20EA2"/>
    <w:rsid w:val="00A21F67"/>
    <w:rsid w:val="00A2202E"/>
    <w:rsid w:val="00A227AE"/>
    <w:rsid w:val="00A2354D"/>
    <w:rsid w:val="00A243D3"/>
    <w:rsid w:val="00A25480"/>
    <w:rsid w:val="00A301B8"/>
    <w:rsid w:val="00A301E7"/>
    <w:rsid w:val="00A308AB"/>
    <w:rsid w:val="00A30D03"/>
    <w:rsid w:val="00A30D5C"/>
    <w:rsid w:val="00A321E4"/>
    <w:rsid w:val="00A331BF"/>
    <w:rsid w:val="00A34422"/>
    <w:rsid w:val="00A347BD"/>
    <w:rsid w:val="00A35119"/>
    <w:rsid w:val="00A37A86"/>
    <w:rsid w:val="00A37B02"/>
    <w:rsid w:val="00A4063F"/>
    <w:rsid w:val="00A41161"/>
    <w:rsid w:val="00A41472"/>
    <w:rsid w:val="00A42F9A"/>
    <w:rsid w:val="00A44958"/>
    <w:rsid w:val="00A45616"/>
    <w:rsid w:val="00A46A39"/>
    <w:rsid w:val="00A46BED"/>
    <w:rsid w:val="00A47238"/>
    <w:rsid w:val="00A476F6"/>
    <w:rsid w:val="00A47751"/>
    <w:rsid w:val="00A506C5"/>
    <w:rsid w:val="00A50C9C"/>
    <w:rsid w:val="00A51239"/>
    <w:rsid w:val="00A512D6"/>
    <w:rsid w:val="00A514E5"/>
    <w:rsid w:val="00A52C7E"/>
    <w:rsid w:val="00A5308D"/>
    <w:rsid w:val="00A53BF2"/>
    <w:rsid w:val="00A553AC"/>
    <w:rsid w:val="00A55A47"/>
    <w:rsid w:val="00A5738B"/>
    <w:rsid w:val="00A57702"/>
    <w:rsid w:val="00A60EE9"/>
    <w:rsid w:val="00A61226"/>
    <w:rsid w:val="00A6186A"/>
    <w:rsid w:val="00A62492"/>
    <w:rsid w:val="00A62E26"/>
    <w:rsid w:val="00A63066"/>
    <w:rsid w:val="00A636B3"/>
    <w:rsid w:val="00A64B34"/>
    <w:rsid w:val="00A658CC"/>
    <w:rsid w:val="00A65DEC"/>
    <w:rsid w:val="00A65EB2"/>
    <w:rsid w:val="00A66A6C"/>
    <w:rsid w:val="00A6731D"/>
    <w:rsid w:val="00A7007D"/>
    <w:rsid w:val="00A703CD"/>
    <w:rsid w:val="00A70A04"/>
    <w:rsid w:val="00A70DD7"/>
    <w:rsid w:val="00A71A92"/>
    <w:rsid w:val="00A71CA2"/>
    <w:rsid w:val="00A7225A"/>
    <w:rsid w:val="00A73711"/>
    <w:rsid w:val="00A74B96"/>
    <w:rsid w:val="00A74BF5"/>
    <w:rsid w:val="00A757AA"/>
    <w:rsid w:val="00A76FAB"/>
    <w:rsid w:val="00A77548"/>
    <w:rsid w:val="00A776D4"/>
    <w:rsid w:val="00A80F5F"/>
    <w:rsid w:val="00A81514"/>
    <w:rsid w:val="00A816A9"/>
    <w:rsid w:val="00A81E32"/>
    <w:rsid w:val="00A82554"/>
    <w:rsid w:val="00A82C94"/>
    <w:rsid w:val="00A8306E"/>
    <w:rsid w:val="00A84041"/>
    <w:rsid w:val="00A84216"/>
    <w:rsid w:val="00A84466"/>
    <w:rsid w:val="00A84DE1"/>
    <w:rsid w:val="00A8578B"/>
    <w:rsid w:val="00A859B8"/>
    <w:rsid w:val="00A85F3B"/>
    <w:rsid w:val="00A86263"/>
    <w:rsid w:val="00A879D2"/>
    <w:rsid w:val="00A901CA"/>
    <w:rsid w:val="00A903AA"/>
    <w:rsid w:val="00A90A82"/>
    <w:rsid w:val="00A91606"/>
    <w:rsid w:val="00A92138"/>
    <w:rsid w:val="00A922BC"/>
    <w:rsid w:val="00A93A2A"/>
    <w:rsid w:val="00A94AE5"/>
    <w:rsid w:val="00A94F9F"/>
    <w:rsid w:val="00A9620B"/>
    <w:rsid w:val="00A966F5"/>
    <w:rsid w:val="00A979A6"/>
    <w:rsid w:val="00AA061B"/>
    <w:rsid w:val="00AA091F"/>
    <w:rsid w:val="00AA119A"/>
    <w:rsid w:val="00AA11DD"/>
    <w:rsid w:val="00AA17DA"/>
    <w:rsid w:val="00AA1C3D"/>
    <w:rsid w:val="00AA2226"/>
    <w:rsid w:val="00AA2628"/>
    <w:rsid w:val="00AA262C"/>
    <w:rsid w:val="00AA2724"/>
    <w:rsid w:val="00AA2A88"/>
    <w:rsid w:val="00AA2E3C"/>
    <w:rsid w:val="00AA3877"/>
    <w:rsid w:val="00AA3B3B"/>
    <w:rsid w:val="00AA416B"/>
    <w:rsid w:val="00AA462F"/>
    <w:rsid w:val="00AA5AF8"/>
    <w:rsid w:val="00AA61B4"/>
    <w:rsid w:val="00AB0C20"/>
    <w:rsid w:val="00AB1028"/>
    <w:rsid w:val="00AB2690"/>
    <w:rsid w:val="00AB26C1"/>
    <w:rsid w:val="00AB37D0"/>
    <w:rsid w:val="00AB3AEB"/>
    <w:rsid w:val="00AB4024"/>
    <w:rsid w:val="00AB462F"/>
    <w:rsid w:val="00AB4908"/>
    <w:rsid w:val="00AB51FC"/>
    <w:rsid w:val="00AB5B92"/>
    <w:rsid w:val="00AB64DA"/>
    <w:rsid w:val="00AB67DF"/>
    <w:rsid w:val="00AB69D0"/>
    <w:rsid w:val="00AC00E2"/>
    <w:rsid w:val="00AC0A4B"/>
    <w:rsid w:val="00AC1C0D"/>
    <w:rsid w:val="00AC2BA3"/>
    <w:rsid w:val="00AC3787"/>
    <w:rsid w:val="00AC3FED"/>
    <w:rsid w:val="00AC4736"/>
    <w:rsid w:val="00AC47A1"/>
    <w:rsid w:val="00AC4821"/>
    <w:rsid w:val="00AC4B2F"/>
    <w:rsid w:val="00AC5226"/>
    <w:rsid w:val="00AC6015"/>
    <w:rsid w:val="00AC6D57"/>
    <w:rsid w:val="00AC71C0"/>
    <w:rsid w:val="00AC741F"/>
    <w:rsid w:val="00AC7784"/>
    <w:rsid w:val="00AC7D49"/>
    <w:rsid w:val="00AD0946"/>
    <w:rsid w:val="00AD1179"/>
    <w:rsid w:val="00AD1F5C"/>
    <w:rsid w:val="00AD2530"/>
    <w:rsid w:val="00AD3487"/>
    <w:rsid w:val="00AD3522"/>
    <w:rsid w:val="00AD3C8A"/>
    <w:rsid w:val="00AD414B"/>
    <w:rsid w:val="00AD416E"/>
    <w:rsid w:val="00AD51F0"/>
    <w:rsid w:val="00AD53DA"/>
    <w:rsid w:val="00AD56CD"/>
    <w:rsid w:val="00AD65DD"/>
    <w:rsid w:val="00AD6F06"/>
    <w:rsid w:val="00AD721C"/>
    <w:rsid w:val="00AD7772"/>
    <w:rsid w:val="00AE0B72"/>
    <w:rsid w:val="00AE1124"/>
    <w:rsid w:val="00AE1644"/>
    <w:rsid w:val="00AE18D5"/>
    <w:rsid w:val="00AE2C3D"/>
    <w:rsid w:val="00AE41AF"/>
    <w:rsid w:val="00AE46DB"/>
    <w:rsid w:val="00AE5F1B"/>
    <w:rsid w:val="00AE6843"/>
    <w:rsid w:val="00AE6A6F"/>
    <w:rsid w:val="00AE6F3D"/>
    <w:rsid w:val="00AE7FE1"/>
    <w:rsid w:val="00AF068C"/>
    <w:rsid w:val="00AF095F"/>
    <w:rsid w:val="00AF1DD2"/>
    <w:rsid w:val="00AF2036"/>
    <w:rsid w:val="00AF3D2C"/>
    <w:rsid w:val="00AF4070"/>
    <w:rsid w:val="00AF611A"/>
    <w:rsid w:val="00AF66A8"/>
    <w:rsid w:val="00AF762C"/>
    <w:rsid w:val="00B01DE5"/>
    <w:rsid w:val="00B01FEE"/>
    <w:rsid w:val="00B02A87"/>
    <w:rsid w:val="00B03350"/>
    <w:rsid w:val="00B03CA3"/>
    <w:rsid w:val="00B04190"/>
    <w:rsid w:val="00B04235"/>
    <w:rsid w:val="00B0486D"/>
    <w:rsid w:val="00B05128"/>
    <w:rsid w:val="00B05D17"/>
    <w:rsid w:val="00B0642D"/>
    <w:rsid w:val="00B1049C"/>
    <w:rsid w:val="00B104B4"/>
    <w:rsid w:val="00B10FCB"/>
    <w:rsid w:val="00B114E8"/>
    <w:rsid w:val="00B11811"/>
    <w:rsid w:val="00B11CC7"/>
    <w:rsid w:val="00B11D32"/>
    <w:rsid w:val="00B12BB0"/>
    <w:rsid w:val="00B133AB"/>
    <w:rsid w:val="00B13787"/>
    <w:rsid w:val="00B15F6B"/>
    <w:rsid w:val="00B16270"/>
    <w:rsid w:val="00B16658"/>
    <w:rsid w:val="00B16F8F"/>
    <w:rsid w:val="00B1715C"/>
    <w:rsid w:val="00B17426"/>
    <w:rsid w:val="00B17ACA"/>
    <w:rsid w:val="00B2028B"/>
    <w:rsid w:val="00B20410"/>
    <w:rsid w:val="00B20E38"/>
    <w:rsid w:val="00B21815"/>
    <w:rsid w:val="00B2427B"/>
    <w:rsid w:val="00B2522F"/>
    <w:rsid w:val="00B258FD"/>
    <w:rsid w:val="00B25C94"/>
    <w:rsid w:val="00B27410"/>
    <w:rsid w:val="00B27BBA"/>
    <w:rsid w:val="00B312B6"/>
    <w:rsid w:val="00B31D51"/>
    <w:rsid w:val="00B32A52"/>
    <w:rsid w:val="00B32B22"/>
    <w:rsid w:val="00B32C2E"/>
    <w:rsid w:val="00B32EC6"/>
    <w:rsid w:val="00B33D78"/>
    <w:rsid w:val="00B34712"/>
    <w:rsid w:val="00B34892"/>
    <w:rsid w:val="00B35442"/>
    <w:rsid w:val="00B36BB5"/>
    <w:rsid w:val="00B36DCE"/>
    <w:rsid w:val="00B372D2"/>
    <w:rsid w:val="00B41F19"/>
    <w:rsid w:val="00B4297B"/>
    <w:rsid w:val="00B42ED3"/>
    <w:rsid w:val="00B440B3"/>
    <w:rsid w:val="00B447F6"/>
    <w:rsid w:val="00B44900"/>
    <w:rsid w:val="00B44F00"/>
    <w:rsid w:val="00B45112"/>
    <w:rsid w:val="00B462C1"/>
    <w:rsid w:val="00B479B6"/>
    <w:rsid w:val="00B50B75"/>
    <w:rsid w:val="00B50DBC"/>
    <w:rsid w:val="00B523C3"/>
    <w:rsid w:val="00B52AC5"/>
    <w:rsid w:val="00B52B7B"/>
    <w:rsid w:val="00B53018"/>
    <w:rsid w:val="00B53799"/>
    <w:rsid w:val="00B5380F"/>
    <w:rsid w:val="00B53B56"/>
    <w:rsid w:val="00B53C3F"/>
    <w:rsid w:val="00B54110"/>
    <w:rsid w:val="00B55990"/>
    <w:rsid w:val="00B564C0"/>
    <w:rsid w:val="00B56E41"/>
    <w:rsid w:val="00B60C71"/>
    <w:rsid w:val="00B61AAB"/>
    <w:rsid w:val="00B6288E"/>
    <w:rsid w:val="00B63601"/>
    <w:rsid w:val="00B63BFA"/>
    <w:rsid w:val="00B64570"/>
    <w:rsid w:val="00B64807"/>
    <w:rsid w:val="00B6504F"/>
    <w:rsid w:val="00B65886"/>
    <w:rsid w:val="00B65FFE"/>
    <w:rsid w:val="00B66493"/>
    <w:rsid w:val="00B6732B"/>
    <w:rsid w:val="00B67341"/>
    <w:rsid w:val="00B6799B"/>
    <w:rsid w:val="00B67B26"/>
    <w:rsid w:val="00B70A6B"/>
    <w:rsid w:val="00B73901"/>
    <w:rsid w:val="00B73AFE"/>
    <w:rsid w:val="00B73D7F"/>
    <w:rsid w:val="00B74163"/>
    <w:rsid w:val="00B74A91"/>
    <w:rsid w:val="00B75149"/>
    <w:rsid w:val="00B75DAF"/>
    <w:rsid w:val="00B75FBB"/>
    <w:rsid w:val="00B76D06"/>
    <w:rsid w:val="00B77552"/>
    <w:rsid w:val="00B801AC"/>
    <w:rsid w:val="00B8035F"/>
    <w:rsid w:val="00B80DC4"/>
    <w:rsid w:val="00B82AB6"/>
    <w:rsid w:val="00B8311C"/>
    <w:rsid w:val="00B83A40"/>
    <w:rsid w:val="00B84312"/>
    <w:rsid w:val="00B84CEC"/>
    <w:rsid w:val="00B8583A"/>
    <w:rsid w:val="00B85852"/>
    <w:rsid w:val="00B85A60"/>
    <w:rsid w:val="00B85BBA"/>
    <w:rsid w:val="00B85BFC"/>
    <w:rsid w:val="00B85FDA"/>
    <w:rsid w:val="00B866A2"/>
    <w:rsid w:val="00B86B4A"/>
    <w:rsid w:val="00B879A0"/>
    <w:rsid w:val="00B912B6"/>
    <w:rsid w:val="00B9137A"/>
    <w:rsid w:val="00B9171F"/>
    <w:rsid w:val="00B91C75"/>
    <w:rsid w:val="00B91E97"/>
    <w:rsid w:val="00B92559"/>
    <w:rsid w:val="00B9328B"/>
    <w:rsid w:val="00B93A34"/>
    <w:rsid w:val="00B93EDD"/>
    <w:rsid w:val="00B94086"/>
    <w:rsid w:val="00B95185"/>
    <w:rsid w:val="00B953FD"/>
    <w:rsid w:val="00B9575E"/>
    <w:rsid w:val="00B95874"/>
    <w:rsid w:val="00B95D22"/>
    <w:rsid w:val="00B95E3D"/>
    <w:rsid w:val="00B96688"/>
    <w:rsid w:val="00B9733A"/>
    <w:rsid w:val="00B97A1F"/>
    <w:rsid w:val="00BA1CBA"/>
    <w:rsid w:val="00BA2A6C"/>
    <w:rsid w:val="00BA322D"/>
    <w:rsid w:val="00BA539F"/>
    <w:rsid w:val="00BA6713"/>
    <w:rsid w:val="00BA7E93"/>
    <w:rsid w:val="00BB0007"/>
    <w:rsid w:val="00BB10EA"/>
    <w:rsid w:val="00BB111D"/>
    <w:rsid w:val="00BB1C87"/>
    <w:rsid w:val="00BB36A5"/>
    <w:rsid w:val="00BB36AB"/>
    <w:rsid w:val="00BB387C"/>
    <w:rsid w:val="00BB3905"/>
    <w:rsid w:val="00BB3F3D"/>
    <w:rsid w:val="00BB5226"/>
    <w:rsid w:val="00BB541D"/>
    <w:rsid w:val="00BB5958"/>
    <w:rsid w:val="00BB5FE6"/>
    <w:rsid w:val="00BB63EB"/>
    <w:rsid w:val="00BB6400"/>
    <w:rsid w:val="00BB7743"/>
    <w:rsid w:val="00BB781C"/>
    <w:rsid w:val="00BB7E28"/>
    <w:rsid w:val="00BB7F07"/>
    <w:rsid w:val="00BC09E5"/>
    <w:rsid w:val="00BC2496"/>
    <w:rsid w:val="00BC2A08"/>
    <w:rsid w:val="00BC2C33"/>
    <w:rsid w:val="00BC3739"/>
    <w:rsid w:val="00BC3DF6"/>
    <w:rsid w:val="00BC4E04"/>
    <w:rsid w:val="00BC5A79"/>
    <w:rsid w:val="00BC6336"/>
    <w:rsid w:val="00BC691D"/>
    <w:rsid w:val="00BC69DE"/>
    <w:rsid w:val="00BC73A9"/>
    <w:rsid w:val="00BC796E"/>
    <w:rsid w:val="00BD0124"/>
    <w:rsid w:val="00BD04C3"/>
    <w:rsid w:val="00BD05E0"/>
    <w:rsid w:val="00BD0FAD"/>
    <w:rsid w:val="00BD35DB"/>
    <w:rsid w:val="00BD4A53"/>
    <w:rsid w:val="00BD623C"/>
    <w:rsid w:val="00BD6339"/>
    <w:rsid w:val="00BD70BD"/>
    <w:rsid w:val="00BE06A3"/>
    <w:rsid w:val="00BE17FF"/>
    <w:rsid w:val="00BE18D8"/>
    <w:rsid w:val="00BE1A9E"/>
    <w:rsid w:val="00BE1F9F"/>
    <w:rsid w:val="00BE26B5"/>
    <w:rsid w:val="00BE2C4E"/>
    <w:rsid w:val="00BE2E98"/>
    <w:rsid w:val="00BE35F4"/>
    <w:rsid w:val="00BE4396"/>
    <w:rsid w:val="00BE44F7"/>
    <w:rsid w:val="00BE45F9"/>
    <w:rsid w:val="00BE59AA"/>
    <w:rsid w:val="00BE626E"/>
    <w:rsid w:val="00BE75CE"/>
    <w:rsid w:val="00BF012F"/>
    <w:rsid w:val="00BF01F0"/>
    <w:rsid w:val="00BF11CE"/>
    <w:rsid w:val="00BF180F"/>
    <w:rsid w:val="00BF18F8"/>
    <w:rsid w:val="00BF1C64"/>
    <w:rsid w:val="00BF28B3"/>
    <w:rsid w:val="00BF2A60"/>
    <w:rsid w:val="00BF47FB"/>
    <w:rsid w:val="00BF6BD3"/>
    <w:rsid w:val="00BF6E48"/>
    <w:rsid w:val="00BF742D"/>
    <w:rsid w:val="00C0038B"/>
    <w:rsid w:val="00C0070D"/>
    <w:rsid w:val="00C017DE"/>
    <w:rsid w:val="00C023D3"/>
    <w:rsid w:val="00C02579"/>
    <w:rsid w:val="00C04032"/>
    <w:rsid w:val="00C0438E"/>
    <w:rsid w:val="00C04B4F"/>
    <w:rsid w:val="00C05FAC"/>
    <w:rsid w:val="00C0628D"/>
    <w:rsid w:val="00C06408"/>
    <w:rsid w:val="00C10332"/>
    <w:rsid w:val="00C11958"/>
    <w:rsid w:val="00C11A8A"/>
    <w:rsid w:val="00C11A8C"/>
    <w:rsid w:val="00C11D1A"/>
    <w:rsid w:val="00C138DB"/>
    <w:rsid w:val="00C14324"/>
    <w:rsid w:val="00C156F9"/>
    <w:rsid w:val="00C17AC9"/>
    <w:rsid w:val="00C17C76"/>
    <w:rsid w:val="00C21758"/>
    <w:rsid w:val="00C21DC8"/>
    <w:rsid w:val="00C22601"/>
    <w:rsid w:val="00C2286C"/>
    <w:rsid w:val="00C22D22"/>
    <w:rsid w:val="00C23695"/>
    <w:rsid w:val="00C238EF"/>
    <w:rsid w:val="00C23982"/>
    <w:rsid w:val="00C2537C"/>
    <w:rsid w:val="00C25ED8"/>
    <w:rsid w:val="00C2628E"/>
    <w:rsid w:val="00C26709"/>
    <w:rsid w:val="00C302EB"/>
    <w:rsid w:val="00C30650"/>
    <w:rsid w:val="00C30FA4"/>
    <w:rsid w:val="00C31217"/>
    <w:rsid w:val="00C32B97"/>
    <w:rsid w:val="00C33022"/>
    <w:rsid w:val="00C3354E"/>
    <w:rsid w:val="00C343B4"/>
    <w:rsid w:val="00C343BC"/>
    <w:rsid w:val="00C34C24"/>
    <w:rsid w:val="00C34F35"/>
    <w:rsid w:val="00C35733"/>
    <w:rsid w:val="00C36380"/>
    <w:rsid w:val="00C368E1"/>
    <w:rsid w:val="00C37222"/>
    <w:rsid w:val="00C4037D"/>
    <w:rsid w:val="00C40B60"/>
    <w:rsid w:val="00C40FD6"/>
    <w:rsid w:val="00C41153"/>
    <w:rsid w:val="00C41182"/>
    <w:rsid w:val="00C415F0"/>
    <w:rsid w:val="00C41AE1"/>
    <w:rsid w:val="00C43538"/>
    <w:rsid w:val="00C44BCC"/>
    <w:rsid w:val="00C44D32"/>
    <w:rsid w:val="00C44F11"/>
    <w:rsid w:val="00C458B9"/>
    <w:rsid w:val="00C46348"/>
    <w:rsid w:val="00C4656C"/>
    <w:rsid w:val="00C479D6"/>
    <w:rsid w:val="00C47CF0"/>
    <w:rsid w:val="00C47F1F"/>
    <w:rsid w:val="00C50087"/>
    <w:rsid w:val="00C50420"/>
    <w:rsid w:val="00C51699"/>
    <w:rsid w:val="00C521FD"/>
    <w:rsid w:val="00C52312"/>
    <w:rsid w:val="00C52508"/>
    <w:rsid w:val="00C53000"/>
    <w:rsid w:val="00C53B42"/>
    <w:rsid w:val="00C54758"/>
    <w:rsid w:val="00C5605B"/>
    <w:rsid w:val="00C5624B"/>
    <w:rsid w:val="00C56386"/>
    <w:rsid w:val="00C563ED"/>
    <w:rsid w:val="00C565A1"/>
    <w:rsid w:val="00C56727"/>
    <w:rsid w:val="00C569AF"/>
    <w:rsid w:val="00C56D22"/>
    <w:rsid w:val="00C61131"/>
    <w:rsid w:val="00C61677"/>
    <w:rsid w:val="00C61829"/>
    <w:rsid w:val="00C62AF0"/>
    <w:rsid w:val="00C63BBB"/>
    <w:rsid w:val="00C63CB1"/>
    <w:rsid w:val="00C63D7C"/>
    <w:rsid w:val="00C64F89"/>
    <w:rsid w:val="00C658CC"/>
    <w:rsid w:val="00C660B1"/>
    <w:rsid w:val="00C666C9"/>
    <w:rsid w:val="00C66CE8"/>
    <w:rsid w:val="00C6759E"/>
    <w:rsid w:val="00C70331"/>
    <w:rsid w:val="00C71092"/>
    <w:rsid w:val="00C71C8F"/>
    <w:rsid w:val="00C71D94"/>
    <w:rsid w:val="00C72477"/>
    <w:rsid w:val="00C73D78"/>
    <w:rsid w:val="00C7427E"/>
    <w:rsid w:val="00C74A60"/>
    <w:rsid w:val="00C7564D"/>
    <w:rsid w:val="00C7636A"/>
    <w:rsid w:val="00C7679A"/>
    <w:rsid w:val="00C77244"/>
    <w:rsid w:val="00C77866"/>
    <w:rsid w:val="00C800F0"/>
    <w:rsid w:val="00C80148"/>
    <w:rsid w:val="00C81C23"/>
    <w:rsid w:val="00C81D45"/>
    <w:rsid w:val="00C8204F"/>
    <w:rsid w:val="00C83A0C"/>
    <w:rsid w:val="00C84EB2"/>
    <w:rsid w:val="00C85D38"/>
    <w:rsid w:val="00C87713"/>
    <w:rsid w:val="00C904AF"/>
    <w:rsid w:val="00C908B0"/>
    <w:rsid w:val="00C91D67"/>
    <w:rsid w:val="00C93078"/>
    <w:rsid w:val="00C9315F"/>
    <w:rsid w:val="00C95D4E"/>
    <w:rsid w:val="00C96458"/>
    <w:rsid w:val="00CA098B"/>
    <w:rsid w:val="00CA13C6"/>
    <w:rsid w:val="00CA1D23"/>
    <w:rsid w:val="00CA33ED"/>
    <w:rsid w:val="00CA3DE0"/>
    <w:rsid w:val="00CA3F6F"/>
    <w:rsid w:val="00CA47D1"/>
    <w:rsid w:val="00CA514B"/>
    <w:rsid w:val="00CA5624"/>
    <w:rsid w:val="00CA5A8D"/>
    <w:rsid w:val="00CA6124"/>
    <w:rsid w:val="00CA6324"/>
    <w:rsid w:val="00CA68E8"/>
    <w:rsid w:val="00CA76D5"/>
    <w:rsid w:val="00CA7923"/>
    <w:rsid w:val="00CB00C0"/>
    <w:rsid w:val="00CB137E"/>
    <w:rsid w:val="00CB1E14"/>
    <w:rsid w:val="00CB20F0"/>
    <w:rsid w:val="00CB3625"/>
    <w:rsid w:val="00CB3B0B"/>
    <w:rsid w:val="00CB3D70"/>
    <w:rsid w:val="00CB438D"/>
    <w:rsid w:val="00CB52E7"/>
    <w:rsid w:val="00CB5EF2"/>
    <w:rsid w:val="00CB6E20"/>
    <w:rsid w:val="00CC194A"/>
    <w:rsid w:val="00CC2153"/>
    <w:rsid w:val="00CC2CFA"/>
    <w:rsid w:val="00CC2DB7"/>
    <w:rsid w:val="00CC35B3"/>
    <w:rsid w:val="00CC3B4F"/>
    <w:rsid w:val="00CC483E"/>
    <w:rsid w:val="00CC4BEE"/>
    <w:rsid w:val="00CC4D45"/>
    <w:rsid w:val="00CD1AEF"/>
    <w:rsid w:val="00CD1EA6"/>
    <w:rsid w:val="00CD2B74"/>
    <w:rsid w:val="00CD3508"/>
    <w:rsid w:val="00CD36FB"/>
    <w:rsid w:val="00CD52B4"/>
    <w:rsid w:val="00CD53C3"/>
    <w:rsid w:val="00CD6E15"/>
    <w:rsid w:val="00CD7EAE"/>
    <w:rsid w:val="00CE0051"/>
    <w:rsid w:val="00CE0A35"/>
    <w:rsid w:val="00CE0BBD"/>
    <w:rsid w:val="00CE114C"/>
    <w:rsid w:val="00CE1D41"/>
    <w:rsid w:val="00CE35AC"/>
    <w:rsid w:val="00CE4CDD"/>
    <w:rsid w:val="00CE511C"/>
    <w:rsid w:val="00CE5C0E"/>
    <w:rsid w:val="00CE5CEE"/>
    <w:rsid w:val="00CE5EDD"/>
    <w:rsid w:val="00CE67BE"/>
    <w:rsid w:val="00CE771D"/>
    <w:rsid w:val="00CE7FDE"/>
    <w:rsid w:val="00CF08FA"/>
    <w:rsid w:val="00CF0F84"/>
    <w:rsid w:val="00CF1859"/>
    <w:rsid w:val="00CF1C09"/>
    <w:rsid w:val="00CF1C39"/>
    <w:rsid w:val="00CF244E"/>
    <w:rsid w:val="00CF246E"/>
    <w:rsid w:val="00CF2869"/>
    <w:rsid w:val="00CF28B0"/>
    <w:rsid w:val="00CF2933"/>
    <w:rsid w:val="00CF3156"/>
    <w:rsid w:val="00CF39F8"/>
    <w:rsid w:val="00CF533C"/>
    <w:rsid w:val="00CF58F2"/>
    <w:rsid w:val="00CF5986"/>
    <w:rsid w:val="00CF7525"/>
    <w:rsid w:val="00D00109"/>
    <w:rsid w:val="00D00B8F"/>
    <w:rsid w:val="00D02801"/>
    <w:rsid w:val="00D040E5"/>
    <w:rsid w:val="00D0462D"/>
    <w:rsid w:val="00D04E1B"/>
    <w:rsid w:val="00D05500"/>
    <w:rsid w:val="00D0754B"/>
    <w:rsid w:val="00D10693"/>
    <w:rsid w:val="00D10B19"/>
    <w:rsid w:val="00D10ED2"/>
    <w:rsid w:val="00D11604"/>
    <w:rsid w:val="00D12444"/>
    <w:rsid w:val="00D126EA"/>
    <w:rsid w:val="00D13432"/>
    <w:rsid w:val="00D1408A"/>
    <w:rsid w:val="00D14F16"/>
    <w:rsid w:val="00D1683A"/>
    <w:rsid w:val="00D16B3C"/>
    <w:rsid w:val="00D16CC0"/>
    <w:rsid w:val="00D17371"/>
    <w:rsid w:val="00D20C3F"/>
    <w:rsid w:val="00D218B6"/>
    <w:rsid w:val="00D225C0"/>
    <w:rsid w:val="00D242A1"/>
    <w:rsid w:val="00D24337"/>
    <w:rsid w:val="00D253F8"/>
    <w:rsid w:val="00D25A2C"/>
    <w:rsid w:val="00D263A5"/>
    <w:rsid w:val="00D2649C"/>
    <w:rsid w:val="00D26CC1"/>
    <w:rsid w:val="00D26F1E"/>
    <w:rsid w:val="00D2741B"/>
    <w:rsid w:val="00D276DF"/>
    <w:rsid w:val="00D30378"/>
    <w:rsid w:val="00D320E7"/>
    <w:rsid w:val="00D320FC"/>
    <w:rsid w:val="00D3308D"/>
    <w:rsid w:val="00D33426"/>
    <w:rsid w:val="00D334ED"/>
    <w:rsid w:val="00D351C1"/>
    <w:rsid w:val="00D360BB"/>
    <w:rsid w:val="00D361A9"/>
    <w:rsid w:val="00D36485"/>
    <w:rsid w:val="00D37186"/>
    <w:rsid w:val="00D37B0C"/>
    <w:rsid w:val="00D40071"/>
    <w:rsid w:val="00D40BAF"/>
    <w:rsid w:val="00D42900"/>
    <w:rsid w:val="00D4350E"/>
    <w:rsid w:val="00D44249"/>
    <w:rsid w:val="00D44D91"/>
    <w:rsid w:val="00D451FD"/>
    <w:rsid w:val="00D47E1C"/>
    <w:rsid w:val="00D50CD0"/>
    <w:rsid w:val="00D50DE2"/>
    <w:rsid w:val="00D51890"/>
    <w:rsid w:val="00D51D8E"/>
    <w:rsid w:val="00D52A13"/>
    <w:rsid w:val="00D532B0"/>
    <w:rsid w:val="00D535DA"/>
    <w:rsid w:val="00D53E22"/>
    <w:rsid w:val="00D53F39"/>
    <w:rsid w:val="00D54451"/>
    <w:rsid w:val="00D54B0A"/>
    <w:rsid w:val="00D54F54"/>
    <w:rsid w:val="00D5584B"/>
    <w:rsid w:val="00D56811"/>
    <w:rsid w:val="00D57108"/>
    <w:rsid w:val="00D6040B"/>
    <w:rsid w:val="00D6067E"/>
    <w:rsid w:val="00D62788"/>
    <w:rsid w:val="00D6302A"/>
    <w:rsid w:val="00D64993"/>
    <w:rsid w:val="00D64A2D"/>
    <w:rsid w:val="00D64B6C"/>
    <w:rsid w:val="00D653C1"/>
    <w:rsid w:val="00D65441"/>
    <w:rsid w:val="00D65DA4"/>
    <w:rsid w:val="00D67CFC"/>
    <w:rsid w:val="00D7060B"/>
    <w:rsid w:val="00D715D4"/>
    <w:rsid w:val="00D733A3"/>
    <w:rsid w:val="00D7440F"/>
    <w:rsid w:val="00D745CB"/>
    <w:rsid w:val="00D75563"/>
    <w:rsid w:val="00D75CFA"/>
    <w:rsid w:val="00D769B3"/>
    <w:rsid w:val="00D76B54"/>
    <w:rsid w:val="00D7797B"/>
    <w:rsid w:val="00D77E47"/>
    <w:rsid w:val="00D816E4"/>
    <w:rsid w:val="00D81A83"/>
    <w:rsid w:val="00D8200B"/>
    <w:rsid w:val="00D8286D"/>
    <w:rsid w:val="00D82932"/>
    <w:rsid w:val="00D83BF9"/>
    <w:rsid w:val="00D83EC8"/>
    <w:rsid w:val="00D858DB"/>
    <w:rsid w:val="00D85F44"/>
    <w:rsid w:val="00D8711C"/>
    <w:rsid w:val="00D8731E"/>
    <w:rsid w:val="00D87BD1"/>
    <w:rsid w:val="00D9026F"/>
    <w:rsid w:val="00D91282"/>
    <w:rsid w:val="00D91807"/>
    <w:rsid w:val="00D918D7"/>
    <w:rsid w:val="00D92906"/>
    <w:rsid w:val="00D92A91"/>
    <w:rsid w:val="00D93CC5"/>
    <w:rsid w:val="00D9407C"/>
    <w:rsid w:val="00D948BD"/>
    <w:rsid w:val="00D9551A"/>
    <w:rsid w:val="00D95BA1"/>
    <w:rsid w:val="00D961A8"/>
    <w:rsid w:val="00D9637E"/>
    <w:rsid w:val="00D9668C"/>
    <w:rsid w:val="00D973A6"/>
    <w:rsid w:val="00DA0E14"/>
    <w:rsid w:val="00DA1104"/>
    <w:rsid w:val="00DA1467"/>
    <w:rsid w:val="00DA16C4"/>
    <w:rsid w:val="00DA25D7"/>
    <w:rsid w:val="00DA3C03"/>
    <w:rsid w:val="00DA4319"/>
    <w:rsid w:val="00DA5542"/>
    <w:rsid w:val="00DA6C72"/>
    <w:rsid w:val="00DB052E"/>
    <w:rsid w:val="00DB15BF"/>
    <w:rsid w:val="00DB1C36"/>
    <w:rsid w:val="00DB2FF9"/>
    <w:rsid w:val="00DB3364"/>
    <w:rsid w:val="00DB3F0A"/>
    <w:rsid w:val="00DB4365"/>
    <w:rsid w:val="00DB51E3"/>
    <w:rsid w:val="00DB641D"/>
    <w:rsid w:val="00DB6895"/>
    <w:rsid w:val="00DB70DF"/>
    <w:rsid w:val="00DB7765"/>
    <w:rsid w:val="00DB7984"/>
    <w:rsid w:val="00DB7F86"/>
    <w:rsid w:val="00DC0214"/>
    <w:rsid w:val="00DC1A71"/>
    <w:rsid w:val="00DC1D3A"/>
    <w:rsid w:val="00DC3651"/>
    <w:rsid w:val="00DC5E4F"/>
    <w:rsid w:val="00DC6693"/>
    <w:rsid w:val="00DC797F"/>
    <w:rsid w:val="00DD0005"/>
    <w:rsid w:val="00DD0CF9"/>
    <w:rsid w:val="00DD1474"/>
    <w:rsid w:val="00DD1A50"/>
    <w:rsid w:val="00DD38CD"/>
    <w:rsid w:val="00DD531B"/>
    <w:rsid w:val="00DD660F"/>
    <w:rsid w:val="00DD6A99"/>
    <w:rsid w:val="00DE0A05"/>
    <w:rsid w:val="00DE2270"/>
    <w:rsid w:val="00DE28F7"/>
    <w:rsid w:val="00DE3962"/>
    <w:rsid w:val="00DE3B57"/>
    <w:rsid w:val="00DE4F68"/>
    <w:rsid w:val="00DE54FB"/>
    <w:rsid w:val="00DE5DFE"/>
    <w:rsid w:val="00DE7828"/>
    <w:rsid w:val="00DF0E16"/>
    <w:rsid w:val="00DF109F"/>
    <w:rsid w:val="00DF1323"/>
    <w:rsid w:val="00DF18C6"/>
    <w:rsid w:val="00DF2084"/>
    <w:rsid w:val="00DF3026"/>
    <w:rsid w:val="00DF3200"/>
    <w:rsid w:val="00DF4073"/>
    <w:rsid w:val="00DF4DEE"/>
    <w:rsid w:val="00DF4EDA"/>
    <w:rsid w:val="00DF5AE3"/>
    <w:rsid w:val="00DF67C6"/>
    <w:rsid w:val="00DF6918"/>
    <w:rsid w:val="00DF7071"/>
    <w:rsid w:val="00DF7AE6"/>
    <w:rsid w:val="00E006CA"/>
    <w:rsid w:val="00E0114D"/>
    <w:rsid w:val="00E015F1"/>
    <w:rsid w:val="00E018EA"/>
    <w:rsid w:val="00E02301"/>
    <w:rsid w:val="00E0256D"/>
    <w:rsid w:val="00E02EB4"/>
    <w:rsid w:val="00E043AF"/>
    <w:rsid w:val="00E045A5"/>
    <w:rsid w:val="00E0479B"/>
    <w:rsid w:val="00E055E1"/>
    <w:rsid w:val="00E0581B"/>
    <w:rsid w:val="00E0587C"/>
    <w:rsid w:val="00E06B3E"/>
    <w:rsid w:val="00E06F24"/>
    <w:rsid w:val="00E07E64"/>
    <w:rsid w:val="00E10147"/>
    <w:rsid w:val="00E102B4"/>
    <w:rsid w:val="00E10C7B"/>
    <w:rsid w:val="00E10DD7"/>
    <w:rsid w:val="00E12188"/>
    <w:rsid w:val="00E1482D"/>
    <w:rsid w:val="00E153A0"/>
    <w:rsid w:val="00E156A0"/>
    <w:rsid w:val="00E15DA5"/>
    <w:rsid w:val="00E15EB3"/>
    <w:rsid w:val="00E16459"/>
    <w:rsid w:val="00E174EA"/>
    <w:rsid w:val="00E17F96"/>
    <w:rsid w:val="00E20A3B"/>
    <w:rsid w:val="00E22993"/>
    <w:rsid w:val="00E230FC"/>
    <w:rsid w:val="00E242A7"/>
    <w:rsid w:val="00E24EFD"/>
    <w:rsid w:val="00E26B58"/>
    <w:rsid w:val="00E27261"/>
    <w:rsid w:val="00E27B44"/>
    <w:rsid w:val="00E301F7"/>
    <w:rsid w:val="00E307F8"/>
    <w:rsid w:val="00E31579"/>
    <w:rsid w:val="00E31D19"/>
    <w:rsid w:val="00E31D95"/>
    <w:rsid w:val="00E32BC3"/>
    <w:rsid w:val="00E3531A"/>
    <w:rsid w:val="00E3570C"/>
    <w:rsid w:val="00E358E0"/>
    <w:rsid w:val="00E35A94"/>
    <w:rsid w:val="00E3738F"/>
    <w:rsid w:val="00E37393"/>
    <w:rsid w:val="00E375B0"/>
    <w:rsid w:val="00E37AD0"/>
    <w:rsid w:val="00E37CCF"/>
    <w:rsid w:val="00E40FBB"/>
    <w:rsid w:val="00E425AB"/>
    <w:rsid w:val="00E425B8"/>
    <w:rsid w:val="00E46A64"/>
    <w:rsid w:val="00E46F65"/>
    <w:rsid w:val="00E4712F"/>
    <w:rsid w:val="00E479ED"/>
    <w:rsid w:val="00E47EAF"/>
    <w:rsid w:val="00E501AE"/>
    <w:rsid w:val="00E50FD6"/>
    <w:rsid w:val="00E51733"/>
    <w:rsid w:val="00E519B2"/>
    <w:rsid w:val="00E51ED2"/>
    <w:rsid w:val="00E520D6"/>
    <w:rsid w:val="00E523ED"/>
    <w:rsid w:val="00E52A5E"/>
    <w:rsid w:val="00E538C6"/>
    <w:rsid w:val="00E53B9C"/>
    <w:rsid w:val="00E54457"/>
    <w:rsid w:val="00E55569"/>
    <w:rsid w:val="00E55F5F"/>
    <w:rsid w:val="00E56413"/>
    <w:rsid w:val="00E5648C"/>
    <w:rsid w:val="00E60131"/>
    <w:rsid w:val="00E603A6"/>
    <w:rsid w:val="00E60564"/>
    <w:rsid w:val="00E60705"/>
    <w:rsid w:val="00E61956"/>
    <w:rsid w:val="00E61CEF"/>
    <w:rsid w:val="00E61E05"/>
    <w:rsid w:val="00E64474"/>
    <w:rsid w:val="00E64CFD"/>
    <w:rsid w:val="00E655E4"/>
    <w:rsid w:val="00E665AC"/>
    <w:rsid w:val="00E66691"/>
    <w:rsid w:val="00E66E9B"/>
    <w:rsid w:val="00E67864"/>
    <w:rsid w:val="00E71400"/>
    <w:rsid w:val="00E71A0C"/>
    <w:rsid w:val="00E7207D"/>
    <w:rsid w:val="00E725C6"/>
    <w:rsid w:val="00E72651"/>
    <w:rsid w:val="00E72D89"/>
    <w:rsid w:val="00E73AF5"/>
    <w:rsid w:val="00E75389"/>
    <w:rsid w:val="00E7544D"/>
    <w:rsid w:val="00E7596A"/>
    <w:rsid w:val="00E76056"/>
    <w:rsid w:val="00E76A66"/>
    <w:rsid w:val="00E76EBA"/>
    <w:rsid w:val="00E80FF6"/>
    <w:rsid w:val="00E81F77"/>
    <w:rsid w:val="00E83567"/>
    <w:rsid w:val="00E83768"/>
    <w:rsid w:val="00E845C7"/>
    <w:rsid w:val="00E84D05"/>
    <w:rsid w:val="00E85B5D"/>
    <w:rsid w:val="00E85EFF"/>
    <w:rsid w:val="00E8690C"/>
    <w:rsid w:val="00E87EC6"/>
    <w:rsid w:val="00E91E80"/>
    <w:rsid w:val="00E920C8"/>
    <w:rsid w:val="00E928C5"/>
    <w:rsid w:val="00E935FF"/>
    <w:rsid w:val="00E946A2"/>
    <w:rsid w:val="00E94BB1"/>
    <w:rsid w:val="00E94C8F"/>
    <w:rsid w:val="00E94D07"/>
    <w:rsid w:val="00E960E6"/>
    <w:rsid w:val="00E96167"/>
    <w:rsid w:val="00E964DC"/>
    <w:rsid w:val="00E965A2"/>
    <w:rsid w:val="00E96C3F"/>
    <w:rsid w:val="00E972CA"/>
    <w:rsid w:val="00E97430"/>
    <w:rsid w:val="00E975FC"/>
    <w:rsid w:val="00E97B6A"/>
    <w:rsid w:val="00EA0284"/>
    <w:rsid w:val="00EA07B6"/>
    <w:rsid w:val="00EA082B"/>
    <w:rsid w:val="00EA0C20"/>
    <w:rsid w:val="00EA0CA6"/>
    <w:rsid w:val="00EA0D80"/>
    <w:rsid w:val="00EA218D"/>
    <w:rsid w:val="00EA2529"/>
    <w:rsid w:val="00EA2648"/>
    <w:rsid w:val="00EA28A1"/>
    <w:rsid w:val="00EA3C1A"/>
    <w:rsid w:val="00EA49F4"/>
    <w:rsid w:val="00EA4C6E"/>
    <w:rsid w:val="00EA5602"/>
    <w:rsid w:val="00EA5F6F"/>
    <w:rsid w:val="00EA716E"/>
    <w:rsid w:val="00EA7280"/>
    <w:rsid w:val="00EB0247"/>
    <w:rsid w:val="00EB035C"/>
    <w:rsid w:val="00EB0405"/>
    <w:rsid w:val="00EB0F12"/>
    <w:rsid w:val="00EB1ADD"/>
    <w:rsid w:val="00EB2710"/>
    <w:rsid w:val="00EB28AB"/>
    <w:rsid w:val="00EB291A"/>
    <w:rsid w:val="00EB4288"/>
    <w:rsid w:val="00EB4711"/>
    <w:rsid w:val="00EB4D9A"/>
    <w:rsid w:val="00EB4E61"/>
    <w:rsid w:val="00EB5886"/>
    <w:rsid w:val="00EB5A88"/>
    <w:rsid w:val="00EB5C9A"/>
    <w:rsid w:val="00EB7535"/>
    <w:rsid w:val="00EB75F3"/>
    <w:rsid w:val="00EB7787"/>
    <w:rsid w:val="00EC018C"/>
    <w:rsid w:val="00EC0AB2"/>
    <w:rsid w:val="00EC0BB3"/>
    <w:rsid w:val="00EC0E40"/>
    <w:rsid w:val="00EC0F7B"/>
    <w:rsid w:val="00EC1986"/>
    <w:rsid w:val="00EC22BB"/>
    <w:rsid w:val="00EC4615"/>
    <w:rsid w:val="00EC6661"/>
    <w:rsid w:val="00EC7132"/>
    <w:rsid w:val="00EC7185"/>
    <w:rsid w:val="00EC7315"/>
    <w:rsid w:val="00ED0A85"/>
    <w:rsid w:val="00ED18B3"/>
    <w:rsid w:val="00ED2069"/>
    <w:rsid w:val="00ED31C5"/>
    <w:rsid w:val="00ED3E3F"/>
    <w:rsid w:val="00ED4075"/>
    <w:rsid w:val="00ED4699"/>
    <w:rsid w:val="00ED517B"/>
    <w:rsid w:val="00ED5B5F"/>
    <w:rsid w:val="00ED5CFB"/>
    <w:rsid w:val="00ED5F87"/>
    <w:rsid w:val="00EE0013"/>
    <w:rsid w:val="00EE0687"/>
    <w:rsid w:val="00EE1210"/>
    <w:rsid w:val="00EE1D2F"/>
    <w:rsid w:val="00EE200A"/>
    <w:rsid w:val="00EE37FD"/>
    <w:rsid w:val="00EE4A02"/>
    <w:rsid w:val="00EE4CE9"/>
    <w:rsid w:val="00EE4D6E"/>
    <w:rsid w:val="00EE5288"/>
    <w:rsid w:val="00EE582B"/>
    <w:rsid w:val="00EE5B93"/>
    <w:rsid w:val="00EE5C1D"/>
    <w:rsid w:val="00EE5D3C"/>
    <w:rsid w:val="00EE775C"/>
    <w:rsid w:val="00EE7B6B"/>
    <w:rsid w:val="00EE7FB5"/>
    <w:rsid w:val="00EF0AB9"/>
    <w:rsid w:val="00EF1415"/>
    <w:rsid w:val="00EF1DEC"/>
    <w:rsid w:val="00EF2393"/>
    <w:rsid w:val="00EF477A"/>
    <w:rsid w:val="00EF5384"/>
    <w:rsid w:val="00EF58B2"/>
    <w:rsid w:val="00EF73F1"/>
    <w:rsid w:val="00F00275"/>
    <w:rsid w:val="00F0138A"/>
    <w:rsid w:val="00F016A5"/>
    <w:rsid w:val="00F02D84"/>
    <w:rsid w:val="00F02F7D"/>
    <w:rsid w:val="00F03A01"/>
    <w:rsid w:val="00F03B4F"/>
    <w:rsid w:val="00F03B82"/>
    <w:rsid w:val="00F05998"/>
    <w:rsid w:val="00F061E8"/>
    <w:rsid w:val="00F06262"/>
    <w:rsid w:val="00F069C4"/>
    <w:rsid w:val="00F0771A"/>
    <w:rsid w:val="00F079F8"/>
    <w:rsid w:val="00F07A14"/>
    <w:rsid w:val="00F07BFD"/>
    <w:rsid w:val="00F110EA"/>
    <w:rsid w:val="00F114B7"/>
    <w:rsid w:val="00F11673"/>
    <w:rsid w:val="00F12A31"/>
    <w:rsid w:val="00F133D0"/>
    <w:rsid w:val="00F13A4E"/>
    <w:rsid w:val="00F13F97"/>
    <w:rsid w:val="00F14A2C"/>
    <w:rsid w:val="00F14AAD"/>
    <w:rsid w:val="00F14F0C"/>
    <w:rsid w:val="00F1533C"/>
    <w:rsid w:val="00F15AA1"/>
    <w:rsid w:val="00F161F3"/>
    <w:rsid w:val="00F16AA5"/>
    <w:rsid w:val="00F16D75"/>
    <w:rsid w:val="00F16DA4"/>
    <w:rsid w:val="00F17975"/>
    <w:rsid w:val="00F20DE8"/>
    <w:rsid w:val="00F21C88"/>
    <w:rsid w:val="00F224F5"/>
    <w:rsid w:val="00F22665"/>
    <w:rsid w:val="00F23713"/>
    <w:rsid w:val="00F239A6"/>
    <w:rsid w:val="00F24311"/>
    <w:rsid w:val="00F2471A"/>
    <w:rsid w:val="00F24B17"/>
    <w:rsid w:val="00F24BC7"/>
    <w:rsid w:val="00F2503E"/>
    <w:rsid w:val="00F2658F"/>
    <w:rsid w:val="00F30838"/>
    <w:rsid w:val="00F32666"/>
    <w:rsid w:val="00F33226"/>
    <w:rsid w:val="00F34647"/>
    <w:rsid w:val="00F3679A"/>
    <w:rsid w:val="00F4079F"/>
    <w:rsid w:val="00F416DC"/>
    <w:rsid w:val="00F41DED"/>
    <w:rsid w:val="00F42B49"/>
    <w:rsid w:val="00F42CBE"/>
    <w:rsid w:val="00F43104"/>
    <w:rsid w:val="00F44D37"/>
    <w:rsid w:val="00F461B5"/>
    <w:rsid w:val="00F470F4"/>
    <w:rsid w:val="00F47580"/>
    <w:rsid w:val="00F52CFA"/>
    <w:rsid w:val="00F53B48"/>
    <w:rsid w:val="00F549CE"/>
    <w:rsid w:val="00F55442"/>
    <w:rsid w:val="00F5580A"/>
    <w:rsid w:val="00F55EEC"/>
    <w:rsid w:val="00F6004B"/>
    <w:rsid w:val="00F603F9"/>
    <w:rsid w:val="00F606AD"/>
    <w:rsid w:val="00F63417"/>
    <w:rsid w:val="00F67703"/>
    <w:rsid w:val="00F70409"/>
    <w:rsid w:val="00F723D7"/>
    <w:rsid w:val="00F723E4"/>
    <w:rsid w:val="00F77409"/>
    <w:rsid w:val="00F810B1"/>
    <w:rsid w:val="00F825A8"/>
    <w:rsid w:val="00F82612"/>
    <w:rsid w:val="00F826E6"/>
    <w:rsid w:val="00F831E9"/>
    <w:rsid w:val="00F83DED"/>
    <w:rsid w:val="00F8434F"/>
    <w:rsid w:val="00F84AE2"/>
    <w:rsid w:val="00F84D93"/>
    <w:rsid w:val="00F84E98"/>
    <w:rsid w:val="00F851A7"/>
    <w:rsid w:val="00F85C1A"/>
    <w:rsid w:val="00F87104"/>
    <w:rsid w:val="00F87B11"/>
    <w:rsid w:val="00F925F8"/>
    <w:rsid w:val="00F9283C"/>
    <w:rsid w:val="00F95CD7"/>
    <w:rsid w:val="00F966FE"/>
    <w:rsid w:val="00F96EA6"/>
    <w:rsid w:val="00F97379"/>
    <w:rsid w:val="00F97D7B"/>
    <w:rsid w:val="00FA01CF"/>
    <w:rsid w:val="00FA0828"/>
    <w:rsid w:val="00FA0872"/>
    <w:rsid w:val="00FA0C63"/>
    <w:rsid w:val="00FA159F"/>
    <w:rsid w:val="00FA1760"/>
    <w:rsid w:val="00FA273E"/>
    <w:rsid w:val="00FA34ED"/>
    <w:rsid w:val="00FA4D98"/>
    <w:rsid w:val="00FA4E43"/>
    <w:rsid w:val="00FA52B8"/>
    <w:rsid w:val="00FA60E2"/>
    <w:rsid w:val="00FA70F6"/>
    <w:rsid w:val="00FA7171"/>
    <w:rsid w:val="00FA7249"/>
    <w:rsid w:val="00FA7633"/>
    <w:rsid w:val="00FA7675"/>
    <w:rsid w:val="00FB026B"/>
    <w:rsid w:val="00FB0885"/>
    <w:rsid w:val="00FB08A6"/>
    <w:rsid w:val="00FB22E8"/>
    <w:rsid w:val="00FB2505"/>
    <w:rsid w:val="00FB4B91"/>
    <w:rsid w:val="00FB4F49"/>
    <w:rsid w:val="00FB5BBE"/>
    <w:rsid w:val="00FB651F"/>
    <w:rsid w:val="00FB6730"/>
    <w:rsid w:val="00FB75CE"/>
    <w:rsid w:val="00FB7CA2"/>
    <w:rsid w:val="00FC1157"/>
    <w:rsid w:val="00FC218D"/>
    <w:rsid w:val="00FC21BE"/>
    <w:rsid w:val="00FC3945"/>
    <w:rsid w:val="00FC4B83"/>
    <w:rsid w:val="00FC50D6"/>
    <w:rsid w:val="00FC6645"/>
    <w:rsid w:val="00FC699F"/>
    <w:rsid w:val="00FD023F"/>
    <w:rsid w:val="00FD0321"/>
    <w:rsid w:val="00FD0BB5"/>
    <w:rsid w:val="00FD103E"/>
    <w:rsid w:val="00FD1303"/>
    <w:rsid w:val="00FD150E"/>
    <w:rsid w:val="00FD20BA"/>
    <w:rsid w:val="00FD22F6"/>
    <w:rsid w:val="00FD3D41"/>
    <w:rsid w:val="00FD434B"/>
    <w:rsid w:val="00FD51A2"/>
    <w:rsid w:val="00FD55CE"/>
    <w:rsid w:val="00FD57FB"/>
    <w:rsid w:val="00FD5EA3"/>
    <w:rsid w:val="00FD60D0"/>
    <w:rsid w:val="00FD6866"/>
    <w:rsid w:val="00FD6B48"/>
    <w:rsid w:val="00FD6C9D"/>
    <w:rsid w:val="00FE10B9"/>
    <w:rsid w:val="00FE1397"/>
    <w:rsid w:val="00FE4D58"/>
    <w:rsid w:val="00FE5280"/>
    <w:rsid w:val="00FE561E"/>
    <w:rsid w:val="00FE5A9E"/>
    <w:rsid w:val="00FE6CF6"/>
    <w:rsid w:val="00FE7CB1"/>
    <w:rsid w:val="00FF075F"/>
    <w:rsid w:val="00FF0F3D"/>
    <w:rsid w:val="00FF279E"/>
    <w:rsid w:val="00FF2BB5"/>
    <w:rsid w:val="00FF3E1F"/>
    <w:rsid w:val="00FF401B"/>
    <w:rsid w:val="00FF4E16"/>
    <w:rsid w:val="00FF63F0"/>
    <w:rsid w:val="00FF6794"/>
    <w:rsid w:val="00FF72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1A5B8BD"/>
  <w15:docId w15:val="{87F1B400-6C48-4C27-B0FA-4F7737718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2C9"/>
  </w:style>
  <w:style w:type="paragraph" w:styleId="Heading1">
    <w:name w:val="heading 1"/>
    <w:aliases w:val="H1,TEP Heading 1,h1,new page/chapter,Heading 1a,Project 1,RFS,Part,Document,Chapter,Main Section,Main heading,DPHead1,H11,Project 11,RFS1,Part1,Document1,h11,Chapter1,Main Section1,Main heading1,DPHead11,H12,Project 12,RFS2,Part2,Document2,h12"/>
    <w:next w:val="ParagraphText"/>
    <w:link w:val="Heading1Char"/>
    <w:uiPriority w:val="9"/>
    <w:qFormat/>
    <w:rsid w:val="00143F41"/>
    <w:pPr>
      <w:keepNext/>
      <w:pageBreakBefore/>
      <w:numPr>
        <w:numId w:val="2"/>
      </w:numPr>
      <w:pBdr>
        <w:bottom w:val="single" w:sz="4" w:space="1" w:color="auto"/>
      </w:pBdr>
      <w:tabs>
        <w:tab w:val="left" w:pos="720"/>
      </w:tabs>
      <w:spacing w:before="240" w:after="240"/>
      <w:outlineLvl w:val="0"/>
    </w:pPr>
    <w:rPr>
      <w:rFonts w:ascii="Verdana" w:eastAsia="Times New Roman" w:hAnsi="Verdana" w:cs="Arial"/>
      <w:b/>
      <w:bCs/>
      <w:color w:val="00AF9B"/>
      <w:kern w:val="32"/>
      <w:sz w:val="28"/>
      <w:szCs w:val="28"/>
    </w:rPr>
  </w:style>
  <w:style w:type="paragraph" w:styleId="Heading2">
    <w:name w:val="heading 2"/>
    <w:aliases w:val="Chapter Number/Appendix heading 3,Chapter Number/Appendix heading 31,Chapter Number/Appendix heading 32,Chapter Number/Appendix heading 33,Chapter Number/Appendix heading 311,Chapter Number/Appendix heading 321,Front Matter,sbfmatr,section 1."/>
    <w:basedOn w:val="Heading1"/>
    <w:next w:val="ParagraphText"/>
    <w:link w:val="Heading2Char"/>
    <w:qFormat/>
    <w:rsid w:val="007F01B6"/>
    <w:pPr>
      <w:pageBreakBefore w:val="0"/>
      <w:numPr>
        <w:ilvl w:val="1"/>
      </w:numPr>
      <w:pBdr>
        <w:bottom w:val="none" w:sz="0" w:space="0" w:color="auto"/>
      </w:pBdr>
      <w:spacing w:after="180"/>
      <w:outlineLvl w:val="1"/>
    </w:pPr>
    <w:rPr>
      <w:bCs w:val="0"/>
      <w:iCs/>
      <w:sz w:val="24"/>
      <w:szCs w:val="24"/>
    </w:rPr>
  </w:style>
  <w:style w:type="paragraph" w:styleId="Heading3">
    <w:name w:val="heading 3"/>
    <w:aliases w:val="h3,Minor,Table Attribute Heading,H3,FunctionName,ModuleFunctionName,Para3,h31,h32,Head 3,C Sub-Sub/Italic,Head 31,Head 32,C Sub-Sub/Italic1,Head 33,C Sub-Sub/Italic2,Head 311,Head 321,C Sub-Sub/Italic11,Level 1 - 1,GPH Heading 3,h3 sub heading"/>
    <w:basedOn w:val="Heading2"/>
    <w:next w:val="ParagraphText"/>
    <w:link w:val="Heading3Char"/>
    <w:qFormat/>
    <w:rsid w:val="00B04235"/>
    <w:pPr>
      <w:numPr>
        <w:ilvl w:val="2"/>
      </w:numPr>
      <w:outlineLvl w:val="2"/>
    </w:pPr>
    <w:rPr>
      <w:bCs/>
      <w:sz w:val="22"/>
      <w:szCs w:val="22"/>
    </w:rPr>
  </w:style>
  <w:style w:type="paragraph" w:styleId="Heading4">
    <w:name w:val="heading 4"/>
    <w:aliases w:val="Sub-paragraph,H4,Para4,h4,h41,Sub-Minor,3rd Level Head,Map Title,4m,4,Aztec Heading 4,Level 2 - a,- Minor Side,o,Subsection,ü4,Ü4,sl4,h42,h43,h44,h45,h46,h411,h421,h431,h441,h451,h47,h412,h422,h432,h442,h452,h48,h413,h423,h433,h443,h453,h49,I"/>
    <w:basedOn w:val="Heading3"/>
    <w:next w:val="ParagraphText"/>
    <w:link w:val="Heading4Char"/>
    <w:qFormat/>
    <w:rsid w:val="00B04235"/>
    <w:pPr>
      <w:numPr>
        <w:ilvl w:val="3"/>
      </w:numPr>
      <w:tabs>
        <w:tab w:val="clear" w:pos="720"/>
        <w:tab w:val="left" w:pos="1008"/>
      </w:tabs>
      <w:outlineLvl w:val="3"/>
    </w:pPr>
    <w:rPr>
      <w:bCs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DD1"/>
    <w:rPr>
      <w:rFonts w:ascii="Lucida Grande" w:hAnsi="Lucida Grande"/>
      <w:sz w:val="18"/>
      <w:szCs w:val="18"/>
    </w:rPr>
  </w:style>
  <w:style w:type="character" w:customStyle="1" w:styleId="BalloonTextChar">
    <w:name w:val="Balloon Text Char"/>
    <w:basedOn w:val="DefaultParagraphFont"/>
    <w:link w:val="BalloonText"/>
    <w:uiPriority w:val="99"/>
    <w:semiHidden/>
    <w:rsid w:val="00534DD1"/>
    <w:rPr>
      <w:rFonts w:ascii="Lucida Grande" w:hAnsi="Lucida Grande"/>
      <w:sz w:val="18"/>
      <w:szCs w:val="18"/>
    </w:rPr>
  </w:style>
  <w:style w:type="paragraph" w:styleId="Header">
    <w:name w:val="header"/>
    <w:basedOn w:val="Normal"/>
    <w:link w:val="HeaderChar"/>
    <w:uiPriority w:val="99"/>
    <w:unhideWhenUsed/>
    <w:rsid w:val="00534DD1"/>
    <w:pPr>
      <w:tabs>
        <w:tab w:val="center" w:pos="4320"/>
        <w:tab w:val="right" w:pos="8640"/>
      </w:tabs>
    </w:pPr>
  </w:style>
  <w:style w:type="character" w:customStyle="1" w:styleId="HeaderChar">
    <w:name w:val="Header Char"/>
    <w:basedOn w:val="DefaultParagraphFont"/>
    <w:link w:val="Header"/>
    <w:uiPriority w:val="99"/>
    <w:rsid w:val="00534DD1"/>
  </w:style>
  <w:style w:type="paragraph" w:styleId="Footer">
    <w:name w:val="footer"/>
    <w:basedOn w:val="Normal"/>
    <w:link w:val="FooterChar"/>
    <w:uiPriority w:val="99"/>
    <w:unhideWhenUsed/>
    <w:rsid w:val="00534DD1"/>
    <w:pPr>
      <w:tabs>
        <w:tab w:val="center" w:pos="4320"/>
        <w:tab w:val="right" w:pos="8640"/>
      </w:tabs>
    </w:pPr>
  </w:style>
  <w:style w:type="character" w:customStyle="1" w:styleId="FooterChar">
    <w:name w:val="Footer Char"/>
    <w:basedOn w:val="DefaultParagraphFont"/>
    <w:link w:val="Footer"/>
    <w:uiPriority w:val="99"/>
    <w:rsid w:val="00534DD1"/>
  </w:style>
  <w:style w:type="paragraph" w:styleId="ListBullet">
    <w:name w:val="List Bullet"/>
    <w:basedOn w:val="Normal"/>
    <w:uiPriority w:val="99"/>
    <w:unhideWhenUsed/>
    <w:rsid w:val="008647F4"/>
    <w:pPr>
      <w:numPr>
        <w:numId w:val="1"/>
      </w:numPr>
      <w:contextualSpacing/>
    </w:pPr>
  </w:style>
  <w:style w:type="character" w:styleId="PageNumber">
    <w:name w:val="page number"/>
    <w:basedOn w:val="DefaultParagraphFont"/>
    <w:uiPriority w:val="99"/>
    <w:semiHidden/>
    <w:unhideWhenUsed/>
    <w:rsid w:val="008647F4"/>
  </w:style>
  <w:style w:type="character" w:styleId="Hyperlink">
    <w:name w:val="Hyperlink"/>
    <w:basedOn w:val="DefaultParagraphFont"/>
    <w:uiPriority w:val="99"/>
    <w:rsid w:val="00942E92"/>
    <w:rPr>
      <w:rFonts w:ascii="Verdana" w:hAnsi="Verdana"/>
      <w:color w:val="92D050"/>
      <w:sz w:val="24"/>
      <w:u w:val="single"/>
    </w:rPr>
  </w:style>
  <w:style w:type="paragraph" w:customStyle="1" w:styleId="TOCTitle">
    <w:name w:val="TOC_Title"/>
    <w:basedOn w:val="Normal"/>
    <w:next w:val="Normal"/>
    <w:autoRedefine/>
    <w:rsid w:val="000B0383"/>
    <w:pPr>
      <w:pageBreakBefore/>
      <w:pBdr>
        <w:top w:val="single" w:sz="4" w:space="1" w:color="auto"/>
        <w:bottom w:val="single" w:sz="4" w:space="1" w:color="auto"/>
      </w:pBdr>
      <w:tabs>
        <w:tab w:val="left" w:pos="0"/>
      </w:tabs>
      <w:spacing w:before="240" w:after="360" w:line="300" w:lineRule="atLeast"/>
    </w:pPr>
    <w:rPr>
      <w:rFonts w:ascii="Verdana" w:eastAsia="Times New Roman" w:hAnsi="Verdana" w:cs="Times New Roman"/>
      <w:b/>
      <w:smallCaps/>
      <w:color w:val="5A5A5A"/>
      <w:sz w:val="32"/>
      <w:szCs w:val="32"/>
      <w:u w:color="000080"/>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364309"/>
    <w:pPr>
      <w:tabs>
        <w:tab w:val="left" w:pos="432"/>
        <w:tab w:val="right" w:leader="dot" w:pos="9350"/>
      </w:tabs>
      <w:spacing w:before="180" w:after="60"/>
      <w:jc w:val="both"/>
    </w:pPr>
    <w:rPr>
      <w:rFonts w:ascii="Verdana" w:eastAsia="Times New Roman" w:hAnsi="Verdana" w:cs="Times New Roman"/>
      <w:b/>
      <w:smallCaps/>
      <w:noProof/>
      <w:color w:val="5A5A5A"/>
      <w:sz w:val="22"/>
      <w:szCs w:val="20"/>
    </w:rPr>
  </w:style>
  <w:style w:type="paragraph" w:styleId="TOC2">
    <w:name w:val="toc 2"/>
    <w:basedOn w:val="Normal"/>
    <w:next w:val="Normal"/>
    <w:autoRedefine/>
    <w:uiPriority w:val="39"/>
    <w:rsid w:val="00364309"/>
    <w:pPr>
      <w:tabs>
        <w:tab w:val="left" w:pos="1008"/>
        <w:tab w:val="right" w:leader="dot" w:pos="9350"/>
      </w:tabs>
      <w:spacing w:before="60" w:after="60"/>
      <w:ind w:left="432"/>
      <w:jc w:val="both"/>
    </w:pPr>
    <w:rPr>
      <w:rFonts w:ascii="Verdana" w:eastAsia="Times New Roman" w:hAnsi="Verdana" w:cs="Times New Roman"/>
      <w:iCs/>
      <w:noProof/>
      <w:color w:val="5A5A5A"/>
      <w:sz w:val="20"/>
    </w:rPr>
  </w:style>
  <w:style w:type="paragraph" w:styleId="TOC3">
    <w:name w:val="toc 3"/>
    <w:basedOn w:val="Normal"/>
    <w:next w:val="Normal"/>
    <w:autoRedefine/>
    <w:uiPriority w:val="39"/>
    <w:rsid w:val="00364309"/>
    <w:pPr>
      <w:tabs>
        <w:tab w:val="left" w:pos="1620"/>
        <w:tab w:val="right" w:leader="dot" w:pos="9350"/>
      </w:tabs>
      <w:spacing w:before="40" w:after="40"/>
      <w:ind w:left="1008"/>
      <w:jc w:val="both"/>
    </w:pPr>
    <w:rPr>
      <w:rFonts w:ascii="Verdana" w:eastAsia="Times New Roman" w:hAnsi="Verdana" w:cs="Times New Roman"/>
      <w:noProof/>
      <w:color w:val="5A5A5A"/>
      <w:sz w:val="16"/>
      <w:szCs w:val="16"/>
    </w:rPr>
  </w:style>
  <w:style w:type="character" w:customStyle="1" w:styleId="Heading1Char">
    <w:name w:val="Heading 1 Char"/>
    <w:aliases w:val="H1 Char,TEP Heading 1 Char,h1 Char,new page/chapter Char,Heading 1a Char,Project 1 Char,RFS Char,Part Char,Document Char,Chapter Char,Main Section Char,Main heading Char,DPHead1 Char,H11 Char,Project 11 Char,RFS1 Char,Part1 Char,h11 Char"/>
    <w:basedOn w:val="DefaultParagraphFont"/>
    <w:link w:val="Heading1"/>
    <w:uiPriority w:val="9"/>
    <w:rsid w:val="00143F41"/>
    <w:rPr>
      <w:rFonts w:ascii="Verdana" w:eastAsia="Times New Roman" w:hAnsi="Verdana" w:cs="Arial"/>
      <w:b/>
      <w:bCs/>
      <w:color w:val="00AF9B"/>
      <w:kern w:val="32"/>
      <w:sz w:val="28"/>
      <w:szCs w:val="28"/>
    </w:rPr>
  </w:style>
  <w:style w:type="character" w:customStyle="1" w:styleId="Heading2Char">
    <w:name w:val="Heading 2 Char"/>
    <w:aliases w:val="Chapter Number/Appendix heading 3 Char,Chapter Number/Appendix heading 31 Char,Chapter Number/Appendix heading 32 Char,Chapter Number/Appendix heading 33 Char,Chapter Number/Appendix heading 311 Char,Front Matter Char,sbfmatr Char"/>
    <w:basedOn w:val="DefaultParagraphFont"/>
    <w:link w:val="Heading2"/>
    <w:rsid w:val="007F01B6"/>
    <w:rPr>
      <w:rFonts w:ascii="Verdana" w:eastAsia="Times New Roman" w:hAnsi="Verdana" w:cs="Arial"/>
      <w:b/>
      <w:iCs/>
      <w:color w:val="00AF9B"/>
      <w:kern w:val="32"/>
    </w:rPr>
  </w:style>
  <w:style w:type="character" w:customStyle="1" w:styleId="Heading3Char">
    <w:name w:val="Heading 3 Char"/>
    <w:aliases w:val="h3 Char,Minor Char,Table Attribute Heading Char,H3 Char,FunctionName Char,ModuleFunctionName Char,Para3 Char,h31 Char,h32 Char,Head 3 Char,C Sub-Sub/Italic Char,Head 31 Char,Head 32 Char,C Sub-Sub/Italic1 Char,Head 33 Char,Head 311 Char"/>
    <w:basedOn w:val="DefaultParagraphFont"/>
    <w:link w:val="Heading3"/>
    <w:rsid w:val="00B04235"/>
    <w:rPr>
      <w:rFonts w:ascii="Verdana" w:eastAsia="Times New Roman" w:hAnsi="Verdana" w:cs="Arial"/>
      <w:b/>
      <w:bCs/>
      <w:iCs/>
      <w:color w:val="00AF9B"/>
      <w:kern w:val="32"/>
      <w:sz w:val="22"/>
      <w:szCs w:val="22"/>
    </w:rPr>
  </w:style>
  <w:style w:type="character" w:customStyle="1" w:styleId="Heading4Char">
    <w:name w:val="Heading 4 Char"/>
    <w:aliases w:val="Sub-paragraph Char,H4 Char,Para4 Char,h4 Char,h41 Char,Sub-Minor Char,3rd Level Head Char,Map Title Char,4m Char,4 Char,Aztec Heading 4 Char,Level 2 - a Char,- Minor Side Char,o Char,Subsection Char,ü4 Char,Ü4 Char,sl4 Char,h42 Char"/>
    <w:basedOn w:val="DefaultParagraphFont"/>
    <w:link w:val="Heading4"/>
    <w:rsid w:val="00B04235"/>
    <w:rPr>
      <w:rFonts w:ascii="Verdana" w:eastAsia="Times New Roman" w:hAnsi="Verdana" w:cs="Arial"/>
      <w:b/>
      <w:iCs/>
      <w:color w:val="00AF9B"/>
      <w:kern w:val="32"/>
      <w:sz w:val="20"/>
      <w:szCs w:val="20"/>
    </w:rPr>
  </w:style>
  <w:style w:type="paragraph" w:customStyle="1" w:styleId="ParagraphText">
    <w:name w:val="Paragraph_Text"/>
    <w:aliases w:val="Brillio,kea_bt,mo_bt,bt"/>
    <w:basedOn w:val="Normal"/>
    <w:next w:val="Normal"/>
    <w:link w:val="ParagraphTextChar1"/>
    <w:rsid w:val="00B04235"/>
    <w:pPr>
      <w:spacing w:before="120" w:after="60"/>
      <w:jc w:val="both"/>
    </w:pPr>
    <w:rPr>
      <w:rFonts w:ascii="Verdana" w:eastAsia="Times New Roman" w:hAnsi="Verdana" w:cs="Times New Roman"/>
      <w:sz w:val="20"/>
    </w:rPr>
  </w:style>
  <w:style w:type="paragraph" w:customStyle="1" w:styleId="Indent1">
    <w:name w:val="Indent1"/>
    <w:rsid w:val="00CA098B"/>
    <w:pPr>
      <w:spacing w:before="60" w:after="60"/>
      <w:jc w:val="both"/>
    </w:pPr>
    <w:rPr>
      <w:rFonts w:ascii="Verdana" w:eastAsia="Times New Roman" w:hAnsi="Verdana" w:cs="Times New Roman"/>
      <w:sz w:val="20"/>
    </w:rPr>
  </w:style>
  <w:style w:type="paragraph" w:customStyle="1" w:styleId="Indent2">
    <w:name w:val="Indent2"/>
    <w:rsid w:val="00CA098B"/>
    <w:pPr>
      <w:spacing w:before="60" w:after="60"/>
      <w:ind w:left="360"/>
      <w:jc w:val="both"/>
    </w:pPr>
    <w:rPr>
      <w:rFonts w:ascii="Verdana" w:eastAsia="Times New Roman" w:hAnsi="Verdana" w:cs="Times New Roman"/>
      <w:sz w:val="20"/>
    </w:rPr>
  </w:style>
  <w:style w:type="paragraph" w:customStyle="1" w:styleId="Indent3">
    <w:name w:val="Indent3"/>
    <w:rsid w:val="00CA098B"/>
    <w:pPr>
      <w:spacing w:before="60" w:after="60"/>
      <w:ind w:left="720"/>
      <w:jc w:val="both"/>
    </w:pPr>
    <w:rPr>
      <w:rFonts w:ascii="Verdana" w:eastAsia="Times New Roman" w:hAnsi="Verdana" w:cs="Times New Roman"/>
      <w:sz w:val="20"/>
    </w:rPr>
  </w:style>
  <w:style w:type="paragraph" w:customStyle="1" w:styleId="Indent4">
    <w:name w:val="Indent4"/>
    <w:rsid w:val="00CA098B"/>
    <w:pPr>
      <w:spacing w:before="60" w:after="60"/>
      <w:ind w:left="1080"/>
      <w:jc w:val="both"/>
    </w:pPr>
    <w:rPr>
      <w:rFonts w:ascii="Verdana" w:eastAsia="Times New Roman" w:hAnsi="Verdana" w:cs="Times New Roman"/>
      <w:sz w:val="20"/>
    </w:rPr>
  </w:style>
  <w:style w:type="paragraph" w:customStyle="1" w:styleId="Indent5">
    <w:name w:val="Indent5"/>
    <w:rsid w:val="00CA098B"/>
    <w:pPr>
      <w:spacing w:before="60" w:after="60"/>
      <w:ind w:left="1440"/>
      <w:jc w:val="both"/>
    </w:pPr>
    <w:rPr>
      <w:rFonts w:ascii="Verdana" w:eastAsia="Times New Roman" w:hAnsi="Verdana" w:cs="Times New Roman"/>
      <w:sz w:val="20"/>
    </w:rPr>
  </w:style>
  <w:style w:type="paragraph" w:customStyle="1" w:styleId="Indent6">
    <w:name w:val="Indent6"/>
    <w:rsid w:val="00B04235"/>
    <w:pPr>
      <w:spacing w:before="120" w:after="120"/>
      <w:ind w:left="2664"/>
      <w:jc w:val="both"/>
    </w:pPr>
    <w:rPr>
      <w:rFonts w:ascii="Verdana" w:eastAsia="Times New Roman" w:hAnsi="Verdana" w:cs="Times New Roman"/>
      <w:sz w:val="20"/>
    </w:rPr>
  </w:style>
  <w:style w:type="paragraph" w:customStyle="1" w:styleId="NumberList1">
    <w:name w:val="Number List 1"/>
    <w:basedOn w:val="Normal"/>
    <w:rsid w:val="00CA098B"/>
    <w:pPr>
      <w:numPr>
        <w:numId w:val="6"/>
      </w:numPr>
      <w:suppressLineNumbers/>
      <w:spacing w:before="60" w:after="60"/>
      <w:ind w:left="360" w:hanging="360"/>
    </w:pPr>
    <w:rPr>
      <w:rFonts w:ascii="Verdana" w:eastAsia="Times New Roman" w:hAnsi="Verdana" w:cs="Times New Roman"/>
      <w:sz w:val="20"/>
      <w:szCs w:val="20"/>
    </w:rPr>
  </w:style>
  <w:style w:type="paragraph" w:customStyle="1" w:styleId="BulletList1">
    <w:name w:val="Bullet_List1"/>
    <w:aliases w:val="bl,CBrillio,Keane Body Bullet,mo_bl,kea_bl"/>
    <w:link w:val="BulletList1Char1"/>
    <w:rsid w:val="00642020"/>
    <w:pPr>
      <w:numPr>
        <w:numId w:val="3"/>
      </w:numPr>
      <w:tabs>
        <w:tab w:val="left" w:pos="1224"/>
      </w:tabs>
      <w:spacing w:before="60" w:after="60"/>
    </w:pPr>
    <w:rPr>
      <w:rFonts w:ascii="Verdana" w:eastAsia="Times New Roman" w:hAnsi="Verdana" w:cs="Times New Roman"/>
      <w:sz w:val="20"/>
      <w:szCs w:val="20"/>
    </w:rPr>
  </w:style>
  <w:style w:type="paragraph" w:customStyle="1" w:styleId="BulletList2">
    <w:name w:val="Bullet_List2"/>
    <w:basedOn w:val="BulletList1"/>
    <w:rsid w:val="007F01B6"/>
    <w:pPr>
      <w:numPr>
        <w:numId w:val="4"/>
      </w:numPr>
      <w:tabs>
        <w:tab w:val="clear" w:pos="1224"/>
        <w:tab w:val="left" w:pos="1584"/>
      </w:tabs>
    </w:pPr>
  </w:style>
  <w:style w:type="paragraph" w:customStyle="1" w:styleId="BulletList3">
    <w:name w:val="Bullet_List3"/>
    <w:basedOn w:val="BulletList2"/>
    <w:rsid w:val="007F01B6"/>
    <w:pPr>
      <w:numPr>
        <w:numId w:val="5"/>
      </w:numPr>
      <w:tabs>
        <w:tab w:val="left" w:pos="1944"/>
      </w:tabs>
    </w:pPr>
    <w:rPr>
      <w:szCs w:val="22"/>
    </w:rPr>
  </w:style>
  <w:style w:type="paragraph" w:customStyle="1" w:styleId="NumberList2">
    <w:name w:val="Number List 2"/>
    <w:basedOn w:val="NumberList1"/>
    <w:qFormat/>
    <w:rsid w:val="00CA098B"/>
    <w:pPr>
      <w:numPr>
        <w:numId w:val="7"/>
      </w:numPr>
      <w:ind w:left="864" w:hanging="504"/>
    </w:pPr>
  </w:style>
  <w:style w:type="paragraph" w:customStyle="1" w:styleId="NumberList3">
    <w:name w:val="Number List 3"/>
    <w:basedOn w:val="BulletList1"/>
    <w:qFormat/>
    <w:rsid w:val="007F01B6"/>
    <w:pPr>
      <w:numPr>
        <w:numId w:val="8"/>
      </w:numPr>
      <w:ind w:left="1584" w:hanging="720"/>
    </w:pPr>
  </w:style>
  <w:style w:type="paragraph" w:customStyle="1" w:styleId="BulletList4">
    <w:name w:val="Bullet_List4"/>
    <w:basedOn w:val="BulletList3"/>
    <w:qFormat/>
    <w:rsid w:val="007F01B6"/>
    <w:pPr>
      <w:ind w:left="1440"/>
    </w:pPr>
  </w:style>
  <w:style w:type="paragraph" w:styleId="Caption">
    <w:name w:val="caption"/>
    <w:next w:val="Normal"/>
    <w:qFormat/>
    <w:rsid w:val="007F01B6"/>
    <w:pPr>
      <w:tabs>
        <w:tab w:val="left" w:pos="0"/>
      </w:tabs>
      <w:overflowPunct w:val="0"/>
      <w:autoSpaceDE w:val="0"/>
      <w:autoSpaceDN w:val="0"/>
      <w:adjustRightInd w:val="0"/>
      <w:spacing w:before="120" w:after="120" w:line="300" w:lineRule="atLeast"/>
      <w:jc w:val="center"/>
      <w:textAlignment w:val="baseline"/>
    </w:pPr>
    <w:rPr>
      <w:rFonts w:ascii="Verdana" w:eastAsia="Times New Roman" w:hAnsi="Verdana" w:cs="Times New Roman"/>
      <w:b/>
      <w:sz w:val="18"/>
      <w:szCs w:val="20"/>
    </w:rPr>
  </w:style>
  <w:style w:type="paragraph" w:customStyle="1" w:styleId="TableBullet">
    <w:name w:val="Table_Bullet"/>
    <w:rsid w:val="00137BCB"/>
    <w:pPr>
      <w:numPr>
        <w:numId w:val="9"/>
      </w:numPr>
      <w:tabs>
        <w:tab w:val="clear" w:pos="432"/>
      </w:tabs>
      <w:spacing w:before="60" w:after="60"/>
      <w:ind w:left="216" w:hanging="216"/>
    </w:pPr>
    <w:rPr>
      <w:rFonts w:ascii="Verdana" w:eastAsia="Times New Roman" w:hAnsi="Verdana" w:cs="Times New Roman"/>
      <w:sz w:val="18"/>
    </w:rPr>
  </w:style>
  <w:style w:type="paragraph" w:customStyle="1" w:styleId="TableHead">
    <w:name w:val="Table_Head"/>
    <w:autoRedefine/>
    <w:rsid w:val="007F01B6"/>
    <w:pPr>
      <w:tabs>
        <w:tab w:val="left" w:pos="1080"/>
      </w:tabs>
      <w:spacing w:before="120" w:after="120"/>
      <w:jc w:val="center"/>
    </w:pPr>
    <w:rPr>
      <w:rFonts w:ascii="Verdana" w:eastAsia="Times New Roman" w:hAnsi="Verdana" w:cs="Times New Roman"/>
      <w:b/>
      <w:sz w:val="20"/>
    </w:rPr>
  </w:style>
  <w:style w:type="paragraph" w:customStyle="1" w:styleId="TableIndent">
    <w:name w:val="Table_Indent"/>
    <w:next w:val="Normal"/>
    <w:rsid w:val="00137BCB"/>
    <w:pPr>
      <w:spacing w:before="60" w:after="60"/>
      <w:ind w:left="216"/>
    </w:pPr>
    <w:rPr>
      <w:rFonts w:ascii="Verdana" w:eastAsia="Times New Roman" w:hAnsi="Verdana" w:cs="Times New Roman"/>
      <w:sz w:val="18"/>
    </w:rPr>
  </w:style>
  <w:style w:type="paragraph" w:customStyle="1" w:styleId="TableIndentBullet">
    <w:name w:val="Table_Indent_Bullet"/>
    <w:rsid w:val="00137BCB"/>
    <w:pPr>
      <w:numPr>
        <w:numId w:val="10"/>
      </w:numPr>
      <w:spacing w:before="60" w:after="60"/>
    </w:pPr>
    <w:rPr>
      <w:rFonts w:ascii="Verdana" w:eastAsia="Times New Roman" w:hAnsi="Verdana" w:cs="Times New Roman"/>
      <w:sz w:val="18"/>
    </w:rPr>
  </w:style>
  <w:style w:type="paragraph" w:customStyle="1" w:styleId="TableText">
    <w:name w:val="Table_Text"/>
    <w:aliases w:val="td,Keane Table Text,Table Text"/>
    <w:link w:val="TableTextCharChar"/>
    <w:rsid w:val="00137BCB"/>
    <w:pPr>
      <w:tabs>
        <w:tab w:val="left" w:pos="1080"/>
      </w:tabs>
      <w:spacing w:before="60" w:after="60"/>
    </w:pPr>
    <w:rPr>
      <w:rFonts w:ascii="Verdana" w:eastAsia="Times New Roman" w:hAnsi="Verdana" w:cs="Times New Roman"/>
      <w:sz w:val="18"/>
    </w:rPr>
  </w:style>
  <w:style w:type="paragraph" w:customStyle="1" w:styleId="TableTextCentered">
    <w:name w:val="Table_Text_Centered"/>
    <w:basedOn w:val="TableText"/>
    <w:next w:val="TableText"/>
    <w:rsid w:val="007F01B6"/>
    <w:pPr>
      <w:jc w:val="center"/>
    </w:pPr>
  </w:style>
  <w:style w:type="paragraph" w:customStyle="1" w:styleId="TableTextRight">
    <w:name w:val="Table_Text_Right"/>
    <w:rsid w:val="00137BCB"/>
    <w:pPr>
      <w:tabs>
        <w:tab w:val="left" w:pos="1080"/>
      </w:tabs>
      <w:spacing w:before="60" w:after="60"/>
      <w:jc w:val="right"/>
    </w:pPr>
    <w:rPr>
      <w:rFonts w:ascii="Verdana" w:eastAsia="Times New Roman" w:hAnsi="Verdana" w:cs="Times New Roman"/>
      <w:sz w:val="18"/>
    </w:rPr>
  </w:style>
  <w:style w:type="paragraph" w:customStyle="1" w:styleId="TableTitle">
    <w:name w:val="Table_Title"/>
    <w:next w:val="Normal"/>
    <w:autoRedefine/>
    <w:rsid w:val="006F165C"/>
    <w:pPr>
      <w:tabs>
        <w:tab w:val="left" w:pos="0"/>
      </w:tabs>
      <w:spacing w:before="240" w:after="120" w:line="300" w:lineRule="atLeast"/>
      <w:jc w:val="center"/>
    </w:pPr>
    <w:rPr>
      <w:rFonts w:ascii="Verdana" w:eastAsia="Times New Roman" w:hAnsi="Verdana" w:cs="Times New Roman"/>
      <w:b/>
      <w:sz w:val="22"/>
    </w:rPr>
  </w:style>
  <w:style w:type="paragraph" w:customStyle="1" w:styleId="Heading1NN">
    <w:name w:val="Heading1_NN"/>
    <w:next w:val="ParagraphText"/>
    <w:rsid w:val="00364309"/>
    <w:pPr>
      <w:pageBreakBefore/>
      <w:spacing w:before="240" w:after="240"/>
    </w:pPr>
    <w:rPr>
      <w:rFonts w:ascii="Verdana" w:eastAsia="Times New Roman" w:hAnsi="Verdana" w:cs="Arial"/>
      <w:b/>
      <w:bCs/>
      <w:color w:val="00AF9B"/>
      <w:kern w:val="32"/>
      <w:sz w:val="28"/>
      <w:szCs w:val="28"/>
      <w14:shadow w14:blurRad="50800" w14:dist="38100" w14:dir="2700000" w14:sx="100000" w14:sy="100000" w14:kx="0" w14:ky="0" w14:algn="tl">
        <w14:srgbClr w14:val="000000">
          <w14:alpha w14:val="60000"/>
        </w14:srgbClr>
      </w14:shadow>
    </w:rPr>
  </w:style>
  <w:style w:type="paragraph" w:customStyle="1" w:styleId="Heading2NN">
    <w:name w:val="Heading2_NN"/>
    <w:basedOn w:val="Heading1NN"/>
    <w:next w:val="ParagraphText"/>
    <w:rsid w:val="00075005"/>
    <w:pPr>
      <w:pageBreakBefore w:val="0"/>
      <w:spacing w:after="180"/>
    </w:pPr>
    <w:rPr>
      <w:bCs w:val="0"/>
      <w:sz w:val="24"/>
    </w:rPr>
  </w:style>
  <w:style w:type="paragraph" w:customStyle="1" w:styleId="Heading3NN">
    <w:name w:val="Heading3_NN"/>
    <w:basedOn w:val="Heading2NN"/>
    <w:next w:val="ParagraphText"/>
    <w:rsid w:val="00075005"/>
    <w:pPr>
      <w:tabs>
        <w:tab w:val="left" w:pos="720"/>
      </w:tabs>
    </w:pPr>
    <w:rPr>
      <w:bCs/>
      <w:sz w:val="22"/>
      <w:szCs w:val="26"/>
    </w:rPr>
  </w:style>
  <w:style w:type="paragraph" w:customStyle="1" w:styleId="Heading4NN">
    <w:name w:val="Heading4_NN"/>
    <w:basedOn w:val="Heading3NN"/>
    <w:next w:val="ParagraphText"/>
    <w:rsid w:val="00075005"/>
    <w:rPr>
      <w:bCs w:val="0"/>
      <w:sz w:val="20"/>
      <w:szCs w:val="28"/>
    </w:rPr>
  </w:style>
  <w:style w:type="paragraph" w:customStyle="1" w:styleId="Image-Center">
    <w:name w:val="Image-Center"/>
    <w:next w:val="Caption"/>
    <w:rsid w:val="00075005"/>
    <w:pPr>
      <w:tabs>
        <w:tab w:val="left" w:pos="0"/>
      </w:tabs>
      <w:spacing w:before="120" w:after="120"/>
      <w:jc w:val="center"/>
    </w:pPr>
    <w:rPr>
      <w:rFonts w:ascii="Verdana" w:eastAsia="Times New Roman" w:hAnsi="Verdana" w:cs="Times New Roman"/>
      <w:sz w:val="20"/>
    </w:rPr>
  </w:style>
  <w:style w:type="paragraph" w:customStyle="1" w:styleId="Tip">
    <w:name w:val="Tip"/>
    <w:basedOn w:val="Normal"/>
    <w:next w:val="Normal"/>
    <w:rsid w:val="00075005"/>
    <w:pPr>
      <w:numPr>
        <w:numId w:val="11"/>
      </w:numPr>
      <w:pBdr>
        <w:top w:val="dashSmallGap" w:sz="4" w:space="2" w:color="auto"/>
        <w:bottom w:val="dashSmallGap" w:sz="4" w:space="2" w:color="auto"/>
      </w:pBdr>
      <w:tabs>
        <w:tab w:val="clear" w:pos="2383"/>
        <w:tab w:val="left" w:pos="864"/>
      </w:tabs>
      <w:spacing w:before="120" w:after="120"/>
      <w:ind w:left="864" w:hanging="864"/>
      <w:jc w:val="both"/>
    </w:pPr>
    <w:rPr>
      <w:rFonts w:ascii="Verdana" w:eastAsia="Times New Roman" w:hAnsi="Verdana" w:cs="Times New Roman"/>
      <w:sz w:val="20"/>
      <w:szCs w:val="20"/>
    </w:rPr>
  </w:style>
  <w:style w:type="paragraph" w:customStyle="1" w:styleId="Note">
    <w:name w:val="Note"/>
    <w:next w:val="Normal"/>
    <w:rsid w:val="00075005"/>
    <w:pPr>
      <w:numPr>
        <w:numId w:val="12"/>
      </w:numPr>
      <w:pBdr>
        <w:top w:val="single" w:sz="8" w:space="2" w:color="auto"/>
        <w:bottom w:val="single" w:sz="8" w:space="2" w:color="auto"/>
      </w:pBdr>
      <w:tabs>
        <w:tab w:val="clear" w:pos="2376"/>
        <w:tab w:val="left" w:pos="1008"/>
      </w:tabs>
      <w:spacing w:before="120" w:after="120"/>
      <w:ind w:left="1008" w:hanging="1008"/>
    </w:pPr>
    <w:rPr>
      <w:rFonts w:ascii="Verdana" w:eastAsia="Times New Roman" w:hAnsi="Verdana" w:cs="Times New Roman"/>
      <w:sz w:val="20"/>
      <w:szCs w:val="20"/>
    </w:rPr>
  </w:style>
  <w:style w:type="paragraph" w:customStyle="1" w:styleId="QueryBulletList1">
    <w:name w:val="Query_Bullet_List1"/>
    <w:basedOn w:val="Normal"/>
    <w:rsid w:val="00075005"/>
    <w:pPr>
      <w:numPr>
        <w:numId w:val="13"/>
      </w:numPr>
      <w:suppressLineNumbers/>
      <w:tabs>
        <w:tab w:val="clear" w:pos="1800"/>
        <w:tab w:val="left" w:pos="1224"/>
      </w:tabs>
      <w:spacing w:before="120" w:after="120"/>
      <w:ind w:left="360"/>
      <w:jc w:val="both"/>
    </w:pPr>
    <w:rPr>
      <w:rFonts w:ascii="Verdana" w:eastAsia="Times New Roman" w:hAnsi="Verdana" w:cs="Times New Roman"/>
      <w:i/>
      <w:color w:val="0070C0"/>
      <w:sz w:val="20"/>
      <w:szCs w:val="20"/>
    </w:rPr>
  </w:style>
  <w:style w:type="paragraph" w:customStyle="1" w:styleId="QueryBulletList2">
    <w:name w:val="Query_Bullet_List2"/>
    <w:basedOn w:val="QueryBulletList1"/>
    <w:rsid w:val="00075005"/>
    <w:pPr>
      <w:numPr>
        <w:numId w:val="14"/>
      </w:numPr>
      <w:tabs>
        <w:tab w:val="clear" w:pos="1224"/>
        <w:tab w:val="clear" w:pos="2520"/>
        <w:tab w:val="left" w:pos="1440"/>
      </w:tabs>
      <w:ind w:left="720" w:right="202"/>
    </w:pPr>
  </w:style>
  <w:style w:type="paragraph" w:customStyle="1" w:styleId="QueryIndent1">
    <w:name w:val="Query_Indent1"/>
    <w:basedOn w:val="Indent2"/>
    <w:autoRedefine/>
    <w:rsid w:val="00075005"/>
    <w:pPr>
      <w:ind w:left="720" w:hanging="360"/>
    </w:pPr>
    <w:rPr>
      <w:i/>
      <w:color w:val="0070C0"/>
    </w:rPr>
  </w:style>
  <w:style w:type="paragraph" w:customStyle="1" w:styleId="QueryIndent2">
    <w:name w:val="Query_Indent2"/>
    <w:rsid w:val="00075005"/>
    <w:pPr>
      <w:spacing w:before="60" w:after="60"/>
      <w:ind w:left="720"/>
    </w:pPr>
    <w:rPr>
      <w:rFonts w:ascii="Verdana" w:eastAsia="Times New Roman" w:hAnsi="Verdana" w:cs="Times New Roman"/>
      <w:i/>
      <w:color w:val="0070C0"/>
      <w:sz w:val="20"/>
      <w:szCs w:val="20"/>
    </w:rPr>
  </w:style>
  <w:style w:type="paragraph" w:styleId="FootnoteText">
    <w:name w:val="footnote text"/>
    <w:basedOn w:val="Normal"/>
    <w:link w:val="FootnoteTextChar"/>
    <w:semiHidden/>
    <w:rsid w:val="00075005"/>
    <w:pPr>
      <w:spacing w:before="60" w:after="60"/>
    </w:pPr>
    <w:rPr>
      <w:rFonts w:ascii="Verdana" w:eastAsia="Times New Roman" w:hAnsi="Verdana" w:cs="Times New Roman"/>
      <w:sz w:val="16"/>
      <w:szCs w:val="20"/>
    </w:rPr>
  </w:style>
  <w:style w:type="character" w:customStyle="1" w:styleId="FootnoteTextChar">
    <w:name w:val="Footnote Text Char"/>
    <w:basedOn w:val="DefaultParagraphFont"/>
    <w:link w:val="FootnoteText"/>
    <w:semiHidden/>
    <w:rsid w:val="00075005"/>
    <w:rPr>
      <w:rFonts w:ascii="Verdana" w:eastAsia="Times New Roman" w:hAnsi="Verdana" w:cs="Times New Roman"/>
      <w:sz w:val="16"/>
      <w:szCs w:val="20"/>
    </w:rPr>
  </w:style>
  <w:style w:type="character" w:styleId="FootnoteReference">
    <w:name w:val="footnote reference"/>
    <w:basedOn w:val="DefaultParagraphFont"/>
    <w:semiHidden/>
    <w:rsid w:val="00075005"/>
    <w:rPr>
      <w:vertAlign w:val="superscript"/>
    </w:rPr>
  </w:style>
  <w:style w:type="paragraph" w:customStyle="1" w:styleId="Response">
    <w:name w:val="Response"/>
    <w:next w:val="Normal"/>
    <w:rsid w:val="00075005"/>
    <w:pPr>
      <w:spacing w:before="120" w:after="120"/>
      <w:ind w:left="360"/>
    </w:pPr>
    <w:rPr>
      <w:rFonts w:ascii="Verdana" w:eastAsia="Times New Roman" w:hAnsi="Verdana" w:cs="Times New Roman"/>
      <w:color w:val="1D1B11" w:themeColor="background2" w:themeShade="1A"/>
      <w:sz w:val="20"/>
      <w:szCs w:val="20"/>
    </w:rPr>
  </w:style>
  <w:style w:type="paragraph" w:customStyle="1" w:styleId="QueryQuestion">
    <w:name w:val="Query_Question"/>
    <w:basedOn w:val="ParagraphText"/>
    <w:next w:val="Normal"/>
    <w:autoRedefine/>
    <w:rsid w:val="00075005"/>
    <w:pPr>
      <w:spacing w:after="120"/>
    </w:pPr>
    <w:rPr>
      <w:b/>
      <w:color w:val="0070C0"/>
      <w:szCs w:val="20"/>
    </w:rPr>
  </w:style>
  <w:style w:type="paragraph" w:styleId="TableofFigures">
    <w:name w:val="table of figures"/>
    <w:basedOn w:val="Normal"/>
    <w:next w:val="Normal"/>
    <w:uiPriority w:val="99"/>
    <w:rsid w:val="00364309"/>
    <w:pPr>
      <w:spacing w:before="60" w:after="60"/>
    </w:pPr>
    <w:rPr>
      <w:rFonts w:ascii="Verdana" w:eastAsia="Times New Roman" w:hAnsi="Verdana" w:cs="Times New Roman"/>
      <w:color w:val="5A5A5A"/>
      <w:sz w:val="20"/>
    </w:rPr>
  </w:style>
  <w:style w:type="character" w:styleId="CommentReference">
    <w:name w:val="annotation reference"/>
    <w:basedOn w:val="DefaultParagraphFont"/>
    <w:uiPriority w:val="99"/>
    <w:semiHidden/>
    <w:unhideWhenUsed/>
    <w:rsid w:val="0007622F"/>
    <w:rPr>
      <w:sz w:val="16"/>
      <w:szCs w:val="16"/>
    </w:rPr>
  </w:style>
  <w:style w:type="paragraph" w:styleId="CommentText">
    <w:name w:val="annotation text"/>
    <w:basedOn w:val="Normal"/>
    <w:link w:val="CommentTextChar"/>
    <w:uiPriority w:val="99"/>
    <w:unhideWhenUsed/>
    <w:rsid w:val="0007622F"/>
    <w:rPr>
      <w:sz w:val="20"/>
      <w:szCs w:val="20"/>
    </w:rPr>
  </w:style>
  <w:style w:type="character" w:customStyle="1" w:styleId="CommentTextChar">
    <w:name w:val="Comment Text Char"/>
    <w:basedOn w:val="DefaultParagraphFont"/>
    <w:link w:val="CommentText"/>
    <w:uiPriority w:val="99"/>
    <w:rsid w:val="0007622F"/>
    <w:rPr>
      <w:sz w:val="20"/>
      <w:szCs w:val="20"/>
    </w:rPr>
  </w:style>
  <w:style w:type="paragraph" w:styleId="CommentSubject">
    <w:name w:val="annotation subject"/>
    <w:basedOn w:val="CommentText"/>
    <w:next w:val="CommentText"/>
    <w:link w:val="CommentSubjectChar"/>
    <w:uiPriority w:val="99"/>
    <w:semiHidden/>
    <w:unhideWhenUsed/>
    <w:rsid w:val="0007622F"/>
    <w:rPr>
      <w:b/>
      <w:bCs/>
    </w:rPr>
  </w:style>
  <w:style w:type="character" w:customStyle="1" w:styleId="CommentSubjectChar">
    <w:name w:val="Comment Subject Char"/>
    <w:basedOn w:val="CommentTextChar"/>
    <w:link w:val="CommentSubject"/>
    <w:uiPriority w:val="99"/>
    <w:semiHidden/>
    <w:rsid w:val="0007622F"/>
    <w:rPr>
      <w:b/>
      <w:bCs/>
      <w:sz w:val="20"/>
      <w:szCs w:val="20"/>
    </w:rPr>
  </w:style>
  <w:style w:type="paragraph" w:customStyle="1" w:styleId="Default">
    <w:name w:val="Default"/>
    <w:rsid w:val="004728D5"/>
    <w:pPr>
      <w:autoSpaceDE w:val="0"/>
      <w:autoSpaceDN w:val="0"/>
      <w:adjustRightInd w:val="0"/>
    </w:pPr>
    <w:rPr>
      <w:rFonts w:ascii="Calibri" w:hAnsi="Calibri" w:cs="Calibri"/>
      <w:color w:val="000000"/>
    </w:rPr>
  </w:style>
  <w:style w:type="paragraph" w:styleId="ListParagraph">
    <w:name w:val="List Paragraph"/>
    <w:aliases w:val="Bullet 1,Figure_name,List Paragraph1,Bullet- First level,Numbered Indented Text,List NUmber,Listenabsatz1,lp1,Section Description,b1 + Justified,b1,b1 Char,Bullet 11,b1 + Justified1,Bullet 111,b1 + Justified11,List Paragraph11,Heading2,B1"/>
    <w:basedOn w:val="Normal"/>
    <w:link w:val="ListParagraphChar"/>
    <w:uiPriority w:val="34"/>
    <w:qFormat/>
    <w:rsid w:val="00571B99"/>
    <w:pPr>
      <w:ind w:left="720"/>
      <w:contextualSpacing/>
    </w:pPr>
  </w:style>
  <w:style w:type="character" w:customStyle="1" w:styleId="ListParagraphChar">
    <w:name w:val="List Paragraph Char"/>
    <w:aliases w:val="Bullet 1 Char,Figure_name Char,List Paragraph1 Char,Bullet- First level Char,Numbered Indented Text Char,List NUmber Char,Listenabsatz1 Char,lp1 Char,Section Description Char,b1 + Justified Char,b1 Char1,b1 Char Char,Bullet 11 Char"/>
    <w:basedOn w:val="DefaultParagraphFont"/>
    <w:link w:val="ListParagraph"/>
    <w:uiPriority w:val="34"/>
    <w:qFormat/>
    <w:locked/>
    <w:rsid w:val="00571B99"/>
  </w:style>
  <w:style w:type="table" w:styleId="TableGrid">
    <w:name w:val="Table Grid"/>
    <w:aliases w:val="Keane Table Grid Horiz,new tab,PA Table Grid,Table with header,Collabera Table Type"/>
    <w:basedOn w:val="TableNormal"/>
    <w:uiPriority w:val="59"/>
    <w:rsid w:val="00065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731B5E"/>
    <w:pPr>
      <w:spacing w:before="120" w:after="120" w:line="360" w:lineRule="auto"/>
      <w:jc w:val="both"/>
    </w:pPr>
    <w:rPr>
      <w:rFonts w:eastAsia="Times New Roman" w:cs="Times New Roman"/>
      <w:sz w:val="21"/>
    </w:rPr>
  </w:style>
  <w:style w:type="character" w:customStyle="1" w:styleId="BodyTextChar">
    <w:name w:val="Body Text Char"/>
    <w:basedOn w:val="DefaultParagraphFont"/>
    <w:link w:val="BodyText"/>
    <w:rsid w:val="00731B5E"/>
    <w:rPr>
      <w:rFonts w:eastAsia="Times New Roman" w:cs="Times New Roman"/>
      <w:sz w:val="21"/>
    </w:rPr>
  </w:style>
  <w:style w:type="table" w:styleId="GridTable2-Accent3">
    <w:name w:val="Grid Table 2 Accent 3"/>
    <w:basedOn w:val="TableNormal"/>
    <w:uiPriority w:val="47"/>
    <w:rsid w:val="00731B5E"/>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1Light-Accent3">
    <w:name w:val="Grid Table 1 Light Accent 3"/>
    <w:basedOn w:val="TableNormal"/>
    <w:uiPriority w:val="46"/>
    <w:rsid w:val="003B3097"/>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7531D6"/>
    <w:rPr>
      <w:rFonts w:eastAsia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llaberaBodyText">
    <w:name w:val="Collabera Body Text"/>
    <w:basedOn w:val="Normal"/>
    <w:link w:val="CollaberaBodyTextChar2"/>
    <w:autoRedefine/>
    <w:uiPriority w:val="99"/>
    <w:rsid w:val="008F2322"/>
    <w:pPr>
      <w:spacing w:before="60" w:after="60"/>
      <w:jc w:val="both"/>
    </w:pPr>
    <w:rPr>
      <w:rFonts w:ascii="Arial" w:eastAsia="MS Mincho" w:hAnsi="Arial" w:cs="Arial"/>
      <w:sz w:val="22"/>
      <w:szCs w:val="22"/>
      <w:lang w:eastAsia="ja-JP"/>
    </w:rPr>
  </w:style>
  <w:style w:type="character" w:customStyle="1" w:styleId="CollaberaBodyTextChar2">
    <w:name w:val="Collabera Body Text Char2"/>
    <w:link w:val="CollaberaBodyText"/>
    <w:uiPriority w:val="99"/>
    <w:rsid w:val="008F2322"/>
    <w:rPr>
      <w:rFonts w:ascii="Arial" w:eastAsia="MS Mincho" w:hAnsi="Arial" w:cs="Arial"/>
      <w:sz w:val="22"/>
      <w:szCs w:val="22"/>
      <w:lang w:eastAsia="ja-JP"/>
    </w:rPr>
  </w:style>
  <w:style w:type="paragraph" w:customStyle="1" w:styleId="CollaberaBulletL1">
    <w:name w:val="Collabera Bullet L1"/>
    <w:autoRedefine/>
    <w:rsid w:val="00D451FD"/>
    <w:pPr>
      <w:spacing w:before="80" w:after="80"/>
      <w:ind w:left="720"/>
      <w:jc w:val="both"/>
    </w:pPr>
    <w:rPr>
      <w:rFonts w:ascii="Arial" w:eastAsia="MS Mincho" w:hAnsi="Arial" w:cs="Arial"/>
      <w:b/>
      <w:bCs/>
      <w:sz w:val="22"/>
      <w:szCs w:val="22"/>
      <w:lang w:eastAsia="ja-JP"/>
    </w:rPr>
  </w:style>
  <w:style w:type="paragraph" w:customStyle="1" w:styleId="CollaberaBulletL2">
    <w:name w:val="Collabera Bullet L2"/>
    <w:autoRedefine/>
    <w:rsid w:val="00D451FD"/>
    <w:pPr>
      <w:numPr>
        <w:ilvl w:val="1"/>
        <w:numId w:val="15"/>
      </w:numPr>
      <w:tabs>
        <w:tab w:val="clear" w:pos="1440"/>
      </w:tabs>
      <w:spacing w:before="80" w:after="80"/>
      <w:ind w:left="1080"/>
      <w:jc w:val="both"/>
    </w:pPr>
    <w:rPr>
      <w:rFonts w:ascii="Arial" w:eastAsia="MS Mincho" w:hAnsi="Arial" w:cs="Arial"/>
      <w:bCs/>
      <w:sz w:val="20"/>
      <w:szCs w:val="20"/>
      <w:lang w:eastAsia="ja-JP"/>
    </w:rPr>
  </w:style>
  <w:style w:type="character" w:customStyle="1" w:styleId="ParagraphTextChar1">
    <w:name w:val="Paragraph_Text Char1"/>
    <w:aliases w:val="Brillio Char"/>
    <w:basedOn w:val="DefaultParagraphFont"/>
    <w:link w:val="ParagraphText"/>
    <w:rsid w:val="00320892"/>
    <w:rPr>
      <w:rFonts w:ascii="Verdana" w:eastAsia="Times New Roman" w:hAnsi="Verdana" w:cs="Times New Roman"/>
      <w:sz w:val="20"/>
    </w:rPr>
  </w:style>
  <w:style w:type="character" w:customStyle="1" w:styleId="BulletList1Char1">
    <w:name w:val="Bullet_List1 Char1"/>
    <w:aliases w:val="bl Char,CBrillio Char"/>
    <w:basedOn w:val="DefaultParagraphFont"/>
    <w:link w:val="BulletList1"/>
    <w:locked/>
    <w:rsid w:val="00320892"/>
    <w:rPr>
      <w:rFonts w:ascii="Verdana" w:eastAsia="Times New Roman" w:hAnsi="Verdana" w:cs="Times New Roman"/>
      <w:sz w:val="20"/>
      <w:szCs w:val="20"/>
    </w:rPr>
  </w:style>
  <w:style w:type="table" w:customStyle="1" w:styleId="GridTable5Dark-Accent11">
    <w:name w:val="Grid Table 5 Dark - Accent 11"/>
    <w:basedOn w:val="TableNormal"/>
    <w:uiPriority w:val="50"/>
    <w:rsid w:val="00320892"/>
    <w:rPr>
      <w:rFonts w:eastAsiaTheme="minorHAnsi"/>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Brillio-BulletList1">
    <w:name w:val="Brillio-Bullet_List1"/>
    <w:qFormat/>
    <w:rsid w:val="00320892"/>
    <w:pPr>
      <w:tabs>
        <w:tab w:val="num" w:pos="720"/>
        <w:tab w:val="left" w:pos="1224"/>
      </w:tabs>
      <w:spacing w:before="60" w:after="60"/>
      <w:ind w:left="720" w:hanging="360"/>
    </w:pPr>
    <w:rPr>
      <w:rFonts w:ascii="Calibri" w:eastAsia="Times New Roman" w:hAnsi="Calibri" w:cs="Times New Roman"/>
      <w:sz w:val="22"/>
      <w:szCs w:val="20"/>
    </w:rPr>
  </w:style>
  <w:style w:type="paragraph" w:customStyle="1" w:styleId="Brillio-ParagraphText">
    <w:name w:val="Brillio-Paragraph Text"/>
    <w:basedOn w:val="Normal"/>
    <w:qFormat/>
    <w:rsid w:val="00320892"/>
    <w:pPr>
      <w:spacing w:before="60" w:after="60" w:line="259" w:lineRule="auto"/>
      <w:jc w:val="both"/>
    </w:pPr>
    <w:rPr>
      <w:rFonts w:eastAsiaTheme="minorHAnsi"/>
      <w:sz w:val="22"/>
      <w:szCs w:val="22"/>
    </w:rPr>
  </w:style>
  <w:style w:type="character" w:styleId="IntenseEmphasis">
    <w:name w:val="Intense Emphasis"/>
    <w:uiPriority w:val="21"/>
    <w:qFormat/>
    <w:rsid w:val="00320892"/>
    <w:rPr>
      <w:b/>
      <w:bCs/>
      <w:i/>
      <w:iCs/>
      <w:color w:val="F79646" w:themeColor="accent6"/>
      <w:spacing w:val="10"/>
    </w:rPr>
  </w:style>
  <w:style w:type="paragraph" w:styleId="NormalWeb">
    <w:name w:val="Normal (Web)"/>
    <w:basedOn w:val="Normal"/>
    <w:uiPriority w:val="99"/>
    <w:unhideWhenUsed/>
    <w:rsid w:val="00320892"/>
    <w:pPr>
      <w:spacing w:before="100" w:beforeAutospacing="1" w:after="100" w:afterAutospacing="1"/>
    </w:pPr>
    <w:rPr>
      <w:rFonts w:ascii="Times New Roman" w:hAnsi="Times New Roman" w:cs="Times New Roman"/>
    </w:rPr>
  </w:style>
  <w:style w:type="character" w:customStyle="1" w:styleId="ParagraphTextCharChar1">
    <w:name w:val="Paragraph_Text Char Char1"/>
    <w:basedOn w:val="DefaultParagraphFont"/>
    <w:rsid w:val="005F04B8"/>
    <w:rPr>
      <w:rFonts w:ascii="Verdana" w:eastAsia="Times New Roman" w:hAnsi="Verdana" w:cs="Times New Roman"/>
      <w:sz w:val="20"/>
    </w:rPr>
  </w:style>
  <w:style w:type="paragraph" w:styleId="IntenseQuote">
    <w:name w:val="Intense Quote"/>
    <w:basedOn w:val="Normal"/>
    <w:next w:val="Normal"/>
    <w:link w:val="IntenseQuoteChar"/>
    <w:uiPriority w:val="30"/>
    <w:qFormat/>
    <w:rsid w:val="00646343"/>
    <w:pPr>
      <w:pBdr>
        <w:bottom w:val="single" w:sz="4" w:space="4" w:color="4F81BD" w:themeColor="accent1"/>
      </w:pBdr>
      <w:spacing w:before="200" w:after="280" w:line="259" w:lineRule="auto"/>
      <w:ind w:left="936" w:right="936"/>
    </w:pPr>
    <w:rPr>
      <w:rFonts w:eastAsiaTheme="minorHAnsi"/>
      <w:b/>
      <w:bCs/>
      <w:i/>
      <w:iCs/>
      <w:color w:val="4F81BD" w:themeColor="accent1"/>
      <w:sz w:val="22"/>
      <w:szCs w:val="22"/>
    </w:rPr>
  </w:style>
  <w:style w:type="character" w:customStyle="1" w:styleId="IntenseQuoteChar">
    <w:name w:val="Intense Quote Char"/>
    <w:basedOn w:val="DefaultParagraphFont"/>
    <w:link w:val="IntenseQuote"/>
    <w:uiPriority w:val="30"/>
    <w:rsid w:val="00646343"/>
    <w:rPr>
      <w:rFonts w:eastAsiaTheme="minorHAnsi"/>
      <w:b/>
      <w:bCs/>
      <w:i/>
      <w:iCs/>
      <w:color w:val="4F81BD" w:themeColor="accent1"/>
      <w:sz w:val="22"/>
      <w:szCs w:val="22"/>
    </w:rPr>
  </w:style>
  <w:style w:type="paragraph" w:styleId="NoSpacing">
    <w:name w:val="No Spacing"/>
    <w:link w:val="NoSpacingChar"/>
    <w:uiPriority w:val="1"/>
    <w:qFormat/>
    <w:rsid w:val="00C34C24"/>
    <w:rPr>
      <w:rFonts w:eastAsiaTheme="minorHAnsi"/>
      <w:color w:val="1F497D" w:themeColor="text2"/>
      <w:sz w:val="20"/>
      <w:szCs w:val="20"/>
    </w:rPr>
  </w:style>
  <w:style w:type="table" w:styleId="MediumGrid2-Accent3">
    <w:name w:val="Medium Grid 2 Accent 3"/>
    <w:basedOn w:val="TableNormal"/>
    <w:uiPriority w:val="68"/>
    <w:rsid w:val="00C34C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character" w:customStyle="1" w:styleId="apple-converted-space">
    <w:name w:val="apple-converted-space"/>
    <w:basedOn w:val="DefaultParagraphFont"/>
    <w:rsid w:val="00CF0F84"/>
  </w:style>
  <w:style w:type="character" w:styleId="FollowedHyperlink">
    <w:name w:val="FollowedHyperlink"/>
    <w:basedOn w:val="DefaultParagraphFont"/>
    <w:uiPriority w:val="99"/>
    <w:semiHidden/>
    <w:unhideWhenUsed/>
    <w:rsid w:val="00B73D7F"/>
    <w:rPr>
      <w:color w:val="800080" w:themeColor="followedHyperlink"/>
      <w:u w:val="single"/>
    </w:rPr>
  </w:style>
  <w:style w:type="paragraph" w:customStyle="1" w:styleId="VBodyText">
    <w:name w:val="V_Body Text"/>
    <w:basedOn w:val="Normal"/>
    <w:qFormat/>
    <w:rsid w:val="000E06FD"/>
    <w:pPr>
      <w:spacing w:before="120" w:after="120"/>
    </w:pPr>
    <w:rPr>
      <w:rFonts w:eastAsia="Times New Roman" w:cs="Times New Roman"/>
      <w:bCs/>
      <w:noProof/>
      <w:sz w:val="20"/>
      <w:szCs w:val="22"/>
      <w:lang w:val="en-GB" w:eastAsia="en-GB"/>
    </w:rPr>
  </w:style>
  <w:style w:type="paragraph" w:customStyle="1" w:styleId="VBulletOne">
    <w:name w:val="V_Bullet One"/>
    <w:basedOn w:val="Normal"/>
    <w:qFormat/>
    <w:rsid w:val="000E06FD"/>
    <w:pPr>
      <w:numPr>
        <w:numId w:val="16"/>
      </w:numPr>
      <w:spacing w:before="60" w:line="260" w:lineRule="atLeast"/>
    </w:pPr>
    <w:rPr>
      <w:rFonts w:ascii="Calibri" w:eastAsia="Times New Roman" w:hAnsi="Calibri" w:cs="Times New Roman"/>
      <w:noProof/>
      <w:sz w:val="20"/>
      <w:lang w:eastAsia="en-GB"/>
    </w:rPr>
  </w:style>
  <w:style w:type="table" w:styleId="ListTable4-Accent3">
    <w:name w:val="List Table 4 Accent 3"/>
    <w:basedOn w:val="TableNormal"/>
    <w:uiPriority w:val="49"/>
    <w:rsid w:val="00FB75C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Accent3">
    <w:name w:val="List Table 3 Accent 3"/>
    <w:basedOn w:val="TableNormal"/>
    <w:uiPriority w:val="48"/>
    <w:rsid w:val="00FB75CE"/>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VSubhead">
    <w:name w:val="V_Subhead"/>
    <w:basedOn w:val="VBodyText"/>
    <w:next w:val="VBodyText"/>
    <w:qFormat/>
    <w:rsid w:val="00066D7E"/>
    <w:rPr>
      <w:b/>
      <w:noProof w:val="0"/>
      <w:sz w:val="22"/>
      <w:lang w:val="en-US" w:eastAsia="en-US"/>
    </w:rPr>
  </w:style>
  <w:style w:type="paragraph" w:customStyle="1" w:styleId="VTableText">
    <w:name w:val="V_TableText"/>
    <w:aliases w:val="tx"/>
    <w:uiPriority w:val="99"/>
    <w:qFormat/>
    <w:rsid w:val="00066D7E"/>
    <w:pPr>
      <w:spacing w:before="40" w:after="40"/>
    </w:pPr>
    <w:rPr>
      <w:rFonts w:eastAsia="Times New Roman" w:cs="Times New Roman"/>
      <w:sz w:val="20"/>
    </w:rPr>
  </w:style>
  <w:style w:type="paragraph" w:customStyle="1" w:styleId="TableContent">
    <w:name w:val="Table Content"/>
    <w:basedOn w:val="Normal"/>
    <w:link w:val="TableContentCharChar"/>
    <w:rsid w:val="006758B9"/>
    <w:pPr>
      <w:spacing w:before="60" w:after="60"/>
    </w:pPr>
    <w:rPr>
      <w:rFonts w:ascii="Arial" w:eastAsia="Times New Roman" w:hAnsi="Arial" w:cs="Times New Roman"/>
      <w:sz w:val="17"/>
      <w:szCs w:val="17"/>
      <w:lang w:val="en-GB"/>
    </w:rPr>
  </w:style>
  <w:style w:type="character" w:customStyle="1" w:styleId="TableContentCharChar">
    <w:name w:val="Table Content Char Char"/>
    <w:link w:val="TableContent"/>
    <w:rsid w:val="006758B9"/>
    <w:rPr>
      <w:rFonts w:ascii="Arial" w:eastAsia="Times New Roman" w:hAnsi="Arial" w:cs="Times New Roman"/>
      <w:sz w:val="17"/>
      <w:szCs w:val="17"/>
      <w:lang w:val="en-GB"/>
    </w:rPr>
  </w:style>
  <w:style w:type="paragraph" w:customStyle="1" w:styleId="Brillio-BulletList4">
    <w:name w:val="Brillio-Bullet_List4"/>
    <w:basedOn w:val="Normal"/>
    <w:qFormat/>
    <w:rsid w:val="006758B9"/>
    <w:pPr>
      <w:tabs>
        <w:tab w:val="left" w:pos="1584"/>
        <w:tab w:val="left" w:pos="1944"/>
      </w:tabs>
      <w:spacing w:before="60" w:after="60"/>
      <w:ind w:left="1080" w:hanging="360"/>
    </w:pPr>
    <w:rPr>
      <w:rFonts w:ascii="Calibri" w:eastAsia="Times New Roman" w:hAnsi="Calibri" w:cs="Times New Roman"/>
      <w:sz w:val="22"/>
      <w:szCs w:val="22"/>
    </w:rPr>
  </w:style>
  <w:style w:type="paragraph" w:customStyle="1" w:styleId="CollaberaBodyTextBold">
    <w:name w:val="Collabera Body Text Bold"/>
    <w:basedOn w:val="CollaberaBodyText"/>
    <w:link w:val="CollaberaBodyTextBoldChar"/>
    <w:autoRedefine/>
    <w:uiPriority w:val="99"/>
    <w:rsid w:val="008F2322"/>
    <w:pPr>
      <w:spacing w:before="0" w:after="0"/>
    </w:pPr>
    <w:rPr>
      <w:rFonts w:eastAsiaTheme="minorEastAsia"/>
      <w:bCs/>
      <w:lang w:eastAsia="en-US"/>
    </w:rPr>
  </w:style>
  <w:style w:type="character" w:customStyle="1" w:styleId="CollaberaBodyTextBoldChar">
    <w:name w:val="Collabera Body Text Bold Char"/>
    <w:basedOn w:val="DefaultParagraphFont"/>
    <w:link w:val="CollaberaBodyTextBold"/>
    <w:uiPriority w:val="99"/>
    <w:locked/>
    <w:rsid w:val="008F2322"/>
    <w:rPr>
      <w:rFonts w:ascii="Arial" w:hAnsi="Arial" w:cs="Arial"/>
      <w:sz w:val="22"/>
      <w:szCs w:val="22"/>
    </w:rPr>
  </w:style>
  <w:style w:type="table" w:styleId="PlainTable2">
    <w:name w:val="Plain Table 2"/>
    <w:basedOn w:val="TableNormal"/>
    <w:uiPriority w:val="42"/>
    <w:rsid w:val="0025139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E03A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E03A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tabletextChar">
    <w:name w:val="Atabletext Char"/>
    <w:basedOn w:val="DefaultParagraphFont"/>
    <w:link w:val="Atabletext"/>
    <w:locked/>
    <w:rsid w:val="003C0E3C"/>
    <w:rPr>
      <w:rFonts w:ascii="Lucida Sans Unicode" w:hAnsi="Lucida Sans Unicode" w:cs="Lucida Sans Unicode"/>
    </w:rPr>
  </w:style>
  <w:style w:type="paragraph" w:customStyle="1" w:styleId="Atabletext">
    <w:name w:val="Atabletext"/>
    <w:basedOn w:val="Normal"/>
    <w:link w:val="AtabletextChar"/>
    <w:rsid w:val="003C0E3C"/>
    <w:pPr>
      <w:spacing w:before="80" w:after="80"/>
    </w:pPr>
    <w:rPr>
      <w:rFonts w:ascii="Lucida Sans Unicode" w:hAnsi="Lucida Sans Unicode" w:cs="Lucida Sans Unicode"/>
    </w:rPr>
  </w:style>
  <w:style w:type="character" w:customStyle="1" w:styleId="AtableheadChar">
    <w:name w:val="Atablehead Char"/>
    <w:basedOn w:val="DefaultParagraphFont"/>
    <w:link w:val="Atablehead"/>
    <w:locked/>
    <w:rsid w:val="003C0E3C"/>
    <w:rPr>
      <w:rFonts w:ascii="Lucida Sans Unicode" w:hAnsi="Lucida Sans Unicode" w:cs="Lucida Sans Unicode"/>
      <w:b/>
      <w:bCs/>
      <w:color w:val="FFFFFF"/>
    </w:rPr>
  </w:style>
  <w:style w:type="paragraph" w:customStyle="1" w:styleId="Atablehead">
    <w:name w:val="Atablehead"/>
    <w:basedOn w:val="Normal"/>
    <w:link w:val="AtableheadChar"/>
    <w:rsid w:val="003C0E3C"/>
    <w:pPr>
      <w:spacing w:before="80" w:after="80"/>
      <w:ind w:left="43"/>
    </w:pPr>
    <w:rPr>
      <w:rFonts w:ascii="Lucida Sans Unicode" w:hAnsi="Lucida Sans Unicode" w:cs="Lucida Sans Unicode"/>
      <w:b/>
      <w:bCs/>
      <w:color w:val="FFFFFF"/>
    </w:rPr>
  </w:style>
  <w:style w:type="character" w:customStyle="1" w:styleId="Atablebul1Char">
    <w:name w:val="Atablebul1 Char"/>
    <w:basedOn w:val="DefaultParagraphFont"/>
    <w:link w:val="Atablebul1"/>
    <w:locked/>
    <w:rsid w:val="003C0E3C"/>
    <w:rPr>
      <w:rFonts w:ascii="Lucida Sans Unicode" w:hAnsi="Lucida Sans Unicode" w:cs="Lucida Sans Unicode"/>
    </w:rPr>
  </w:style>
  <w:style w:type="paragraph" w:customStyle="1" w:styleId="Atablebul1">
    <w:name w:val="Atablebul1"/>
    <w:basedOn w:val="Normal"/>
    <w:link w:val="Atablebul1Char"/>
    <w:rsid w:val="003C0E3C"/>
    <w:pPr>
      <w:spacing w:before="80" w:after="80"/>
    </w:pPr>
    <w:rPr>
      <w:rFonts w:ascii="Lucida Sans Unicode" w:hAnsi="Lucida Sans Unicode" w:cs="Lucida Sans Unicode"/>
    </w:rPr>
  </w:style>
  <w:style w:type="character" w:styleId="UnresolvedMention">
    <w:name w:val="Unresolved Mention"/>
    <w:basedOn w:val="DefaultParagraphFont"/>
    <w:uiPriority w:val="99"/>
    <w:semiHidden/>
    <w:unhideWhenUsed/>
    <w:rsid w:val="00162A2D"/>
    <w:rPr>
      <w:color w:val="808080"/>
      <w:shd w:val="clear" w:color="auto" w:fill="E6E6E6"/>
    </w:rPr>
  </w:style>
  <w:style w:type="table" w:customStyle="1" w:styleId="GridTable4-Accent31">
    <w:name w:val="Grid Table 4 - Accent 31"/>
    <w:basedOn w:val="TableNormal"/>
    <w:uiPriority w:val="49"/>
    <w:rsid w:val="003905A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2">
    <w:name w:val="Grid Table 4 - Accent 32"/>
    <w:basedOn w:val="TableNormal"/>
    <w:uiPriority w:val="49"/>
    <w:rsid w:val="00BB6400"/>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Brillio-TableBullet">
    <w:name w:val="Brillio-Table_Bullet"/>
    <w:basedOn w:val="Normal"/>
    <w:rsid w:val="00BB6400"/>
    <w:pPr>
      <w:numPr>
        <w:numId w:val="17"/>
      </w:numPr>
    </w:pPr>
    <w:rPr>
      <w:rFonts w:ascii="Calibri" w:eastAsiaTheme="minorHAnsi" w:hAnsi="Calibri" w:cs="Times New Roman"/>
      <w:sz w:val="22"/>
      <w:szCs w:val="22"/>
      <w:lang w:val="en-IN"/>
    </w:rPr>
  </w:style>
  <w:style w:type="character" w:customStyle="1" w:styleId="BrillioHeading2Char">
    <w:name w:val="Brillio Heading 2 Char"/>
    <w:basedOn w:val="DefaultParagraphFont"/>
    <w:link w:val="BrillioHeading2"/>
    <w:semiHidden/>
    <w:locked/>
    <w:rsid w:val="002C5AC2"/>
    <w:rPr>
      <w:rFonts w:ascii="Arial Bold" w:hAnsi="Arial Bold"/>
      <w:caps/>
      <w:color w:val="0070C0"/>
      <w:lang w:eastAsia="x-none"/>
    </w:rPr>
  </w:style>
  <w:style w:type="paragraph" w:customStyle="1" w:styleId="BrillioHeading2">
    <w:name w:val="Brillio Heading 2"/>
    <w:basedOn w:val="Normal"/>
    <w:link w:val="BrillioHeading2Char"/>
    <w:semiHidden/>
    <w:rsid w:val="002C5AC2"/>
    <w:pPr>
      <w:overflowPunct w:val="0"/>
      <w:autoSpaceDE w:val="0"/>
      <w:spacing w:before="120" w:after="60"/>
      <w:jc w:val="both"/>
    </w:pPr>
    <w:rPr>
      <w:rFonts w:ascii="Arial Bold" w:hAnsi="Arial Bold"/>
      <w:caps/>
      <w:color w:val="0070C0"/>
      <w:lang w:eastAsia="x-none"/>
    </w:rPr>
  </w:style>
  <w:style w:type="paragraph" w:customStyle="1" w:styleId="BrillioHeading3">
    <w:name w:val="Brillio Heading 3"/>
    <w:basedOn w:val="Normal"/>
    <w:uiPriority w:val="99"/>
    <w:semiHidden/>
    <w:rsid w:val="002C5AC2"/>
    <w:pPr>
      <w:overflowPunct w:val="0"/>
      <w:autoSpaceDE w:val="0"/>
      <w:spacing w:before="120" w:after="60"/>
      <w:jc w:val="both"/>
    </w:pPr>
    <w:rPr>
      <w:rFonts w:ascii="Arial Bold" w:eastAsiaTheme="minorHAnsi" w:hAnsi="Arial Bold" w:cs="Calibri"/>
      <w:caps/>
      <w:sz w:val="22"/>
      <w:szCs w:val="22"/>
      <w:lang w:val="en-IN" w:eastAsia="x-none"/>
    </w:rPr>
  </w:style>
  <w:style w:type="paragraph" w:customStyle="1" w:styleId="Brillio-BulletList2">
    <w:name w:val="Brillio-Bullet_List2"/>
    <w:basedOn w:val="Normal"/>
    <w:rsid w:val="00004E8C"/>
    <w:pPr>
      <w:spacing w:before="60" w:after="60"/>
      <w:ind w:left="720" w:hanging="360"/>
    </w:pPr>
    <w:rPr>
      <w:rFonts w:ascii="Calibri" w:eastAsiaTheme="minorHAnsi" w:hAnsi="Calibri" w:cs="Times New Roman"/>
      <w:sz w:val="22"/>
      <w:szCs w:val="22"/>
      <w:lang w:val="en-IN" w:eastAsia="en-IN"/>
    </w:rPr>
  </w:style>
  <w:style w:type="character" w:customStyle="1" w:styleId="TableTextCharChar">
    <w:name w:val="Table_Text Char Char"/>
    <w:basedOn w:val="DefaultParagraphFont"/>
    <w:link w:val="TableText"/>
    <w:locked/>
    <w:rsid w:val="00CD53C3"/>
    <w:rPr>
      <w:rFonts w:ascii="Verdana" w:eastAsia="Times New Roman" w:hAnsi="Verdana" w:cs="Times New Roman"/>
      <w:sz w:val="18"/>
    </w:rPr>
  </w:style>
  <w:style w:type="character" w:customStyle="1" w:styleId="NoSpacingChar">
    <w:name w:val="No Spacing Char"/>
    <w:basedOn w:val="DefaultParagraphFont"/>
    <w:link w:val="NoSpacing"/>
    <w:uiPriority w:val="1"/>
    <w:rsid w:val="00AA2724"/>
    <w:rPr>
      <w:rFonts w:eastAsiaTheme="minorHAnsi"/>
      <w:color w:val="1F497D" w:themeColor="text2"/>
      <w:sz w:val="20"/>
      <w:szCs w:val="20"/>
    </w:rPr>
  </w:style>
  <w:style w:type="paragraph" w:customStyle="1" w:styleId="CollaberaTableHeading">
    <w:name w:val="Collabera Table Heading"/>
    <w:basedOn w:val="Normal"/>
    <w:uiPriority w:val="99"/>
    <w:rsid w:val="003A0CD5"/>
    <w:pPr>
      <w:spacing w:before="60" w:after="60"/>
    </w:pPr>
    <w:rPr>
      <w:rFonts w:ascii="Calibri" w:eastAsiaTheme="minorHAnsi" w:hAnsi="Calibri" w:cs="Calibri"/>
      <w:b/>
      <w:bCs/>
      <w:color w:val="FFFFFF"/>
      <w:sz w:val="22"/>
      <w:szCs w:val="22"/>
      <w:lang w:val="en-IN"/>
    </w:rPr>
  </w:style>
  <w:style w:type="paragraph" w:customStyle="1" w:styleId="CollaberaTableText">
    <w:name w:val="Collabera Table Text"/>
    <w:basedOn w:val="Normal"/>
    <w:uiPriority w:val="99"/>
    <w:rsid w:val="003A0CD5"/>
    <w:rPr>
      <w:rFonts w:ascii="Calibri" w:eastAsiaTheme="minorHAnsi" w:hAnsi="Calibri" w:cs="Calibri"/>
      <w:sz w:val="22"/>
      <w:szCs w:val="22"/>
      <w:lang w:val="en-IN" w:eastAsia="ja-JP"/>
    </w:rPr>
  </w:style>
  <w:style w:type="paragraph" w:customStyle="1" w:styleId="CollaberaTableBulletL1">
    <w:name w:val="Collabera Table Bullet L1"/>
    <w:basedOn w:val="Normal"/>
    <w:uiPriority w:val="99"/>
    <w:rsid w:val="003A0CD5"/>
    <w:pPr>
      <w:numPr>
        <w:numId w:val="18"/>
      </w:numPr>
      <w:spacing w:before="20" w:after="20"/>
    </w:pPr>
    <w:rPr>
      <w:rFonts w:ascii="Calibri" w:eastAsiaTheme="minorHAnsi" w:hAnsi="Calibri" w:cs="Calibri"/>
      <w:sz w:val="22"/>
      <w:szCs w:val="22"/>
      <w:lang w:val="en-IN"/>
    </w:rPr>
  </w:style>
  <w:style w:type="table" w:styleId="GridTable4-Accent3">
    <w:name w:val="Grid Table 4 Accent 3"/>
    <w:basedOn w:val="TableNormal"/>
    <w:uiPriority w:val="49"/>
    <w:rsid w:val="008F232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532D22"/>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paragraph">
    <w:name w:val="paragraph"/>
    <w:basedOn w:val="Normal"/>
    <w:rsid w:val="009572E1"/>
    <w:pPr>
      <w:spacing w:before="100" w:beforeAutospacing="1" w:after="100" w:afterAutospacing="1"/>
    </w:pPr>
    <w:rPr>
      <w:rFonts w:ascii="Times New Roman" w:eastAsiaTheme="minorHAnsi" w:hAnsi="Times New Roman" w:cs="Times New Roman"/>
      <w:lang w:val="en-IN"/>
    </w:rPr>
  </w:style>
  <w:style w:type="character" w:customStyle="1" w:styleId="normaltextrun">
    <w:name w:val="normaltextrun"/>
    <w:basedOn w:val="DefaultParagraphFont"/>
    <w:rsid w:val="009572E1"/>
  </w:style>
  <w:style w:type="table" w:customStyle="1" w:styleId="CollaberaTableType1">
    <w:name w:val="Collabera Table Type1"/>
    <w:basedOn w:val="TableNormal"/>
    <w:next w:val="TableGrid"/>
    <w:uiPriority w:val="59"/>
    <w:rsid w:val="00B12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laberaTableType2">
    <w:name w:val="Collabera Table Type2"/>
    <w:basedOn w:val="TableNormal"/>
    <w:next w:val="TableGrid"/>
    <w:uiPriority w:val="59"/>
    <w:rsid w:val="00C82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laberaTableType3">
    <w:name w:val="Collabera Table Type3"/>
    <w:basedOn w:val="TableNormal"/>
    <w:next w:val="TableGrid"/>
    <w:uiPriority w:val="59"/>
    <w:rsid w:val="00C820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1">
    <w:name w:val="Grid Table 4 - Accent 61"/>
    <w:basedOn w:val="TableNormal"/>
    <w:uiPriority w:val="49"/>
    <w:rsid w:val="00C8204F"/>
    <w:rPr>
      <w:rFonts w:eastAsiaTheme="minorHAnsi"/>
      <w:sz w:val="22"/>
      <w:szCs w:val="22"/>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CollaberaTableType4">
    <w:name w:val="Collabera Table Type4"/>
    <w:basedOn w:val="TableNormal"/>
    <w:next w:val="TableGrid"/>
    <w:uiPriority w:val="59"/>
    <w:rsid w:val="0005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laberaTableType5">
    <w:name w:val="Collabera Table Type5"/>
    <w:basedOn w:val="TableNormal"/>
    <w:next w:val="TableGrid"/>
    <w:uiPriority w:val="59"/>
    <w:rsid w:val="00054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054195"/>
    <w:rPr>
      <w:rFonts w:eastAsiaTheme="minorHAns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ED0A85"/>
  </w:style>
  <w:style w:type="character" w:styleId="Emphasis">
    <w:name w:val="Emphasis"/>
    <w:basedOn w:val="DefaultParagraphFont"/>
    <w:uiPriority w:val="20"/>
    <w:qFormat/>
    <w:rsid w:val="001D6793"/>
    <w:rPr>
      <w:i/>
      <w:iCs/>
    </w:rPr>
  </w:style>
  <w:style w:type="character" w:styleId="Strong">
    <w:name w:val="Strong"/>
    <w:basedOn w:val="DefaultParagraphFont"/>
    <w:uiPriority w:val="22"/>
    <w:qFormat/>
    <w:rsid w:val="000440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15">
      <w:bodyDiv w:val="1"/>
      <w:marLeft w:val="0"/>
      <w:marRight w:val="0"/>
      <w:marTop w:val="0"/>
      <w:marBottom w:val="0"/>
      <w:divBdr>
        <w:top w:val="none" w:sz="0" w:space="0" w:color="auto"/>
        <w:left w:val="none" w:sz="0" w:space="0" w:color="auto"/>
        <w:bottom w:val="none" w:sz="0" w:space="0" w:color="auto"/>
        <w:right w:val="none" w:sz="0" w:space="0" w:color="auto"/>
      </w:divBdr>
    </w:div>
    <w:div w:id="9962672">
      <w:bodyDiv w:val="1"/>
      <w:marLeft w:val="0"/>
      <w:marRight w:val="0"/>
      <w:marTop w:val="0"/>
      <w:marBottom w:val="0"/>
      <w:divBdr>
        <w:top w:val="none" w:sz="0" w:space="0" w:color="auto"/>
        <w:left w:val="none" w:sz="0" w:space="0" w:color="auto"/>
        <w:bottom w:val="none" w:sz="0" w:space="0" w:color="auto"/>
        <w:right w:val="none" w:sz="0" w:space="0" w:color="auto"/>
      </w:divBdr>
    </w:div>
    <w:div w:id="13042866">
      <w:bodyDiv w:val="1"/>
      <w:marLeft w:val="0"/>
      <w:marRight w:val="0"/>
      <w:marTop w:val="0"/>
      <w:marBottom w:val="0"/>
      <w:divBdr>
        <w:top w:val="none" w:sz="0" w:space="0" w:color="auto"/>
        <w:left w:val="none" w:sz="0" w:space="0" w:color="auto"/>
        <w:bottom w:val="none" w:sz="0" w:space="0" w:color="auto"/>
        <w:right w:val="none" w:sz="0" w:space="0" w:color="auto"/>
      </w:divBdr>
    </w:div>
    <w:div w:id="15279961">
      <w:bodyDiv w:val="1"/>
      <w:marLeft w:val="0"/>
      <w:marRight w:val="0"/>
      <w:marTop w:val="0"/>
      <w:marBottom w:val="0"/>
      <w:divBdr>
        <w:top w:val="none" w:sz="0" w:space="0" w:color="auto"/>
        <w:left w:val="none" w:sz="0" w:space="0" w:color="auto"/>
        <w:bottom w:val="none" w:sz="0" w:space="0" w:color="auto"/>
        <w:right w:val="none" w:sz="0" w:space="0" w:color="auto"/>
      </w:divBdr>
    </w:div>
    <w:div w:id="16974813">
      <w:bodyDiv w:val="1"/>
      <w:marLeft w:val="0"/>
      <w:marRight w:val="0"/>
      <w:marTop w:val="0"/>
      <w:marBottom w:val="0"/>
      <w:divBdr>
        <w:top w:val="none" w:sz="0" w:space="0" w:color="auto"/>
        <w:left w:val="none" w:sz="0" w:space="0" w:color="auto"/>
        <w:bottom w:val="none" w:sz="0" w:space="0" w:color="auto"/>
        <w:right w:val="none" w:sz="0" w:space="0" w:color="auto"/>
      </w:divBdr>
    </w:div>
    <w:div w:id="24063262">
      <w:bodyDiv w:val="1"/>
      <w:marLeft w:val="0"/>
      <w:marRight w:val="0"/>
      <w:marTop w:val="0"/>
      <w:marBottom w:val="0"/>
      <w:divBdr>
        <w:top w:val="none" w:sz="0" w:space="0" w:color="auto"/>
        <w:left w:val="none" w:sz="0" w:space="0" w:color="auto"/>
        <w:bottom w:val="none" w:sz="0" w:space="0" w:color="auto"/>
        <w:right w:val="none" w:sz="0" w:space="0" w:color="auto"/>
      </w:divBdr>
    </w:div>
    <w:div w:id="37096562">
      <w:bodyDiv w:val="1"/>
      <w:marLeft w:val="0"/>
      <w:marRight w:val="0"/>
      <w:marTop w:val="0"/>
      <w:marBottom w:val="0"/>
      <w:divBdr>
        <w:top w:val="none" w:sz="0" w:space="0" w:color="auto"/>
        <w:left w:val="none" w:sz="0" w:space="0" w:color="auto"/>
        <w:bottom w:val="none" w:sz="0" w:space="0" w:color="auto"/>
        <w:right w:val="none" w:sz="0" w:space="0" w:color="auto"/>
      </w:divBdr>
    </w:div>
    <w:div w:id="47805484">
      <w:bodyDiv w:val="1"/>
      <w:marLeft w:val="0"/>
      <w:marRight w:val="0"/>
      <w:marTop w:val="0"/>
      <w:marBottom w:val="0"/>
      <w:divBdr>
        <w:top w:val="none" w:sz="0" w:space="0" w:color="auto"/>
        <w:left w:val="none" w:sz="0" w:space="0" w:color="auto"/>
        <w:bottom w:val="none" w:sz="0" w:space="0" w:color="auto"/>
        <w:right w:val="none" w:sz="0" w:space="0" w:color="auto"/>
      </w:divBdr>
    </w:div>
    <w:div w:id="63644528">
      <w:bodyDiv w:val="1"/>
      <w:marLeft w:val="0"/>
      <w:marRight w:val="0"/>
      <w:marTop w:val="0"/>
      <w:marBottom w:val="0"/>
      <w:divBdr>
        <w:top w:val="none" w:sz="0" w:space="0" w:color="auto"/>
        <w:left w:val="none" w:sz="0" w:space="0" w:color="auto"/>
        <w:bottom w:val="none" w:sz="0" w:space="0" w:color="auto"/>
        <w:right w:val="none" w:sz="0" w:space="0" w:color="auto"/>
      </w:divBdr>
    </w:div>
    <w:div w:id="66266571">
      <w:bodyDiv w:val="1"/>
      <w:marLeft w:val="0"/>
      <w:marRight w:val="0"/>
      <w:marTop w:val="0"/>
      <w:marBottom w:val="0"/>
      <w:divBdr>
        <w:top w:val="none" w:sz="0" w:space="0" w:color="auto"/>
        <w:left w:val="none" w:sz="0" w:space="0" w:color="auto"/>
        <w:bottom w:val="none" w:sz="0" w:space="0" w:color="auto"/>
        <w:right w:val="none" w:sz="0" w:space="0" w:color="auto"/>
      </w:divBdr>
    </w:div>
    <w:div w:id="82453401">
      <w:bodyDiv w:val="1"/>
      <w:marLeft w:val="0"/>
      <w:marRight w:val="0"/>
      <w:marTop w:val="0"/>
      <w:marBottom w:val="0"/>
      <w:divBdr>
        <w:top w:val="none" w:sz="0" w:space="0" w:color="auto"/>
        <w:left w:val="none" w:sz="0" w:space="0" w:color="auto"/>
        <w:bottom w:val="none" w:sz="0" w:space="0" w:color="auto"/>
        <w:right w:val="none" w:sz="0" w:space="0" w:color="auto"/>
      </w:divBdr>
      <w:divsChild>
        <w:div w:id="1170828110">
          <w:marLeft w:val="202"/>
          <w:marRight w:val="0"/>
          <w:marTop w:val="0"/>
          <w:marBottom w:val="0"/>
          <w:divBdr>
            <w:top w:val="none" w:sz="0" w:space="0" w:color="auto"/>
            <w:left w:val="none" w:sz="0" w:space="0" w:color="auto"/>
            <w:bottom w:val="none" w:sz="0" w:space="0" w:color="auto"/>
            <w:right w:val="none" w:sz="0" w:space="0" w:color="auto"/>
          </w:divBdr>
        </w:div>
        <w:div w:id="1924947272">
          <w:marLeft w:val="202"/>
          <w:marRight w:val="0"/>
          <w:marTop w:val="0"/>
          <w:marBottom w:val="0"/>
          <w:divBdr>
            <w:top w:val="none" w:sz="0" w:space="0" w:color="auto"/>
            <w:left w:val="none" w:sz="0" w:space="0" w:color="auto"/>
            <w:bottom w:val="none" w:sz="0" w:space="0" w:color="auto"/>
            <w:right w:val="none" w:sz="0" w:space="0" w:color="auto"/>
          </w:divBdr>
        </w:div>
        <w:div w:id="616109778">
          <w:marLeft w:val="202"/>
          <w:marRight w:val="0"/>
          <w:marTop w:val="0"/>
          <w:marBottom w:val="0"/>
          <w:divBdr>
            <w:top w:val="none" w:sz="0" w:space="0" w:color="auto"/>
            <w:left w:val="none" w:sz="0" w:space="0" w:color="auto"/>
            <w:bottom w:val="none" w:sz="0" w:space="0" w:color="auto"/>
            <w:right w:val="none" w:sz="0" w:space="0" w:color="auto"/>
          </w:divBdr>
        </w:div>
        <w:div w:id="2131435048">
          <w:marLeft w:val="202"/>
          <w:marRight w:val="0"/>
          <w:marTop w:val="0"/>
          <w:marBottom w:val="0"/>
          <w:divBdr>
            <w:top w:val="none" w:sz="0" w:space="0" w:color="auto"/>
            <w:left w:val="none" w:sz="0" w:space="0" w:color="auto"/>
            <w:bottom w:val="none" w:sz="0" w:space="0" w:color="auto"/>
            <w:right w:val="none" w:sz="0" w:space="0" w:color="auto"/>
          </w:divBdr>
        </w:div>
      </w:divsChild>
    </w:div>
    <w:div w:id="87167312">
      <w:bodyDiv w:val="1"/>
      <w:marLeft w:val="0"/>
      <w:marRight w:val="0"/>
      <w:marTop w:val="0"/>
      <w:marBottom w:val="0"/>
      <w:divBdr>
        <w:top w:val="none" w:sz="0" w:space="0" w:color="auto"/>
        <w:left w:val="none" w:sz="0" w:space="0" w:color="auto"/>
        <w:bottom w:val="none" w:sz="0" w:space="0" w:color="auto"/>
        <w:right w:val="none" w:sz="0" w:space="0" w:color="auto"/>
      </w:divBdr>
    </w:div>
    <w:div w:id="87236533">
      <w:bodyDiv w:val="1"/>
      <w:marLeft w:val="0"/>
      <w:marRight w:val="0"/>
      <w:marTop w:val="0"/>
      <w:marBottom w:val="0"/>
      <w:divBdr>
        <w:top w:val="none" w:sz="0" w:space="0" w:color="auto"/>
        <w:left w:val="none" w:sz="0" w:space="0" w:color="auto"/>
        <w:bottom w:val="none" w:sz="0" w:space="0" w:color="auto"/>
        <w:right w:val="none" w:sz="0" w:space="0" w:color="auto"/>
      </w:divBdr>
    </w:div>
    <w:div w:id="95105361">
      <w:bodyDiv w:val="1"/>
      <w:marLeft w:val="0"/>
      <w:marRight w:val="0"/>
      <w:marTop w:val="0"/>
      <w:marBottom w:val="0"/>
      <w:divBdr>
        <w:top w:val="none" w:sz="0" w:space="0" w:color="auto"/>
        <w:left w:val="none" w:sz="0" w:space="0" w:color="auto"/>
        <w:bottom w:val="none" w:sz="0" w:space="0" w:color="auto"/>
        <w:right w:val="none" w:sz="0" w:space="0" w:color="auto"/>
      </w:divBdr>
    </w:div>
    <w:div w:id="113408581">
      <w:bodyDiv w:val="1"/>
      <w:marLeft w:val="0"/>
      <w:marRight w:val="0"/>
      <w:marTop w:val="0"/>
      <w:marBottom w:val="0"/>
      <w:divBdr>
        <w:top w:val="none" w:sz="0" w:space="0" w:color="auto"/>
        <w:left w:val="none" w:sz="0" w:space="0" w:color="auto"/>
        <w:bottom w:val="none" w:sz="0" w:space="0" w:color="auto"/>
        <w:right w:val="none" w:sz="0" w:space="0" w:color="auto"/>
      </w:divBdr>
    </w:div>
    <w:div w:id="114326127">
      <w:bodyDiv w:val="1"/>
      <w:marLeft w:val="0"/>
      <w:marRight w:val="0"/>
      <w:marTop w:val="0"/>
      <w:marBottom w:val="0"/>
      <w:divBdr>
        <w:top w:val="none" w:sz="0" w:space="0" w:color="auto"/>
        <w:left w:val="none" w:sz="0" w:space="0" w:color="auto"/>
        <w:bottom w:val="none" w:sz="0" w:space="0" w:color="auto"/>
        <w:right w:val="none" w:sz="0" w:space="0" w:color="auto"/>
      </w:divBdr>
    </w:div>
    <w:div w:id="129127758">
      <w:bodyDiv w:val="1"/>
      <w:marLeft w:val="0"/>
      <w:marRight w:val="0"/>
      <w:marTop w:val="0"/>
      <w:marBottom w:val="0"/>
      <w:divBdr>
        <w:top w:val="none" w:sz="0" w:space="0" w:color="auto"/>
        <w:left w:val="none" w:sz="0" w:space="0" w:color="auto"/>
        <w:bottom w:val="none" w:sz="0" w:space="0" w:color="auto"/>
        <w:right w:val="none" w:sz="0" w:space="0" w:color="auto"/>
      </w:divBdr>
    </w:div>
    <w:div w:id="174460671">
      <w:bodyDiv w:val="1"/>
      <w:marLeft w:val="0"/>
      <w:marRight w:val="0"/>
      <w:marTop w:val="0"/>
      <w:marBottom w:val="0"/>
      <w:divBdr>
        <w:top w:val="none" w:sz="0" w:space="0" w:color="auto"/>
        <w:left w:val="none" w:sz="0" w:space="0" w:color="auto"/>
        <w:bottom w:val="none" w:sz="0" w:space="0" w:color="auto"/>
        <w:right w:val="none" w:sz="0" w:space="0" w:color="auto"/>
      </w:divBdr>
    </w:div>
    <w:div w:id="180704025">
      <w:bodyDiv w:val="1"/>
      <w:marLeft w:val="0"/>
      <w:marRight w:val="0"/>
      <w:marTop w:val="0"/>
      <w:marBottom w:val="0"/>
      <w:divBdr>
        <w:top w:val="none" w:sz="0" w:space="0" w:color="auto"/>
        <w:left w:val="none" w:sz="0" w:space="0" w:color="auto"/>
        <w:bottom w:val="none" w:sz="0" w:space="0" w:color="auto"/>
        <w:right w:val="none" w:sz="0" w:space="0" w:color="auto"/>
      </w:divBdr>
      <w:divsChild>
        <w:div w:id="1360661835">
          <w:marLeft w:val="187"/>
          <w:marRight w:val="0"/>
          <w:marTop w:val="0"/>
          <w:marBottom w:val="0"/>
          <w:divBdr>
            <w:top w:val="none" w:sz="0" w:space="0" w:color="auto"/>
            <w:left w:val="none" w:sz="0" w:space="0" w:color="auto"/>
            <w:bottom w:val="none" w:sz="0" w:space="0" w:color="auto"/>
            <w:right w:val="none" w:sz="0" w:space="0" w:color="auto"/>
          </w:divBdr>
        </w:div>
      </w:divsChild>
    </w:div>
    <w:div w:id="201669951">
      <w:bodyDiv w:val="1"/>
      <w:marLeft w:val="0"/>
      <w:marRight w:val="0"/>
      <w:marTop w:val="0"/>
      <w:marBottom w:val="0"/>
      <w:divBdr>
        <w:top w:val="none" w:sz="0" w:space="0" w:color="auto"/>
        <w:left w:val="none" w:sz="0" w:space="0" w:color="auto"/>
        <w:bottom w:val="none" w:sz="0" w:space="0" w:color="auto"/>
        <w:right w:val="none" w:sz="0" w:space="0" w:color="auto"/>
      </w:divBdr>
    </w:div>
    <w:div w:id="202791407">
      <w:bodyDiv w:val="1"/>
      <w:marLeft w:val="0"/>
      <w:marRight w:val="0"/>
      <w:marTop w:val="0"/>
      <w:marBottom w:val="0"/>
      <w:divBdr>
        <w:top w:val="none" w:sz="0" w:space="0" w:color="auto"/>
        <w:left w:val="none" w:sz="0" w:space="0" w:color="auto"/>
        <w:bottom w:val="none" w:sz="0" w:space="0" w:color="auto"/>
        <w:right w:val="none" w:sz="0" w:space="0" w:color="auto"/>
      </w:divBdr>
    </w:div>
    <w:div w:id="206260135">
      <w:bodyDiv w:val="1"/>
      <w:marLeft w:val="0"/>
      <w:marRight w:val="0"/>
      <w:marTop w:val="0"/>
      <w:marBottom w:val="0"/>
      <w:divBdr>
        <w:top w:val="none" w:sz="0" w:space="0" w:color="auto"/>
        <w:left w:val="none" w:sz="0" w:space="0" w:color="auto"/>
        <w:bottom w:val="none" w:sz="0" w:space="0" w:color="auto"/>
        <w:right w:val="none" w:sz="0" w:space="0" w:color="auto"/>
      </w:divBdr>
    </w:div>
    <w:div w:id="212161524">
      <w:bodyDiv w:val="1"/>
      <w:marLeft w:val="0"/>
      <w:marRight w:val="0"/>
      <w:marTop w:val="0"/>
      <w:marBottom w:val="0"/>
      <w:divBdr>
        <w:top w:val="none" w:sz="0" w:space="0" w:color="auto"/>
        <w:left w:val="none" w:sz="0" w:space="0" w:color="auto"/>
        <w:bottom w:val="none" w:sz="0" w:space="0" w:color="auto"/>
        <w:right w:val="none" w:sz="0" w:space="0" w:color="auto"/>
      </w:divBdr>
    </w:div>
    <w:div w:id="215120503">
      <w:bodyDiv w:val="1"/>
      <w:marLeft w:val="0"/>
      <w:marRight w:val="0"/>
      <w:marTop w:val="0"/>
      <w:marBottom w:val="0"/>
      <w:divBdr>
        <w:top w:val="none" w:sz="0" w:space="0" w:color="auto"/>
        <w:left w:val="none" w:sz="0" w:space="0" w:color="auto"/>
        <w:bottom w:val="none" w:sz="0" w:space="0" w:color="auto"/>
        <w:right w:val="none" w:sz="0" w:space="0" w:color="auto"/>
      </w:divBdr>
    </w:div>
    <w:div w:id="227109712">
      <w:bodyDiv w:val="1"/>
      <w:marLeft w:val="0"/>
      <w:marRight w:val="0"/>
      <w:marTop w:val="0"/>
      <w:marBottom w:val="0"/>
      <w:divBdr>
        <w:top w:val="none" w:sz="0" w:space="0" w:color="auto"/>
        <w:left w:val="none" w:sz="0" w:space="0" w:color="auto"/>
        <w:bottom w:val="none" w:sz="0" w:space="0" w:color="auto"/>
        <w:right w:val="none" w:sz="0" w:space="0" w:color="auto"/>
      </w:divBdr>
    </w:div>
    <w:div w:id="254635609">
      <w:bodyDiv w:val="1"/>
      <w:marLeft w:val="0"/>
      <w:marRight w:val="0"/>
      <w:marTop w:val="0"/>
      <w:marBottom w:val="0"/>
      <w:divBdr>
        <w:top w:val="none" w:sz="0" w:space="0" w:color="auto"/>
        <w:left w:val="none" w:sz="0" w:space="0" w:color="auto"/>
        <w:bottom w:val="none" w:sz="0" w:space="0" w:color="auto"/>
        <w:right w:val="none" w:sz="0" w:space="0" w:color="auto"/>
      </w:divBdr>
    </w:div>
    <w:div w:id="264771439">
      <w:bodyDiv w:val="1"/>
      <w:marLeft w:val="0"/>
      <w:marRight w:val="0"/>
      <w:marTop w:val="0"/>
      <w:marBottom w:val="0"/>
      <w:divBdr>
        <w:top w:val="none" w:sz="0" w:space="0" w:color="auto"/>
        <w:left w:val="none" w:sz="0" w:space="0" w:color="auto"/>
        <w:bottom w:val="none" w:sz="0" w:space="0" w:color="auto"/>
        <w:right w:val="none" w:sz="0" w:space="0" w:color="auto"/>
      </w:divBdr>
    </w:div>
    <w:div w:id="274098498">
      <w:bodyDiv w:val="1"/>
      <w:marLeft w:val="0"/>
      <w:marRight w:val="0"/>
      <w:marTop w:val="0"/>
      <w:marBottom w:val="0"/>
      <w:divBdr>
        <w:top w:val="none" w:sz="0" w:space="0" w:color="auto"/>
        <w:left w:val="none" w:sz="0" w:space="0" w:color="auto"/>
        <w:bottom w:val="none" w:sz="0" w:space="0" w:color="auto"/>
        <w:right w:val="none" w:sz="0" w:space="0" w:color="auto"/>
      </w:divBdr>
    </w:div>
    <w:div w:id="281543865">
      <w:bodyDiv w:val="1"/>
      <w:marLeft w:val="0"/>
      <w:marRight w:val="0"/>
      <w:marTop w:val="0"/>
      <w:marBottom w:val="0"/>
      <w:divBdr>
        <w:top w:val="none" w:sz="0" w:space="0" w:color="auto"/>
        <w:left w:val="none" w:sz="0" w:space="0" w:color="auto"/>
        <w:bottom w:val="none" w:sz="0" w:space="0" w:color="auto"/>
        <w:right w:val="none" w:sz="0" w:space="0" w:color="auto"/>
      </w:divBdr>
    </w:div>
    <w:div w:id="294022892">
      <w:bodyDiv w:val="1"/>
      <w:marLeft w:val="0"/>
      <w:marRight w:val="0"/>
      <w:marTop w:val="0"/>
      <w:marBottom w:val="0"/>
      <w:divBdr>
        <w:top w:val="none" w:sz="0" w:space="0" w:color="auto"/>
        <w:left w:val="none" w:sz="0" w:space="0" w:color="auto"/>
        <w:bottom w:val="none" w:sz="0" w:space="0" w:color="auto"/>
        <w:right w:val="none" w:sz="0" w:space="0" w:color="auto"/>
      </w:divBdr>
    </w:div>
    <w:div w:id="303000487">
      <w:bodyDiv w:val="1"/>
      <w:marLeft w:val="0"/>
      <w:marRight w:val="0"/>
      <w:marTop w:val="0"/>
      <w:marBottom w:val="0"/>
      <w:divBdr>
        <w:top w:val="none" w:sz="0" w:space="0" w:color="auto"/>
        <w:left w:val="none" w:sz="0" w:space="0" w:color="auto"/>
        <w:bottom w:val="none" w:sz="0" w:space="0" w:color="auto"/>
        <w:right w:val="none" w:sz="0" w:space="0" w:color="auto"/>
      </w:divBdr>
    </w:div>
    <w:div w:id="329332921">
      <w:bodyDiv w:val="1"/>
      <w:marLeft w:val="0"/>
      <w:marRight w:val="0"/>
      <w:marTop w:val="0"/>
      <w:marBottom w:val="0"/>
      <w:divBdr>
        <w:top w:val="none" w:sz="0" w:space="0" w:color="auto"/>
        <w:left w:val="none" w:sz="0" w:space="0" w:color="auto"/>
        <w:bottom w:val="none" w:sz="0" w:space="0" w:color="auto"/>
        <w:right w:val="none" w:sz="0" w:space="0" w:color="auto"/>
      </w:divBdr>
    </w:div>
    <w:div w:id="333074188">
      <w:bodyDiv w:val="1"/>
      <w:marLeft w:val="0"/>
      <w:marRight w:val="0"/>
      <w:marTop w:val="0"/>
      <w:marBottom w:val="0"/>
      <w:divBdr>
        <w:top w:val="none" w:sz="0" w:space="0" w:color="auto"/>
        <w:left w:val="none" w:sz="0" w:space="0" w:color="auto"/>
        <w:bottom w:val="none" w:sz="0" w:space="0" w:color="auto"/>
        <w:right w:val="none" w:sz="0" w:space="0" w:color="auto"/>
      </w:divBdr>
    </w:div>
    <w:div w:id="333538596">
      <w:bodyDiv w:val="1"/>
      <w:marLeft w:val="0"/>
      <w:marRight w:val="0"/>
      <w:marTop w:val="0"/>
      <w:marBottom w:val="0"/>
      <w:divBdr>
        <w:top w:val="none" w:sz="0" w:space="0" w:color="auto"/>
        <w:left w:val="none" w:sz="0" w:space="0" w:color="auto"/>
        <w:bottom w:val="none" w:sz="0" w:space="0" w:color="auto"/>
        <w:right w:val="none" w:sz="0" w:space="0" w:color="auto"/>
      </w:divBdr>
      <w:divsChild>
        <w:div w:id="674653825">
          <w:marLeft w:val="230"/>
          <w:marRight w:val="0"/>
          <w:marTop w:val="0"/>
          <w:marBottom w:val="0"/>
          <w:divBdr>
            <w:top w:val="none" w:sz="0" w:space="0" w:color="auto"/>
            <w:left w:val="none" w:sz="0" w:space="0" w:color="auto"/>
            <w:bottom w:val="none" w:sz="0" w:space="0" w:color="auto"/>
            <w:right w:val="none" w:sz="0" w:space="0" w:color="auto"/>
          </w:divBdr>
        </w:div>
        <w:div w:id="755324789">
          <w:marLeft w:val="677"/>
          <w:marRight w:val="0"/>
          <w:marTop w:val="0"/>
          <w:marBottom w:val="0"/>
          <w:divBdr>
            <w:top w:val="none" w:sz="0" w:space="0" w:color="auto"/>
            <w:left w:val="none" w:sz="0" w:space="0" w:color="auto"/>
            <w:bottom w:val="none" w:sz="0" w:space="0" w:color="auto"/>
            <w:right w:val="none" w:sz="0" w:space="0" w:color="auto"/>
          </w:divBdr>
        </w:div>
        <w:div w:id="964894199">
          <w:marLeft w:val="677"/>
          <w:marRight w:val="0"/>
          <w:marTop w:val="0"/>
          <w:marBottom w:val="0"/>
          <w:divBdr>
            <w:top w:val="none" w:sz="0" w:space="0" w:color="auto"/>
            <w:left w:val="none" w:sz="0" w:space="0" w:color="auto"/>
            <w:bottom w:val="none" w:sz="0" w:space="0" w:color="auto"/>
            <w:right w:val="none" w:sz="0" w:space="0" w:color="auto"/>
          </w:divBdr>
        </w:div>
        <w:div w:id="1542941581">
          <w:marLeft w:val="230"/>
          <w:marRight w:val="0"/>
          <w:marTop w:val="0"/>
          <w:marBottom w:val="0"/>
          <w:divBdr>
            <w:top w:val="none" w:sz="0" w:space="0" w:color="auto"/>
            <w:left w:val="none" w:sz="0" w:space="0" w:color="auto"/>
            <w:bottom w:val="none" w:sz="0" w:space="0" w:color="auto"/>
            <w:right w:val="none" w:sz="0" w:space="0" w:color="auto"/>
          </w:divBdr>
        </w:div>
        <w:div w:id="1855459211">
          <w:marLeft w:val="677"/>
          <w:marRight w:val="0"/>
          <w:marTop w:val="0"/>
          <w:marBottom w:val="0"/>
          <w:divBdr>
            <w:top w:val="none" w:sz="0" w:space="0" w:color="auto"/>
            <w:left w:val="none" w:sz="0" w:space="0" w:color="auto"/>
            <w:bottom w:val="none" w:sz="0" w:space="0" w:color="auto"/>
            <w:right w:val="none" w:sz="0" w:space="0" w:color="auto"/>
          </w:divBdr>
        </w:div>
        <w:div w:id="2101639524">
          <w:marLeft w:val="230"/>
          <w:marRight w:val="0"/>
          <w:marTop w:val="0"/>
          <w:marBottom w:val="0"/>
          <w:divBdr>
            <w:top w:val="none" w:sz="0" w:space="0" w:color="auto"/>
            <w:left w:val="none" w:sz="0" w:space="0" w:color="auto"/>
            <w:bottom w:val="none" w:sz="0" w:space="0" w:color="auto"/>
            <w:right w:val="none" w:sz="0" w:space="0" w:color="auto"/>
          </w:divBdr>
        </w:div>
      </w:divsChild>
    </w:div>
    <w:div w:id="373311893">
      <w:bodyDiv w:val="1"/>
      <w:marLeft w:val="0"/>
      <w:marRight w:val="0"/>
      <w:marTop w:val="0"/>
      <w:marBottom w:val="0"/>
      <w:divBdr>
        <w:top w:val="none" w:sz="0" w:space="0" w:color="auto"/>
        <w:left w:val="none" w:sz="0" w:space="0" w:color="auto"/>
        <w:bottom w:val="none" w:sz="0" w:space="0" w:color="auto"/>
        <w:right w:val="none" w:sz="0" w:space="0" w:color="auto"/>
      </w:divBdr>
    </w:div>
    <w:div w:id="386882358">
      <w:bodyDiv w:val="1"/>
      <w:marLeft w:val="0"/>
      <w:marRight w:val="0"/>
      <w:marTop w:val="0"/>
      <w:marBottom w:val="0"/>
      <w:divBdr>
        <w:top w:val="none" w:sz="0" w:space="0" w:color="auto"/>
        <w:left w:val="none" w:sz="0" w:space="0" w:color="auto"/>
        <w:bottom w:val="none" w:sz="0" w:space="0" w:color="auto"/>
        <w:right w:val="none" w:sz="0" w:space="0" w:color="auto"/>
      </w:divBdr>
    </w:div>
    <w:div w:id="425617914">
      <w:bodyDiv w:val="1"/>
      <w:marLeft w:val="0"/>
      <w:marRight w:val="0"/>
      <w:marTop w:val="0"/>
      <w:marBottom w:val="0"/>
      <w:divBdr>
        <w:top w:val="none" w:sz="0" w:space="0" w:color="auto"/>
        <w:left w:val="none" w:sz="0" w:space="0" w:color="auto"/>
        <w:bottom w:val="none" w:sz="0" w:space="0" w:color="auto"/>
        <w:right w:val="none" w:sz="0" w:space="0" w:color="auto"/>
      </w:divBdr>
    </w:div>
    <w:div w:id="428041098">
      <w:bodyDiv w:val="1"/>
      <w:marLeft w:val="0"/>
      <w:marRight w:val="0"/>
      <w:marTop w:val="0"/>
      <w:marBottom w:val="0"/>
      <w:divBdr>
        <w:top w:val="none" w:sz="0" w:space="0" w:color="auto"/>
        <w:left w:val="none" w:sz="0" w:space="0" w:color="auto"/>
        <w:bottom w:val="none" w:sz="0" w:space="0" w:color="auto"/>
        <w:right w:val="none" w:sz="0" w:space="0" w:color="auto"/>
      </w:divBdr>
    </w:div>
    <w:div w:id="437331673">
      <w:bodyDiv w:val="1"/>
      <w:marLeft w:val="0"/>
      <w:marRight w:val="0"/>
      <w:marTop w:val="0"/>
      <w:marBottom w:val="0"/>
      <w:divBdr>
        <w:top w:val="none" w:sz="0" w:space="0" w:color="auto"/>
        <w:left w:val="none" w:sz="0" w:space="0" w:color="auto"/>
        <w:bottom w:val="none" w:sz="0" w:space="0" w:color="auto"/>
        <w:right w:val="none" w:sz="0" w:space="0" w:color="auto"/>
      </w:divBdr>
      <w:divsChild>
        <w:div w:id="772479145">
          <w:marLeft w:val="734"/>
          <w:marRight w:val="0"/>
          <w:marTop w:val="120"/>
          <w:marBottom w:val="0"/>
          <w:divBdr>
            <w:top w:val="none" w:sz="0" w:space="0" w:color="auto"/>
            <w:left w:val="none" w:sz="0" w:space="0" w:color="auto"/>
            <w:bottom w:val="none" w:sz="0" w:space="0" w:color="auto"/>
            <w:right w:val="none" w:sz="0" w:space="0" w:color="auto"/>
          </w:divBdr>
        </w:div>
      </w:divsChild>
    </w:div>
    <w:div w:id="440884470">
      <w:bodyDiv w:val="1"/>
      <w:marLeft w:val="0"/>
      <w:marRight w:val="0"/>
      <w:marTop w:val="0"/>
      <w:marBottom w:val="0"/>
      <w:divBdr>
        <w:top w:val="none" w:sz="0" w:space="0" w:color="auto"/>
        <w:left w:val="none" w:sz="0" w:space="0" w:color="auto"/>
        <w:bottom w:val="none" w:sz="0" w:space="0" w:color="auto"/>
        <w:right w:val="none" w:sz="0" w:space="0" w:color="auto"/>
      </w:divBdr>
    </w:div>
    <w:div w:id="484974807">
      <w:bodyDiv w:val="1"/>
      <w:marLeft w:val="0"/>
      <w:marRight w:val="0"/>
      <w:marTop w:val="0"/>
      <w:marBottom w:val="0"/>
      <w:divBdr>
        <w:top w:val="none" w:sz="0" w:space="0" w:color="auto"/>
        <w:left w:val="none" w:sz="0" w:space="0" w:color="auto"/>
        <w:bottom w:val="none" w:sz="0" w:space="0" w:color="auto"/>
        <w:right w:val="none" w:sz="0" w:space="0" w:color="auto"/>
      </w:divBdr>
    </w:div>
    <w:div w:id="491916867">
      <w:bodyDiv w:val="1"/>
      <w:marLeft w:val="0"/>
      <w:marRight w:val="0"/>
      <w:marTop w:val="0"/>
      <w:marBottom w:val="0"/>
      <w:divBdr>
        <w:top w:val="none" w:sz="0" w:space="0" w:color="auto"/>
        <w:left w:val="none" w:sz="0" w:space="0" w:color="auto"/>
        <w:bottom w:val="none" w:sz="0" w:space="0" w:color="auto"/>
        <w:right w:val="none" w:sz="0" w:space="0" w:color="auto"/>
      </w:divBdr>
    </w:div>
    <w:div w:id="498544541">
      <w:bodyDiv w:val="1"/>
      <w:marLeft w:val="0"/>
      <w:marRight w:val="0"/>
      <w:marTop w:val="0"/>
      <w:marBottom w:val="0"/>
      <w:divBdr>
        <w:top w:val="none" w:sz="0" w:space="0" w:color="auto"/>
        <w:left w:val="none" w:sz="0" w:space="0" w:color="auto"/>
        <w:bottom w:val="none" w:sz="0" w:space="0" w:color="auto"/>
        <w:right w:val="none" w:sz="0" w:space="0" w:color="auto"/>
      </w:divBdr>
    </w:div>
    <w:div w:id="517622685">
      <w:bodyDiv w:val="1"/>
      <w:marLeft w:val="0"/>
      <w:marRight w:val="0"/>
      <w:marTop w:val="0"/>
      <w:marBottom w:val="0"/>
      <w:divBdr>
        <w:top w:val="none" w:sz="0" w:space="0" w:color="auto"/>
        <w:left w:val="none" w:sz="0" w:space="0" w:color="auto"/>
        <w:bottom w:val="none" w:sz="0" w:space="0" w:color="auto"/>
        <w:right w:val="none" w:sz="0" w:space="0" w:color="auto"/>
      </w:divBdr>
    </w:div>
    <w:div w:id="522474148">
      <w:bodyDiv w:val="1"/>
      <w:marLeft w:val="0"/>
      <w:marRight w:val="0"/>
      <w:marTop w:val="0"/>
      <w:marBottom w:val="0"/>
      <w:divBdr>
        <w:top w:val="none" w:sz="0" w:space="0" w:color="auto"/>
        <w:left w:val="none" w:sz="0" w:space="0" w:color="auto"/>
        <w:bottom w:val="none" w:sz="0" w:space="0" w:color="auto"/>
        <w:right w:val="none" w:sz="0" w:space="0" w:color="auto"/>
      </w:divBdr>
    </w:div>
    <w:div w:id="541480483">
      <w:bodyDiv w:val="1"/>
      <w:marLeft w:val="0"/>
      <w:marRight w:val="0"/>
      <w:marTop w:val="0"/>
      <w:marBottom w:val="0"/>
      <w:divBdr>
        <w:top w:val="none" w:sz="0" w:space="0" w:color="auto"/>
        <w:left w:val="none" w:sz="0" w:space="0" w:color="auto"/>
        <w:bottom w:val="none" w:sz="0" w:space="0" w:color="auto"/>
        <w:right w:val="none" w:sz="0" w:space="0" w:color="auto"/>
      </w:divBdr>
    </w:div>
    <w:div w:id="556748003">
      <w:bodyDiv w:val="1"/>
      <w:marLeft w:val="0"/>
      <w:marRight w:val="0"/>
      <w:marTop w:val="0"/>
      <w:marBottom w:val="0"/>
      <w:divBdr>
        <w:top w:val="none" w:sz="0" w:space="0" w:color="auto"/>
        <w:left w:val="none" w:sz="0" w:space="0" w:color="auto"/>
        <w:bottom w:val="none" w:sz="0" w:space="0" w:color="auto"/>
        <w:right w:val="none" w:sz="0" w:space="0" w:color="auto"/>
      </w:divBdr>
      <w:divsChild>
        <w:div w:id="1824085169">
          <w:marLeft w:val="994"/>
          <w:marRight w:val="0"/>
          <w:marTop w:val="0"/>
          <w:marBottom w:val="0"/>
          <w:divBdr>
            <w:top w:val="none" w:sz="0" w:space="0" w:color="auto"/>
            <w:left w:val="none" w:sz="0" w:space="0" w:color="auto"/>
            <w:bottom w:val="none" w:sz="0" w:space="0" w:color="auto"/>
            <w:right w:val="none" w:sz="0" w:space="0" w:color="auto"/>
          </w:divBdr>
        </w:div>
      </w:divsChild>
    </w:div>
    <w:div w:id="558127733">
      <w:bodyDiv w:val="1"/>
      <w:marLeft w:val="0"/>
      <w:marRight w:val="0"/>
      <w:marTop w:val="0"/>
      <w:marBottom w:val="0"/>
      <w:divBdr>
        <w:top w:val="none" w:sz="0" w:space="0" w:color="auto"/>
        <w:left w:val="none" w:sz="0" w:space="0" w:color="auto"/>
        <w:bottom w:val="none" w:sz="0" w:space="0" w:color="auto"/>
        <w:right w:val="none" w:sz="0" w:space="0" w:color="auto"/>
      </w:divBdr>
    </w:div>
    <w:div w:id="585185611">
      <w:bodyDiv w:val="1"/>
      <w:marLeft w:val="0"/>
      <w:marRight w:val="0"/>
      <w:marTop w:val="0"/>
      <w:marBottom w:val="0"/>
      <w:divBdr>
        <w:top w:val="none" w:sz="0" w:space="0" w:color="auto"/>
        <w:left w:val="none" w:sz="0" w:space="0" w:color="auto"/>
        <w:bottom w:val="none" w:sz="0" w:space="0" w:color="auto"/>
        <w:right w:val="none" w:sz="0" w:space="0" w:color="auto"/>
      </w:divBdr>
    </w:div>
    <w:div w:id="629475540">
      <w:bodyDiv w:val="1"/>
      <w:marLeft w:val="0"/>
      <w:marRight w:val="0"/>
      <w:marTop w:val="0"/>
      <w:marBottom w:val="0"/>
      <w:divBdr>
        <w:top w:val="none" w:sz="0" w:space="0" w:color="auto"/>
        <w:left w:val="none" w:sz="0" w:space="0" w:color="auto"/>
        <w:bottom w:val="none" w:sz="0" w:space="0" w:color="auto"/>
        <w:right w:val="none" w:sz="0" w:space="0" w:color="auto"/>
      </w:divBdr>
    </w:div>
    <w:div w:id="630211251">
      <w:bodyDiv w:val="1"/>
      <w:marLeft w:val="0"/>
      <w:marRight w:val="0"/>
      <w:marTop w:val="0"/>
      <w:marBottom w:val="0"/>
      <w:divBdr>
        <w:top w:val="none" w:sz="0" w:space="0" w:color="auto"/>
        <w:left w:val="none" w:sz="0" w:space="0" w:color="auto"/>
        <w:bottom w:val="none" w:sz="0" w:space="0" w:color="auto"/>
        <w:right w:val="none" w:sz="0" w:space="0" w:color="auto"/>
      </w:divBdr>
    </w:div>
    <w:div w:id="638997302">
      <w:bodyDiv w:val="1"/>
      <w:marLeft w:val="0"/>
      <w:marRight w:val="0"/>
      <w:marTop w:val="0"/>
      <w:marBottom w:val="0"/>
      <w:divBdr>
        <w:top w:val="none" w:sz="0" w:space="0" w:color="auto"/>
        <w:left w:val="none" w:sz="0" w:space="0" w:color="auto"/>
        <w:bottom w:val="none" w:sz="0" w:space="0" w:color="auto"/>
        <w:right w:val="none" w:sz="0" w:space="0" w:color="auto"/>
      </w:divBdr>
    </w:div>
    <w:div w:id="639506664">
      <w:bodyDiv w:val="1"/>
      <w:marLeft w:val="0"/>
      <w:marRight w:val="0"/>
      <w:marTop w:val="0"/>
      <w:marBottom w:val="0"/>
      <w:divBdr>
        <w:top w:val="none" w:sz="0" w:space="0" w:color="auto"/>
        <w:left w:val="none" w:sz="0" w:space="0" w:color="auto"/>
        <w:bottom w:val="none" w:sz="0" w:space="0" w:color="auto"/>
        <w:right w:val="none" w:sz="0" w:space="0" w:color="auto"/>
      </w:divBdr>
    </w:div>
    <w:div w:id="681735862">
      <w:bodyDiv w:val="1"/>
      <w:marLeft w:val="0"/>
      <w:marRight w:val="0"/>
      <w:marTop w:val="0"/>
      <w:marBottom w:val="0"/>
      <w:divBdr>
        <w:top w:val="none" w:sz="0" w:space="0" w:color="auto"/>
        <w:left w:val="none" w:sz="0" w:space="0" w:color="auto"/>
        <w:bottom w:val="none" w:sz="0" w:space="0" w:color="auto"/>
        <w:right w:val="none" w:sz="0" w:space="0" w:color="auto"/>
      </w:divBdr>
    </w:div>
    <w:div w:id="733696174">
      <w:bodyDiv w:val="1"/>
      <w:marLeft w:val="0"/>
      <w:marRight w:val="0"/>
      <w:marTop w:val="0"/>
      <w:marBottom w:val="0"/>
      <w:divBdr>
        <w:top w:val="none" w:sz="0" w:space="0" w:color="auto"/>
        <w:left w:val="none" w:sz="0" w:space="0" w:color="auto"/>
        <w:bottom w:val="none" w:sz="0" w:space="0" w:color="auto"/>
        <w:right w:val="none" w:sz="0" w:space="0" w:color="auto"/>
      </w:divBdr>
    </w:div>
    <w:div w:id="748037556">
      <w:bodyDiv w:val="1"/>
      <w:marLeft w:val="0"/>
      <w:marRight w:val="0"/>
      <w:marTop w:val="0"/>
      <w:marBottom w:val="0"/>
      <w:divBdr>
        <w:top w:val="none" w:sz="0" w:space="0" w:color="auto"/>
        <w:left w:val="none" w:sz="0" w:space="0" w:color="auto"/>
        <w:bottom w:val="none" w:sz="0" w:space="0" w:color="auto"/>
        <w:right w:val="none" w:sz="0" w:space="0" w:color="auto"/>
      </w:divBdr>
    </w:div>
    <w:div w:id="756097432">
      <w:bodyDiv w:val="1"/>
      <w:marLeft w:val="0"/>
      <w:marRight w:val="0"/>
      <w:marTop w:val="0"/>
      <w:marBottom w:val="0"/>
      <w:divBdr>
        <w:top w:val="none" w:sz="0" w:space="0" w:color="auto"/>
        <w:left w:val="none" w:sz="0" w:space="0" w:color="auto"/>
        <w:bottom w:val="none" w:sz="0" w:space="0" w:color="auto"/>
        <w:right w:val="none" w:sz="0" w:space="0" w:color="auto"/>
      </w:divBdr>
    </w:div>
    <w:div w:id="760180069">
      <w:bodyDiv w:val="1"/>
      <w:marLeft w:val="0"/>
      <w:marRight w:val="0"/>
      <w:marTop w:val="0"/>
      <w:marBottom w:val="0"/>
      <w:divBdr>
        <w:top w:val="none" w:sz="0" w:space="0" w:color="auto"/>
        <w:left w:val="none" w:sz="0" w:space="0" w:color="auto"/>
        <w:bottom w:val="none" w:sz="0" w:space="0" w:color="auto"/>
        <w:right w:val="none" w:sz="0" w:space="0" w:color="auto"/>
      </w:divBdr>
      <w:divsChild>
        <w:div w:id="1425344507">
          <w:marLeft w:val="173"/>
          <w:marRight w:val="0"/>
          <w:marTop w:val="0"/>
          <w:marBottom w:val="0"/>
          <w:divBdr>
            <w:top w:val="none" w:sz="0" w:space="0" w:color="auto"/>
            <w:left w:val="none" w:sz="0" w:space="0" w:color="auto"/>
            <w:bottom w:val="none" w:sz="0" w:space="0" w:color="auto"/>
            <w:right w:val="none" w:sz="0" w:space="0" w:color="auto"/>
          </w:divBdr>
        </w:div>
      </w:divsChild>
    </w:div>
    <w:div w:id="761494877">
      <w:bodyDiv w:val="1"/>
      <w:marLeft w:val="0"/>
      <w:marRight w:val="0"/>
      <w:marTop w:val="0"/>
      <w:marBottom w:val="0"/>
      <w:divBdr>
        <w:top w:val="none" w:sz="0" w:space="0" w:color="auto"/>
        <w:left w:val="none" w:sz="0" w:space="0" w:color="auto"/>
        <w:bottom w:val="none" w:sz="0" w:space="0" w:color="auto"/>
        <w:right w:val="none" w:sz="0" w:space="0" w:color="auto"/>
      </w:divBdr>
    </w:div>
    <w:div w:id="794836514">
      <w:bodyDiv w:val="1"/>
      <w:marLeft w:val="0"/>
      <w:marRight w:val="0"/>
      <w:marTop w:val="0"/>
      <w:marBottom w:val="0"/>
      <w:divBdr>
        <w:top w:val="none" w:sz="0" w:space="0" w:color="auto"/>
        <w:left w:val="none" w:sz="0" w:space="0" w:color="auto"/>
        <w:bottom w:val="none" w:sz="0" w:space="0" w:color="auto"/>
        <w:right w:val="none" w:sz="0" w:space="0" w:color="auto"/>
      </w:divBdr>
      <w:divsChild>
        <w:div w:id="176575751">
          <w:marLeft w:val="274"/>
          <w:marRight w:val="0"/>
          <w:marTop w:val="0"/>
          <w:marBottom w:val="0"/>
          <w:divBdr>
            <w:top w:val="none" w:sz="0" w:space="0" w:color="auto"/>
            <w:left w:val="none" w:sz="0" w:space="0" w:color="auto"/>
            <w:bottom w:val="none" w:sz="0" w:space="0" w:color="auto"/>
            <w:right w:val="none" w:sz="0" w:space="0" w:color="auto"/>
          </w:divBdr>
        </w:div>
        <w:div w:id="1860046663">
          <w:marLeft w:val="274"/>
          <w:marRight w:val="0"/>
          <w:marTop w:val="0"/>
          <w:marBottom w:val="0"/>
          <w:divBdr>
            <w:top w:val="none" w:sz="0" w:space="0" w:color="auto"/>
            <w:left w:val="none" w:sz="0" w:space="0" w:color="auto"/>
            <w:bottom w:val="none" w:sz="0" w:space="0" w:color="auto"/>
            <w:right w:val="none" w:sz="0" w:space="0" w:color="auto"/>
          </w:divBdr>
        </w:div>
      </w:divsChild>
    </w:div>
    <w:div w:id="800459634">
      <w:bodyDiv w:val="1"/>
      <w:marLeft w:val="0"/>
      <w:marRight w:val="0"/>
      <w:marTop w:val="0"/>
      <w:marBottom w:val="0"/>
      <w:divBdr>
        <w:top w:val="none" w:sz="0" w:space="0" w:color="auto"/>
        <w:left w:val="none" w:sz="0" w:space="0" w:color="auto"/>
        <w:bottom w:val="none" w:sz="0" w:space="0" w:color="auto"/>
        <w:right w:val="none" w:sz="0" w:space="0" w:color="auto"/>
      </w:divBdr>
    </w:div>
    <w:div w:id="805512193">
      <w:bodyDiv w:val="1"/>
      <w:marLeft w:val="0"/>
      <w:marRight w:val="0"/>
      <w:marTop w:val="0"/>
      <w:marBottom w:val="0"/>
      <w:divBdr>
        <w:top w:val="none" w:sz="0" w:space="0" w:color="auto"/>
        <w:left w:val="none" w:sz="0" w:space="0" w:color="auto"/>
        <w:bottom w:val="none" w:sz="0" w:space="0" w:color="auto"/>
        <w:right w:val="none" w:sz="0" w:space="0" w:color="auto"/>
      </w:divBdr>
      <w:divsChild>
        <w:div w:id="1701734288">
          <w:marLeft w:val="274"/>
          <w:marRight w:val="0"/>
          <w:marTop w:val="0"/>
          <w:marBottom w:val="0"/>
          <w:divBdr>
            <w:top w:val="none" w:sz="0" w:space="0" w:color="auto"/>
            <w:left w:val="none" w:sz="0" w:space="0" w:color="auto"/>
            <w:bottom w:val="none" w:sz="0" w:space="0" w:color="auto"/>
            <w:right w:val="none" w:sz="0" w:space="0" w:color="auto"/>
          </w:divBdr>
        </w:div>
        <w:div w:id="1876917106">
          <w:marLeft w:val="274"/>
          <w:marRight w:val="0"/>
          <w:marTop w:val="0"/>
          <w:marBottom w:val="0"/>
          <w:divBdr>
            <w:top w:val="none" w:sz="0" w:space="0" w:color="auto"/>
            <w:left w:val="none" w:sz="0" w:space="0" w:color="auto"/>
            <w:bottom w:val="none" w:sz="0" w:space="0" w:color="auto"/>
            <w:right w:val="none" w:sz="0" w:space="0" w:color="auto"/>
          </w:divBdr>
        </w:div>
        <w:div w:id="1748919588">
          <w:marLeft w:val="994"/>
          <w:marRight w:val="0"/>
          <w:marTop w:val="0"/>
          <w:marBottom w:val="0"/>
          <w:divBdr>
            <w:top w:val="none" w:sz="0" w:space="0" w:color="auto"/>
            <w:left w:val="none" w:sz="0" w:space="0" w:color="auto"/>
            <w:bottom w:val="none" w:sz="0" w:space="0" w:color="auto"/>
            <w:right w:val="none" w:sz="0" w:space="0" w:color="auto"/>
          </w:divBdr>
        </w:div>
        <w:div w:id="660892884">
          <w:marLeft w:val="994"/>
          <w:marRight w:val="0"/>
          <w:marTop w:val="0"/>
          <w:marBottom w:val="0"/>
          <w:divBdr>
            <w:top w:val="none" w:sz="0" w:space="0" w:color="auto"/>
            <w:left w:val="none" w:sz="0" w:space="0" w:color="auto"/>
            <w:bottom w:val="none" w:sz="0" w:space="0" w:color="auto"/>
            <w:right w:val="none" w:sz="0" w:space="0" w:color="auto"/>
          </w:divBdr>
        </w:div>
        <w:div w:id="1274940752">
          <w:marLeft w:val="994"/>
          <w:marRight w:val="0"/>
          <w:marTop w:val="0"/>
          <w:marBottom w:val="0"/>
          <w:divBdr>
            <w:top w:val="none" w:sz="0" w:space="0" w:color="auto"/>
            <w:left w:val="none" w:sz="0" w:space="0" w:color="auto"/>
            <w:bottom w:val="none" w:sz="0" w:space="0" w:color="auto"/>
            <w:right w:val="none" w:sz="0" w:space="0" w:color="auto"/>
          </w:divBdr>
        </w:div>
      </w:divsChild>
    </w:div>
    <w:div w:id="818620373">
      <w:bodyDiv w:val="1"/>
      <w:marLeft w:val="0"/>
      <w:marRight w:val="0"/>
      <w:marTop w:val="0"/>
      <w:marBottom w:val="0"/>
      <w:divBdr>
        <w:top w:val="none" w:sz="0" w:space="0" w:color="auto"/>
        <w:left w:val="none" w:sz="0" w:space="0" w:color="auto"/>
        <w:bottom w:val="none" w:sz="0" w:space="0" w:color="auto"/>
        <w:right w:val="none" w:sz="0" w:space="0" w:color="auto"/>
      </w:divBdr>
    </w:div>
    <w:div w:id="818764737">
      <w:bodyDiv w:val="1"/>
      <w:marLeft w:val="0"/>
      <w:marRight w:val="0"/>
      <w:marTop w:val="0"/>
      <w:marBottom w:val="0"/>
      <w:divBdr>
        <w:top w:val="none" w:sz="0" w:space="0" w:color="auto"/>
        <w:left w:val="none" w:sz="0" w:space="0" w:color="auto"/>
        <w:bottom w:val="none" w:sz="0" w:space="0" w:color="auto"/>
        <w:right w:val="none" w:sz="0" w:space="0" w:color="auto"/>
      </w:divBdr>
    </w:div>
    <w:div w:id="832111656">
      <w:bodyDiv w:val="1"/>
      <w:marLeft w:val="0"/>
      <w:marRight w:val="0"/>
      <w:marTop w:val="0"/>
      <w:marBottom w:val="0"/>
      <w:divBdr>
        <w:top w:val="none" w:sz="0" w:space="0" w:color="auto"/>
        <w:left w:val="none" w:sz="0" w:space="0" w:color="auto"/>
        <w:bottom w:val="none" w:sz="0" w:space="0" w:color="auto"/>
        <w:right w:val="none" w:sz="0" w:space="0" w:color="auto"/>
      </w:divBdr>
    </w:div>
    <w:div w:id="842277401">
      <w:bodyDiv w:val="1"/>
      <w:marLeft w:val="0"/>
      <w:marRight w:val="0"/>
      <w:marTop w:val="0"/>
      <w:marBottom w:val="0"/>
      <w:divBdr>
        <w:top w:val="none" w:sz="0" w:space="0" w:color="auto"/>
        <w:left w:val="none" w:sz="0" w:space="0" w:color="auto"/>
        <w:bottom w:val="none" w:sz="0" w:space="0" w:color="auto"/>
        <w:right w:val="none" w:sz="0" w:space="0" w:color="auto"/>
      </w:divBdr>
    </w:div>
    <w:div w:id="854802204">
      <w:bodyDiv w:val="1"/>
      <w:marLeft w:val="0"/>
      <w:marRight w:val="0"/>
      <w:marTop w:val="0"/>
      <w:marBottom w:val="0"/>
      <w:divBdr>
        <w:top w:val="none" w:sz="0" w:space="0" w:color="auto"/>
        <w:left w:val="none" w:sz="0" w:space="0" w:color="auto"/>
        <w:bottom w:val="none" w:sz="0" w:space="0" w:color="auto"/>
        <w:right w:val="none" w:sz="0" w:space="0" w:color="auto"/>
      </w:divBdr>
    </w:div>
    <w:div w:id="859509375">
      <w:bodyDiv w:val="1"/>
      <w:marLeft w:val="0"/>
      <w:marRight w:val="0"/>
      <w:marTop w:val="0"/>
      <w:marBottom w:val="0"/>
      <w:divBdr>
        <w:top w:val="none" w:sz="0" w:space="0" w:color="auto"/>
        <w:left w:val="none" w:sz="0" w:space="0" w:color="auto"/>
        <w:bottom w:val="none" w:sz="0" w:space="0" w:color="auto"/>
        <w:right w:val="none" w:sz="0" w:space="0" w:color="auto"/>
      </w:divBdr>
    </w:div>
    <w:div w:id="864175116">
      <w:bodyDiv w:val="1"/>
      <w:marLeft w:val="0"/>
      <w:marRight w:val="0"/>
      <w:marTop w:val="0"/>
      <w:marBottom w:val="0"/>
      <w:divBdr>
        <w:top w:val="none" w:sz="0" w:space="0" w:color="auto"/>
        <w:left w:val="none" w:sz="0" w:space="0" w:color="auto"/>
        <w:bottom w:val="none" w:sz="0" w:space="0" w:color="auto"/>
        <w:right w:val="none" w:sz="0" w:space="0" w:color="auto"/>
      </w:divBdr>
      <w:divsChild>
        <w:div w:id="1026903128">
          <w:marLeft w:val="187"/>
          <w:marRight w:val="0"/>
          <w:marTop w:val="0"/>
          <w:marBottom w:val="0"/>
          <w:divBdr>
            <w:top w:val="none" w:sz="0" w:space="0" w:color="auto"/>
            <w:left w:val="none" w:sz="0" w:space="0" w:color="auto"/>
            <w:bottom w:val="none" w:sz="0" w:space="0" w:color="auto"/>
            <w:right w:val="none" w:sz="0" w:space="0" w:color="auto"/>
          </w:divBdr>
        </w:div>
        <w:div w:id="118959818">
          <w:marLeft w:val="187"/>
          <w:marRight w:val="0"/>
          <w:marTop w:val="0"/>
          <w:marBottom w:val="0"/>
          <w:divBdr>
            <w:top w:val="none" w:sz="0" w:space="0" w:color="auto"/>
            <w:left w:val="none" w:sz="0" w:space="0" w:color="auto"/>
            <w:bottom w:val="none" w:sz="0" w:space="0" w:color="auto"/>
            <w:right w:val="none" w:sz="0" w:space="0" w:color="auto"/>
          </w:divBdr>
        </w:div>
        <w:div w:id="184877927">
          <w:marLeft w:val="187"/>
          <w:marRight w:val="0"/>
          <w:marTop w:val="0"/>
          <w:marBottom w:val="0"/>
          <w:divBdr>
            <w:top w:val="none" w:sz="0" w:space="0" w:color="auto"/>
            <w:left w:val="none" w:sz="0" w:space="0" w:color="auto"/>
            <w:bottom w:val="none" w:sz="0" w:space="0" w:color="auto"/>
            <w:right w:val="none" w:sz="0" w:space="0" w:color="auto"/>
          </w:divBdr>
        </w:div>
        <w:div w:id="499393938">
          <w:marLeft w:val="187"/>
          <w:marRight w:val="0"/>
          <w:marTop w:val="0"/>
          <w:marBottom w:val="0"/>
          <w:divBdr>
            <w:top w:val="none" w:sz="0" w:space="0" w:color="auto"/>
            <w:left w:val="none" w:sz="0" w:space="0" w:color="auto"/>
            <w:bottom w:val="none" w:sz="0" w:space="0" w:color="auto"/>
            <w:right w:val="none" w:sz="0" w:space="0" w:color="auto"/>
          </w:divBdr>
        </w:div>
        <w:div w:id="1025133247">
          <w:marLeft w:val="187"/>
          <w:marRight w:val="0"/>
          <w:marTop w:val="0"/>
          <w:marBottom w:val="0"/>
          <w:divBdr>
            <w:top w:val="none" w:sz="0" w:space="0" w:color="auto"/>
            <w:left w:val="none" w:sz="0" w:space="0" w:color="auto"/>
            <w:bottom w:val="none" w:sz="0" w:space="0" w:color="auto"/>
            <w:right w:val="none" w:sz="0" w:space="0" w:color="auto"/>
          </w:divBdr>
        </w:div>
        <w:div w:id="1285228641">
          <w:marLeft w:val="187"/>
          <w:marRight w:val="0"/>
          <w:marTop w:val="0"/>
          <w:marBottom w:val="0"/>
          <w:divBdr>
            <w:top w:val="none" w:sz="0" w:space="0" w:color="auto"/>
            <w:left w:val="none" w:sz="0" w:space="0" w:color="auto"/>
            <w:bottom w:val="none" w:sz="0" w:space="0" w:color="auto"/>
            <w:right w:val="none" w:sz="0" w:space="0" w:color="auto"/>
          </w:divBdr>
        </w:div>
        <w:div w:id="1615936490">
          <w:marLeft w:val="187"/>
          <w:marRight w:val="0"/>
          <w:marTop w:val="0"/>
          <w:marBottom w:val="0"/>
          <w:divBdr>
            <w:top w:val="none" w:sz="0" w:space="0" w:color="auto"/>
            <w:left w:val="none" w:sz="0" w:space="0" w:color="auto"/>
            <w:bottom w:val="none" w:sz="0" w:space="0" w:color="auto"/>
            <w:right w:val="none" w:sz="0" w:space="0" w:color="auto"/>
          </w:divBdr>
        </w:div>
        <w:div w:id="603222838">
          <w:marLeft w:val="187"/>
          <w:marRight w:val="0"/>
          <w:marTop w:val="0"/>
          <w:marBottom w:val="0"/>
          <w:divBdr>
            <w:top w:val="none" w:sz="0" w:space="0" w:color="auto"/>
            <w:left w:val="none" w:sz="0" w:space="0" w:color="auto"/>
            <w:bottom w:val="none" w:sz="0" w:space="0" w:color="auto"/>
            <w:right w:val="none" w:sz="0" w:space="0" w:color="auto"/>
          </w:divBdr>
        </w:div>
        <w:div w:id="1764256676">
          <w:marLeft w:val="187"/>
          <w:marRight w:val="0"/>
          <w:marTop w:val="0"/>
          <w:marBottom w:val="0"/>
          <w:divBdr>
            <w:top w:val="none" w:sz="0" w:space="0" w:color="auto"/>
            <w:left w:val="none" w:sz="0" w:space="0" w:color="auto"/>
            <w:bottom w:val="none" w:sz="0" w:space="0" w:color="auto"/>
            <w:right w:val="none" w:sz="0" w:space="0" w:color="auto"/>
          </w:divBdr>
        </w:div>
        <w:div w:id="603536308">
          <w:marLeft w:val="187"/>
          <w:marRight w:val="0"/>
          <w:marTop w:val="0"/>
          <w:marBottom w:val="0"/>
          <w:divBdr>
            <w:top w:val="none" w:sz="0" w:space="0" w:color="auto"/>
            <w:left w:val="none" w:sz="0" w:space="0" w:color="auto"/>
            <w:bottom w:val="none" w:sz="0" w:space="0" w:color="auto"/>
            <w:right w:val="none" w:sz="0" w:space="0" w:color="auto"/>
          </w:divBdr>
        </w:div>
        <w:div w:id="664019364">
          <w:marLeft w:val="187"/>
          <w:marRight w:val="0"/>
          <w:marTop w:val="0"/>
          <w:marBottom w:val="0"/>
          <w:divBdr>
            <w:top w:val="none" w:sz="0" w:space="0" w:color="auto"/>
            <w:left w:val="none" w:sz="0" w:space="0" w:color="auto"/>
            <w:bottom w:val="none" w:sz="0" w:space="0" w:color="auto"/>
            <w:right w:val="none" w:sz="0" w:space="0" w:color="auto"/>
          </w:divBdr>
        </w:div>
      </w:divsChild>
    </w:div>
    <w:div w:id="870731333">
      <w:bodyDiv w:val="1"/>
      <w:marLeft w:val="0"/>
      <w:marRight w:val="0"/>
      <w:marTop w:val="0"/>
      <w:marBottom w:val="0"/>
      <w:divBdr>
        <w:top w:val="none" w:sz="0" w:space="0" w:color="auto"/>
        <w:left w:val="none" w:sz="0" w:space="0" w:color="auto"/>
        <w:bottom w:val="none" w:sz="0" w:space="0" w:color="auto"/>
        <w:right w:val="none" w:sz="0" w:space="0" w:color="auto"/>
      </w:divBdr>
    </w:div>
    <w:div w:id="882792896">
      <w:bodyDiv w:val="1"/>
      <w:marLeft w:val="0"/>
      <w:marRight w:val="0"/>
      <w:marTop w:val="0"/>
      <w:marBottom w:val="0"/>
      <w:divBdr>
        <w:top w:val="none" w:sz="0" w:space="0" w:color="auto"/>
        <w:left w:val="none" w:sz="0" w:space="0" w:color="auto"/>
        <w:bottom w:val="none" w:sz="0" w:space="0" w:color="auto"/>
        <w:right w:val="none" w:sz="0" w:space="0" w:color="auto"/>
      </w:divBdr>
    </w:div>
    <w:div w:id="884290599">
      <w:bodyDiv w:val="1"/>
      <w:marLeft w:val="0"/>
      <w:marRight w:val="0"/>
      <w:marTop w:val="0"/>
      <w:marBottom w:val="0"/>
      <w:divBdr>
        <w:top w:val="none" w:sz="0" w:space="0" w:color="auto"/>
        <w:left w:val="none" w:sz="0" w:space="0" w:color="auto"/>
        <w:bottom w:val="none" w:sz="0" w:space="0" w:color="auto"/>
        <w:right w:val="none" w:sz="0" w:space="0" w:color="auto"/>
      </w:divBdr>
    </w:div>
    <w:div w:id="887760976">
      <w:bodyDiv w:val="1"/>
      <w:marLeft w:val="0"/>
      <w:marRight w:val="0"/>
      <w:marTop w:val="0"/>
      <w:marBottom w:val="0"/>
      <w:divBdr>
        <w:top w:val="none" w:sz="0" w:space="0" w:color="auto"/>
        <w:left w:val="none" w:sz="0" w:space="0" w:color="auto"/>
        <w:bottom w:val="none" w:sz="0" w:space="0" w:color="auto"/>
        <w:right w:val="none" w:sz="0" w:space="0" w:color="auto"/>
      </w:divBdr>
    </w:div>
    <w:div w:id="891380921">
      <w:bodyDiv w:val="1"/>
      <w:marLeft w:val="0"/>
      <w:marRight w:val="0"/>
      <w:marTop w:val="0"/>
      <w:marBottom w:val="0"/>
      <w:divBdr>
        <w:top w:val="none" w:sz="0" w:space="0" w:color="auto"/>
        <w:left w:val="none" w:sz="0" w:space="0" w:color="auto"/>
        <w:bottom w:val="none" w:sz="0" w:space="0" w:color="auto"/>
        <w:right w:val="none" w:sz="0" w:space="0" w:color="auto"/>
      </w:divBdr>
    </w:div>
    <w:div w:id="909195497">
      <w:bodyDiv w:val="1"/>
      <w:marLeft w:val="0"/>
      <w:marRight w:val="0"/>
      <w:marTop w:val="0"/>
      <w:marBottom w:val="0"/>
      <w:divBdr>
        <w:top w:val="none" w:sz="0" w:space="0" w:color="auto"/>
        <w:left w:val="none" w:sz="0" w:space="0" w:color="auto"/>
        <w:bottom w:val="none" w:sz="0" w:space="0" w:color="auto"/>
        <w:right w:val="none" w:sz="0" w:space="0" w:color="auto"/>
      </w:divBdr>
    </w:div>
    <w:div w:id="913205363">
      <w:bodyDiv w:val="1"/>
      <w:marLeft w:val="0"/>
      <w:marRight w:val="0"/>
      <w:marTop w:val="0"/>
      <w:marBottom w:val="0"/>
      <w:divBdr>
        <w:top w:val="none" w:sz="0" w:space="0" w:color="auto"/>
        <w:left w:val="none" w:sz="0" w:space="0" w:color="auto"/>
        <w:bottom w:val="none" w:sz="0" w:space="0" w:color="auto"/>
        <w:right w:val="none" w:sz="0" w:space="0" w:color="auto"/>
      </w:divBdr>
    </w:div>
    <w:div w:id="940453536">
      <w:bodyDiv w:val="1"/>
      <w:marLeft w:val="0"/>
      <w:marRight w:val="0"/>
      <w:marTop w:val="0"/>
      <w:marBottom w:val="0"/>
      <w:divBdr>
        <w:top w:val="none" w:sz="0" w:space="0" w:color="auto"/>
        <w:left w:val="none" w:sz="0" w:space="0" w:color="auto"/>
        <w:bottom w:val="none" w:sz="0" w:space="0" w:color="auto"/>
        <w:right w:val="none" w:sz="0" w:space="0" w:color="auto"/>
      </w:divBdr>
    </w:div>
    <w:div w:id="945700525">
      <w:bodyDiv w:val="1"/>
      <w:marLeft w:val="0"/>
      <w:marRight w:val="0"/>
      <w:marTop w:val="0"/>
      <w:marBottom w:val="0"/>
      <w:divBdr>
        <w:top w:val="none" w:sz="0" w:space="0" w:color="auto"/>
        <w:left w:val="none" w:sz="0" w:space="0" w:color="auto"/>
        <w:bottom w:val="none" w:sz="0" w:space="0" w:color="auto"/>
        <w:right w:val="none" w:sz="0" w:space="0" w:color="auto"/>
      </w:divBdr>
    </w:div>
    <w:div w:id="972097068">
      <w:bodyDiv w:val="1"/>
      <w:marLeft w:val="0"/>
      <w:marRight w:val="0"/>
      <w:marTop w:val="0"/>
      <w:marBottom w:val="0"/>
      <w:divBdr>
        <w:top w:val="none" w:sz="0" w:space="0" w:color="auto"/>
        <w:left w:val="none" w:sz="0" w:space="0" w:color="auto"/>
        <w:bottom w:val="none" w:sz="0" w:space="0" w:color="auto"/>
        <w:right w:val="none" w:sz="0" w:space="0" w:color="auto"/>
      </w:divBdr>
    </w:div>
    <w:div w:id="977027503">
      <w:bodyDiv w:val="1"/>
      <w:marLeft w:val="0"/>
      <w:marRight w:val="0"/>
      <w:marTop w:val="0"/>
      <w:marBottom w:val="0"/>
      <w:divBdr>
        <w:top w:val="none" w:sz="0" w:space="0" w:color="auto"/>
        <w:left w:val="none" w:sz="0" w:space="0" w:color="auto"/>
        <w:bottom w:val="none" w:sz="0" w:space="0" w:color="auto"/>
        <w:right w:val="none" w:sz="0" w:space="0" w:color="auto"/>
      </w:divBdr>
    </w:div>
    <w:div w:id="1011839823">
      <w:bodyDiv w:val="1"/>
      <w:marLeft w:val="0"/>
      <w:marRight w:val="0"/>
      <w:marTop w:val="0"/>
      <w:marBottom w:val="0"/>
      <w:divBdr>
        <w:top w:val="none" w:sz="0" w:space="0" w:color="auto"/>
        <w:left w:val="none" w:sz="0" w:space="0" w:color="auto"/>
        <w:bottom w:val="none" w:sz="0" w:space="0" w:color="auto"/>
        <w:right w:val="none" w:sz="0" w:space="0" w:color="auto"/>
      </w:divBdr>
      <w:divsChild>
        <w:div w:id="158273129">
          <w:marLeft w:val="274"/>
          <w:marRight w:val="0"/>
          <w:marTop w:val="0"/>
          <w:marBottom w:val="0"/>
          <w:divBdr>
            <w:top w:val="none" w:sz="0" w:space="0" w:color="auto"/>
            <w:left w:val="none" w:sz="0" w:space="0" w:color="auto"/>
            <w:bottom w:val="none" w:sz="0" w:space="0" w:color="auto"/>
            <w:right w:val="none" w:sz="0" w:space="0" w:color="auto"/>
          </w:divBdr>
        </w:div>
        <w:div w:id="636031974">
          <w:marLeft w:val="274"/>
          <w:marRight w:val="0"/>
          <w:marTop w:val="0"/>
          <w:marBottom w:val="0"/>
          <w:divBdr>
            <w:top w:val="none" w:sz="0" w:space="0" w:color="auto"/>
            <w:left w:val="none" w:sz="0" w:space="0" w:color="auto"/>
            <w:bottom w:val="none" w:sz="0" w:space="0" w:color="auto"/>
            <w:right w:val="none" w:sz="0" w:space="0" w:color="auto"/>
          </w:divBdr>
        </w:div>
        <w:div w:id="843670600">
          <w:marLeft w:val="274"/>
          <w:marRight w:val="0"/>
          <w:marTop w:val="0"/>
          <w:marBottom w:val="0"/>
          <w:divBdr>
            <w:top w:val="none" w:sz="0" w:space="0" w:color="auto"/>
            <w:left w:val="none" w:sz="0" w:space="0" w:color="auto"/>
            <w:bottom w:val="none" w:sz="0" w:space="0" w:color="auto"/>
            <w:right w:val="none" w:sz="0" w:space="0" w:color="auto"/>
          </w:divBdr>
        </w:div>
      </w:divsChild>
    </w:div>
    <w:div w:id="1022783929">
      <w:bodyDiv w:val="1"/>
      <w:marLeft w:val="0"/>
      <w:marRight w:val="0"/>
      <w:marTop w:val="0"/>
      <w:marBottom w:val="0"/>
      <w:divBdr>
        <w:top w:val="none" w:sz="0" w:space="0" w:color="auto"/>
        <w:left w:val="none" w:sz="0" w:space="0" w:color="auto"/>
        <w:bottom w:val="none" w:sz="0" w:space="0" w:color="auto"/>
        <w:right w:val="none" w:sz="0" w:space="0" w:color="auto"/>
      </w:divBdr>
    </w:div>
    <w:div w:id="1025253613">
      <w:bodyDiv w:val="1"/>
      <w:marLeft w:val="0"/>
      <w:marRight w:val="0"/>
      <w:marTop w:val="0"/>
      <w:marBottom w:val="0"/>
      <w:divBdr>
        <w:top w:val="none" w:sz="0" w:space="0" w:color="auto"/>
        <w:left w:val="none" w:sz="0" w:space="0" w:color="auto"/>
        <w:bottom w:val="none" w:sz="0" w:space="0" w:color="auto"/>
        <w:right w:val="none" w:sz="0" w:space="0" w:color="auto"/>
      </w:divBdr>
    </w:div>
    <w:div w:id="1033457986">
      <w:bodyDiv w:val="1"/>
      <w:marLeft w:val="0"/>
      <w:marRight w:val="0"/>
      <w:marTop w:val="0"/>
      <w:marBottom w:val="0"/>
      <w:divBdr>
        <w:top w:val="none" w:sz="0" w:space="0" w:color="auto"/>
        <w:left w:val="none" w:sz="0" w:space="0" w:color="auto"/>
        <w:bottom w:val="none" w:sz="0" w:space="0" w:color="auto"/>
        <w:right w:val="none" w:sz="0" w:space="0" w:color="auto"/>
      </w:divBdr>
    </w:div>
    <w:div w:id="1033506688">
      <w:bodyDiv w:val="1"/>
      <w:marLeft w:val="0"/>
      <w:marRight w:val="0"/>
      <w:marTop w:val="0"/>
      <w:marBottom w:val="0"/>
      <w:divBdr>
        <w:top w:val="none" w:sz="0" w:space="0" w:color="auto"/>
        <w:left w:val="none" w:sz="0" w:space="0" w:color="auto"/>
        <w:bottom w:val="none" w:sz="0" w:space="0" w:color="auto"/>
        <w:right w:val="none" w:sz="0" w:space="0" w:color="auto"/>
      </w:divBdr>
      <w:divsChild>
        <w:div w:id="2029866153">
          <w:marLeft w:val="187"/>
          <w:marRight w:val="0"/>
          <w:marTop w:val="0"/>
          <w:marBottom w:val="0"/>
          <w:divBdr>
            <w:top w:val="none" w:sz="0" w:space="0" w:color="auto"/>
            <w:left w:val="none" w:sz="0" w:space="0" w:color="auto"/>
            <w:bottom w:val="none" w:sz="0" w:space="0" w:color="auto"/>
            <w:right w:val="none" w:sz="0" w:space="0" w:color="auto"/>
          </w:divBdr>
        </w:div>
        <w:div w:id="2108689982">
          <w:marLeft w:val="187"/>
          <w:marRight w:val="0"/>
          <w:marTop w:val="0"/>
          <w:marBottom w:val="0"/>
          <w:divBdr>
            <w:top w:val="none" w:sz="0" w:space="0" w:color="auto"/>
            <w:left w:val="none" w:sz="0" w:space="0" w:color="auto"/>
            <w:bottom w:val="none" w:sz="0" w:space="0" w:color="auto"/>
            <w:right w:val="none" w:sz="0" w:space="0" w:color="auto"/>
          </w:divBdr>
        </w:div>
        <w:div w:id="846099751">
          <w:marLeft w:val="187"/>
          <w:marRight w:val="0"/>
          <w:marTop w:val="0"/>
          <w:marBottom w:val="0"/>
          <w:divBdr>
            <w:top w:val="none" w:sz="0" w:space="0" w:color="auto"/>
            <w:left w:val="none" w:sz="0" w:space="0" w:color="auto"/>
            <w:bottom w:val="none" w:sz="0" w:space="0" w:color="auto"/>
            <w:right w:val="none" w:sz="0" w:space="0" w:color="auto"/>
          </w:divBdr>
        </w:div>
        <w:div w:id="1193228958">
          <w:marLeft w:val="187"/>
          <w:marRight w:val="0"/>
          <w:marTop w:val="0"/>
          <w:marBottom w:val="0"/>
          <w:divBdr>
            <w:top w:val="none" w:sz="0" w:space="0" w:color="auto"/>
            <w:left w:val="none" w:sz="0" w:space="0" w:color="auto"/>
            <w:bottom w:val="none" w:sz="0" w:space="0" w:color="auto"/>
            <w:right w:val="none" w:sz="0" w:space="0" w:color="auto"/>
          </w:divBdr>
        </w:div>
      </w:divsChild>
    </w:div>
    <w:div w:id="1035470653">
      <w:bodyDiv w:val="1"/>
      <w:marLeft w:val="0"/>
      <w:marRight w:val="0"/>
      <w:marTop w:val="0"/>
      <w:marBottom w:val="0"/>
      <w:divBdr>
        <w:top w:val="none" w:sz="0" w:space="0" w:color="auto"/>
        <w:left w:val="none" w:sz="0" w:space="0" w:color="auto"/>
        <w:bottom w:val="none" w:sz="0" w:space="0" w:color="auto"/>
        <w:right w:val="none" w:sz="0" w:space="0" w:color="auto"/>
      </w:divBdr>
    </w:div>
    <w:div w:id="1050113447">
      <w:bodyDiv w:val="1"/>
      <w:marLeft w:val="0"/>
      <w:marRight w:val="0"/>
      <w:marTop w:val="0"/>
      <w:marBottom w:val="0"/>
      <w:divBdr>
        <w:top w:val="none" w:sz="0" w:space="0" w:color="auto"/>
        <w:left w:val="none" w:sz="0" w:space="0" w:color="auto"/>
        <w:bottom w:val="none" w:sz="0" w:space="0" w:color="auto"/>
        <w:right w:val="none" w:sz="0" w:space="0" w:color="auto"/>
      </w:divBdr>
    </w:div>
    <w:div w:id="1100218646">
      <w:bodyDiv w:val="1"/>
      <w:marLeft w:val="0"/>
      <w:marRight w:val="0"/>
      <w:marTop w:val="0"/>
      <w:marBottom w:val="0"/>
      <w:divBdr>
        <w:top w:val="none" w:sz="0" w:space="0" w:color="auto"/>
        <w:left w:val="none" w:sz="0" w:space="0" w:color="auto"/>
        <w:bottom w:val="none" w:sz="0" w:space="0" w:color="auto"/>
        <w:right w:val="none" w:sz="0" w:space="0" w:color="auto"/>
      </w:divBdr>
    </w:div>
    <w:div w:id="1109812908">
      <w:bodyDiv w:val="1"/>
      <w:marLeft w:val="0"/>
      <w:marRight w:val="0"/>
      <w:marTop w:val="0"/>
      <w:marBottom w:val="0"/>
      <w:divBdr>
        <w:top w:val="none" w:sz="0" w:space="0" w:color="auto"/>
        <w:left w:val="none" w:sz="0" w:space="0" w:color="auto"/>
        <w:bottom w:val="none" w:sz="0" w:space="0" w:color="auto"/>
        <w:right w:val="none" w:sz="0" w:space="0" w:color="auto"/>
      </w:divBdr>
    </w:div>
    <w:div w:id="1121916802">
      <w:bodyDiv w:val="1"/>
      <w:marLeft w:val="0"/>
      <w:marRight w:val="0"/>
      <w:marTop w:val="0"/>
      <w:marBottom w:val="0"/>
      <w:divBdr>
        <w:top w:val="none" w:sz="0" w:space="0" w:color="auto"/>
        <w:left w:val="none" w:sz="0" w:space="0" w:color="auto"/>
        <w:bottom w:val="none" w:sz="0" w:space="0" w:color="auto"/>
        <w:right w:val="none" w:sz="0" w:space="0" w:color="auto"/>
      </w:divBdr>
    </w:div>
    <w:div w:id="1122306600">
      <w:bodyDiv w:val="1"/>
      <w:marLeft w:val="0"/>
      <w:marRight w:val="0"/>
      <w:marTop w:val="0"/>
      <w:marBottom w:val="0"/>
      <w:divBdr>
        <w:top w:val="none" w:sz="0" w:space="0" w:color="auto"/>
        <w:left w:val="none" w:sz="0" w:space="0" w:color="auto"/>
        <w:bottom w:val="none" w:sz="0" w:space="0" w:color="auto"/>
        <w:right w:val="none" w:sz="0" w:space="0" w:color="auto"/>
      </w:divBdr>
    </w:div>
    <w:div w:id="1123235928">
      <w:bodyDiv w:val="1"/>
      <w:marLeft w:val="0"/>
      <w:marRight w:val="0"/>
      <w:marTop w:val="0"/>
      <w:marBottom w:val="0"/>
      <w:divBdr>
        <w:top w:val="none" w:sz="0" w:space="0" w:color="auto"/>
        <w:left w:val="none" w:sz="0" w:space="0" w:color="auto"/>
        <w:bottom w:val="none" w:sz="0" w:space="0" w:color="auto"/>
        <w:right w:val="none" w:sz="0" w:space="0" w:color="auto"/>
      </w:divBdr>
    </w:div>
    <w:div w:id="1126460773">
      <w:bodyDiv w:val="1"/>
      <w:marLeft w:val="0"/>
      <w:marRight w:val="0"/>
      <w:marTop w:val="0"/>
      <w:marBottom w:val="0"/>
      <w:divBdr>
        <w:top w:val="none" w:sz="0" w:space="0" w:color="auto"/>
        <w:left w:val="none" w:sz="0" w:space="0" w:color="auto"/>
        <w:bottom w:val="none" w:sz="0" w:space="0" w:color="auto"/>
        <w:right w:val="none" w:sz="0" w:space="0" w:color="auto"/>
      </w:divBdr>
    </w:div>
    <w:div w:id="1130635148">
      <w:bodyDiv w:val="1"/>
      <w:marLeft w:val="0"/>
      <w:marRight w:val="0"/>
      <w:marTop w:val="0"/>
      <w:marBottom w:val="0"/>
      <w:divBdr>
        <w:top w:val="none" w:sz="0" w:space="0" w:color="auto"/>
        <w:left w:val="none" w:sz="0" w:space="0" w:color="auto"/>
        <w:bottom w:val="none" w:sz="0" w:space="0" w:color="auto"/>
        <w:right w:val="none" w:sz="0" w:space="0" w:color="auto"/>
      </w:divBdr>
    </w:div>
    <w:div w:id="1143352964">
      <w:bodyDiv w:val="1"/>
      <w:marLeft w:val="0"/>
      <w:marRight w:val="0"/>
      <w:marTop w:val="0"/>
      <w:marBottom w:val="0"/>
      <w:divBdr>
        <w:top w:val="none" w:sz="0" w:space="0" w:color="auto"/>
        <w:left w:val="none" w:sz="0" w:space="0" w:color="auto"/>
        <w:bottom w:val="none" w:sz="0" w:space="0" w:color="auto"/>
        <w:right w:val="none" w:sz="0" w:space="0" w:color="auto"/>
      </w:divBdr>
      <w:divsChild>
        <w:div w:id="1407845581">
          <w:marLeft w:val="734"/>
          <w:marRight w:val="0"/>
          <w:marTop w:val="120"/>
          <w:marBottom w:val="0"/>
          <w:divBdr>
            <w:top w:val="none" w:sz="0" w:space="0" w:color="auto"/>
            <w:left w:val="none" w:sz="0" w:space="0" w:color="auto"/>
            <w:bottom w:val="none" w:sz="0" w:space="0" w:color="auto"/>
            <w:right w:val="none" w:sz="0" w:space="0" w:color="auto"/>
          </w:divBdr>
        </w:div>
      </w:divsChild>
    </w:div>
    <w:div w:id="1146512298">
      <w:bodyDiv w:val="1"/>
      <w:marLeft w:val="0"/>
      <w:marRight w:val="0"/>
      <w:marTop w:val="0"/>
      <w:marBottom w:val="0"/>
      <w:divBdr>
        <w:top w:val="none" w:sz="0" w:space="0" w:color="auto"/>
        <w:left w:val="none" w:sz="0" w:space="0" w:color="auto"/>
        <w:bottom w:val="none" w:sz="0" w:space="0" w:color="auto"/>
        <w:right w:val="none" w:sz="0" w:space="0" w:color="auto"/>
      </w:divBdr>
    </w:div>
    <w:div w:id="1159228223">
      <w:bodyDiv w:val="1"/>
      <w:marLeft w:val="0"/>
      <w:marRight w:val="0"/>
      <w:marTop w:val="0"/>
      <w:marBottom w:val="0"/>
      <w:divBdr>
        <w:top w:val="none" w:sz="0" w:space="0" w:color="auto"/>
        <w:left w:val="none" w:sz="0" w:space="0" w:color="auto"/>
        <w:bottom w:val="none" w:sz="0" w:space="0" w:color="auto"/>
        <w:right w:val="none" w:sz="0" w:space="0" w:color="auto"/>
      </w:divBdr>
    </w:div>
    <w:div w:id="1162353928">
      <w:bodyDiv w:val="1"/>
      <w:marLeft w:val="0"/>
      <w:marRight w:val="0"/>
      <w:marTop w:val="0"/>
      <w:marBottom w:val="0"/>
      <w:divBdr>
        <w:top w:val="none" w:sz="0" w:space="0" w:color="auto"/>
        <w:left w:val="none" w:sz="0" w:space="0" w:color="auto"/>
        <w:bottom w:val="none" w:sz="0" w:space="0" w:color="auto"/>
        <w:right w:val="none" w:sz="0" w:space="0" w:color="auto"/>
      </w:divBdr>
      <w:divsChild>
        <w:div w:id="673411919">
          <w:marLeft w:val="0"/>
          <w:marRight w:val="0"/>
          <w:marTop w:val="0"/>
          <w:marBottom w:val="0"/>
          <w:divBdr>
            <w:top w:val="single" w:sz="2" w:space="0" w:color="D9D9E3"/>
            <w:left w:val="single" w:sz="2" w:space="0" w:color="D9D9E3"/>
            <w:bottom w:val="single" w:sz="2" w:space="0" w:color="D9D9E3"/>
            <w:right w:val="single" w:sz="2" w:space="0" w:color="D9D9E3"/>
          </w:divBdr>
          <w:divsChild>
            <w:div w:id="1596674415">
              <w:marLeft w:val="0"/>
              <w:marRight w:val="0"/>
              <w:marTop w:val="0"/>
              <w:marBottom w:val="0"/>
              <w:divBdr>
                <w:top w:val="single" w:sz="2" w:space="0" w:color="D9D9E3"/>
                <w:left w:val="single" w:sz="2" w:space="0" w:color="D9D9E3"/>
                <w:bottom w:val="single" w:sz="2" w:space="0" w:color="D9D9E3"/>
                <w:right w:val="single" w:sz="2" w:space="0" w:color="D9D9E3"/>
              </w:divBdr>
              <w:divsChild>
                <w:div w:id="1265773487">
                  <w:marLeft w:val="0"/>
                  <w:marRight w:val="0"/>
                  <w:marTop w:val="0"/>
                  <w:marBottom w:val="0"/>
                  <w:divBdr>
                    <w:top w:val="single" w:sz="2" w:space="0" w:color="D9D9E3"/>
                    <w:left w:val="single" w:sz="2" w:space="0" w:color="D9D9E3"/>
                    <w:bottom w:val="single" w:sz="2" w:space="0" w:color="D9D9E3"/>
                    <w:right w:val="single" w:sz="2" w:space="0" w:color="D9D9E3"/>
                  </w:divBdr>
                  <w:divsChild>
                    <w:div w:id="746539232">
                      <w:marLeft w:val="0"/>
                      <w:marRight w:val="0"/>
                      <w:marTop w:val="0"/>
                      <w:marBottom w:val="0"/>
                      <w:divBdr>
                        <w:top w:val="single" w:sz="2" w:space="0" w:color="D9D9E3"/>
                        <w:left w:val="single" w:sz="2" w:space="0" w:color="D9D9E3"/>
                        <w:bottom w:val="single" w:sz="2" w:space="0" w:color="D9D9E3"/>
                        <w:right w:val="single" w:sz="2" w:space="0" w:color="D9D9E3"/>
                      </w:divBdr>
                      <w:divsChild>
                        <w:div w:id="1844855870">
                          <w:marLeft w:val="0"/>
                          <w:marRight w:val="0"/>
                          <w:marTop w:val="0"/>
                          <w:marBottom w:val="0"/>
                          <w:divBdr>
                            <w:top w:val="single" w:sz="2" w:space="0" w:color="auto"/>
                            <w:left w:val="single" w:sz="2" w:space="0" w:color="auto"/>
                            <w:bottom w:val="single" w:sz="6" w:space="0" w:color="auto"/>
                            <w:right w:val="single" w:sz="2" w:space="0" w:color="auto"/>
                          </w:divBdr>
                          <w:divsChild>
                            <w:div w:id="9658902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004639">
                                  <w:marLeft w:val="0"/>
                                  <w:marRight w:val="0"/>
                                  <w:marTop w:val="0"/>
                                  <w:marBottom w:val="0"/>
                                  <w:divBdr>
                                    <w:top w:val="single" w:sz="2" w:space="0" w:color="D9D9E3"/>
                                    <w:left w:val="single" w:sz="2" w:space="0" w:color="D9D9E3"/>
                                    <w:bottom w:val="single" w:sz="2" w:space="0" w:color="D9D9E3"/>
                                    <w:right w:val="single" w:sz="2" w:space="0" w:color="D9D9E3"/>
                                  </w:divBdr>
                                  <w:divsChild>
                                    <w:div w:id="1742867338">
                                      <w:marLeft w:val="0"/>
                                      <w:marRight w:val="0"/>
                                      <w:marTop w:val="0"/>
                                      <w:marBottom w:val="0"/>
                                      <w:divBdr>
                                        <w:top w:val="single" w:sz="2" w:space="0" w:color="D9D9E3"/>
                                        <w:left w:val="single" w:sz="2" w:space="0" w:color="D9D9E3"/>
                                        <w:bottom w:val="single" w:sz="2" w:space="0" w:color="D9D9E3"/>
                                        <w:right w:val="single" w:sz="2" w:space="0" w:color="D9D9E3"/>
                                      </w:divBdr>
                                      <w:divsChild>
                                        <w:div w:id="1050303884">
                                          <w:marLeft w:val="0"/>
                                          <w:marRight w:val="0"/>
                                          <w:marTop w:val="0"/>
                                          <w:marBottom w:val="0"/>
                                          <w:divBdr>
                                            <w:top w:val="single" w:sz="2" w:space="0" w:color="D9D9E3"/>
                                            <w:left w:val="single" w:sz="2" w:space="0" w:color="D9D9E3"/>
                                            <w:bottom w:val="single" w:sz="2" w:space="0" w:color="D9D9E3"/>
                                            <w:right w:val="single" w:sz="2" w:space="0" w:color="D9D9E3"/>
                                          </w:divBdr>
                                          <w:divsChild>
                                            <w:div w:id="1742290329">
                                              <w:marLeft w:val="0"/>
                                              <w:marRight w:val="0"/>
                                              <w:marTop w:val="0"/>
                                              <w:marBottom w:val="0"/>
                                              <w:divBdr>
                                                <w:top w:val="single" w:sz="2" w:space="0" w:color="D9D9E3"/>
                                                <w:left w:val="single" w:sz="2" w:space="0" w:color="D9D9E3"/>
                                                <w:bottom w:val="single" w:sz="2" w:space="0" w:color="D9D9E3"/>
                                                <w:right w:val="single" w:sz="2" w:space="0" w:color="D9D9E3"/>
                                              </w:divBdr>
                                              <w:divsChild>
                                                <w:div w:id="1803302164">
                                                  <w:marLeft w:val="0"/>
                                                  <w:marRight w:val="0"/>
                                                  <w:marTop w:val="0"/>
                                                  <w:marBottom w:val="0"/>
                                                  <w:divBdr>
                                                    <w:top w:val="single" w:sz="2" w:space="0" w:color="D9D9E3"/>
                                                    <w:left w:val="single" w:sz="2" w:space="0" w:color="D9D9E3"/>
                                                    <w:bottom w:val="single" w:sz="2" w:space="0" w:color="D9D9E3"/>
                                                    <w:right w:val="single" w:sz="2" w:space="0" w:color="D9D9E3"/>
                                                  </w:divBdr>
                                                  <w:divsChild>
                                                    <w:div w:id="502860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3808445">
          <w:marLeft w:val="0"/>
          <w:marRight w:val="0"/>
          <w:marTop w:val="0"/>
          <w:marBottom w:val="0"/>
          <w:divBdr>
            <w:top w:val="none" w:sz="0" w:space="0" w:color="auto"/>
            <w:left w:val="none" w:sz="0" w:space="0" w:color="auto"/>
            <w:bottom w:val="none" w:sz="0" w:space="0" w:color="auto"/>
            <w:right w:val="none" w:sz="0" w:space="0" w:color="auto"/>
          </w:divBdr>
        </w:div>
      </w:divsChild>
    </w:div>
    <w:div w:id="1173030852">
      <w:bodyDiv w:val="1"/>
      <w:marLeft w:val="0"/>
      <w:marRight w:val="0"/>
      <w:marTop w:val="0"/>
      <w:marBottom w:val="0"/>
      <w:divBdr>
        <w:top w:val="none" w:sz="0" w:space="0" w:color="auto"/>
        <w:left w:val="none" w:sz="0" w:space="0" w:color="auto"/>
        <w:bottom w:val="none" w:sz="0" w:space="0" w:color="auto"/>
        <w:right w:val="none" w:sz="0" w:space="0" w:color="auto"/>
      </w:divBdr>
    </w:div>
    <w:div w:id="1173497774">
      <w:bodyDiv w:val="1"/>
      <w:marLeft w:val="0"/>
      <w:marRight w:val="0"/>
      <w:marTop w:val="0"/>
      <w:marBottom w:val="0"/>
      <w:divBdr>
        <w:top w:val="none" w:sz="0" w:space="0" w:color="auto"/>
        <w:left w:val="none" w:sz="0" w:space="0" w:color="auto"/>
        <w:bottom w:val="none" w:sz="0" w:space="0" w:color="auto"/>
        <w:right w:val="none" w:sz="0" w:space="0" w:color="auto"/>
      </w:divBdr>
      <w:divsChild>
        <w:div w:id="1793010082">
          <w:marLeft w:val="187"/>
          <w:marRight w:val="0"/>
          <w:marTop w:val="0"/>
          <w:marBottom w:val="0"/>
          <w:divBdr>
            <w:top w:val="none" w:sz="0" w:space="0" w:color="auto"/>
            <w:left w:val="none" w:sz="0" w:space="0" w:color="auto"/>
            <w:bottom w:val="none" w:sz="0" w:space="0" w:color="auto"/>
            <w:right w:val="none" w:sz="0" w:space="0" w:color="auto"/>
          </w:divBdr>
        </w:div>
      </w:divsChild>
    </w:div>
    <w:div w:id="1193376766">
      <w:bodyDiv w:val="1"/>
      <w:marLeft w:val="0"/>
      <w:marRight w:val="0"/>
      <w:marTop w:val="0"/>
      <w:marBottom w:val="0"/>
      <w:divBdr>
        <w:top w:val="none" w:sz="0" w:space="0" w:color="auto"/>
        <w:left w:val="none" w:sz="0" w:space="0" w:color="auto"/>
        <w:bottom w:val="none" w:sz="0" w:space="0" w:color="auto"/>
        <w:right w:val="none" w:sz="0" w:space="0" w:color="auto"/>
      </w:divBdr>
    </w:div>
    <w:div w:id="1216698627">
      <w:bodyDiv w:val="1"/>
      <w:marLeft w:val="0"/>
      <w:marRight w:val="0"/>
      <w:marTop w:val="0"/>
      <w:marBottom w:val="0"/>
      <w:divBdr>
        <w:top w:val="none" w:sz="0" w:space="0" w:color="auto"/>
        <w:left w:val="none" w:sz="0" w:space="0" w:color="auto"/>
        <w:bottom w:val="none" w:sz="0" w:space="0" w:color="auto"/>
        <w:right w:val="none" w:sz="0" w:space="0" w:color="auto"/>
      </w:divBdr>
      <w:divsChild>
        <w:div w:id="722556319">
          <w:marLeft w:val="274"/>
          <w:marRight w:val="0"/>
          <w:marTop w:val="0"/>
          <w:marBottom w:val="0"/>
          <w:divBdr>
            <w:top w:val="none" w:sz="0" w:space="0" w:color="auto"/>
            <w:left w:val="none" w:sz="0" w:space="0" w:color="auto"/>
            <w:bottom w:val="none" w:sz="0" w:space="0" w:color="auto"/>
            <w:right w:val="none" w:sz="0" w:space="0" w:color="auto"/>
          </w:divBdr>
        </w:div>
        <w:div w:id="1976596745">
          <w:marLeft w:val="274"/>
          <w:marRight w:val="0"/>
          <w:marTop w:val="0"/>
          <w:marBottom w:val="0"/>
          <w:divBdr>
            <w:top w:val="none" w:sz="0" w:space="0" w:color="auto"/>
            <w:left w:val="none" w:sz="0" w:space="0" w:color="auto"/>
            <w:bottom w:val="none" w:sz="0" w:space="0" w:color="auto"/>
            <w:right w:val="none" w:sz="0" w:space="0" w:color="auto"/>
          </w:divBdr>
        </w:div>
        <w:div w:id="764306780">
          <w:marLeft w:val="274"/>
          <w:marRight w:val="0"/>
          <w:marTop w:val="0"/>
          <w:marBottom w:val="0"/>
          <w:divBdr>
            <w:top w:val="none" w:sz="0" w:space="0" w:color="auto"/>
            <w:left w:val="none" w:sz="0" w:space="0" w:color="auto"/>
            <w:bottom w:val="none" w:sz="0" w:space="0" w:color="auto"/>
            <w:right w:val="none" w:sz="0" w:space="0" w:color="auto"/>
          </w:divBdr>
        </w:div>
        <w:div w:id="460730760">
          <w:marLeft w:val="274"/>
          <w:marRight w:val="0"/>
          <w:marTop w:val="0"/>
          <w:marBottom w:val="0"/>
          <w:divBdr>
            <w:top w:val="none" w:sz="0" w:space="0" w:color="auto"/>
            <w:left w:val="none" w:sz="0" w:space="0" w:color="auto"/>
            <w:bottom w:val="none" w:sz="0" w:space="0" w:color="auto"/>
            <w:right w:val="none" w:sz="0" w:space="0" w:color="auto"/>
          </w:divBdr>
        </w:div>
      </w:divsChild>
    </w:div>
    <w:div w:id="1226842376">
      <w:bodyDiv w:val="1"/>
      <w:marLeft w:val="0"/>
      <w:marRight w:val="0"/>
      <w:marTop w:val="0"/>
      <w:marBottom w:val="0"/>
      <w:divBdr>
        <w:top w:val="none" w:sz="0" w:space="0" w:color="auto"/>
        <w:left w:val="none" w:sz="0" w:space="0" w:color="auto"/>
        <w:bottom w:val="none" w:sz="0" w:space="0" w:color="auto"/>
        <w:right w:val="none" w:sz="0" w:space="0" w:color="auto"/>
      </w:divBdr>
    </w:div>
    <w:div w:id="1235236054">
      <w:bodyDiv w:val="1"/>
      <w:marLeft w:val="0"/>
      <w:marRight w:val="0"/>
      <w:marTop w:val="0"/>
      <w:marBottom w:val="0"/>
      <w:divBdr>
        <w:top w:val="none" w:sz="0" w:space="0" w:color="auto"/>
        <w:left w:val="none" w:sz="0" w:space="0" w:color="auto"/>
        <w:bottom w:val="none" w:sz="0" w:space="0" w:color="auto"/>
        <w:right w:val="none" w:sz="0" w:space="0" w:color="auto"/>
      </w:divBdr>
    </w:div>
    <w:div w:id="1258758194">
      <w:bodyDiv w:val="1"/>
      <w:marLeft w:val="0"/>
      <w:marRight w:val="0"/>
      <w:marTop w:val="0"/>
      <w:marBottom w:val="0"/>
      <w:divBdr>
        <w:top w:val="none" w:sz="0" w:space="0" w:color="auto"/>
        <w:left w:val="none" w:sz="0" w:space="0" w:color="auto"/>
        <w:bottom w:val="none" w:sz="0" w:space="0" w:color="auto"/>
        <w:right w:val="none" w:sz="0" w:space="0" w:color="auto"/>
      </w:divBdr>
    </w:div>
    <w:div w:id="1265580146">
      <w:bodyDiv w:val="1"/>
      <w:marLeft w:val="0"/>
      <w:marRight w:val="0"/>
      <w:marTop w:val="0"/>
      <w:marBottom w:val="0"/>
      <w:divBdr>
        <w:top w:val="none" w:sz="0" w:space="0" w:color="auto"/>
        <w:left w:val="none" w:sz="0" w:space="0" w:color="auto"/>
        <w:bottom w:val="none" w:sz="0" w:space="0" w:color="auto"/>
        <w:right w:val="none" w:sz="0" w:space="0" w:color="auto"/>
      </w:divBdr>
    </w:div>
    <w:div w:id="1266770951">
      <w:bodyDiv w:val="1"/>
      <w:marLeft w:val="0"/>
      <w:marRight w:val="0"/>
      <w:marTop w:val="0"/>
      <w:marBottom w:val="0"/>
      <w:divBdr>
        <w:top w:val="none" w:sz="0" w:space="0" w:color="auto"/>
        <w:left w:val="none" w:sz="0" w:space="0" w:color="auto"/>
        <w:bottom w:val="none" w:sz="0" w:space="0" w:color="auto"/>
        <w:right w:val="none" w:sz="0" w:space="0" w:color="auto"/>
      </w:divBdr>
    </w:div>
    <w:div w:id="1279526705">
      <w:bodyDiv w:val="1"/>
      <w:marLeft w:val="0"/>
      <w:marRight w:val="0"/>
      <w:marTop w:val="0"/>
      <w:marBottom w:val="0"/>
      <w:divBdr>
        <w:top w:val="none" w:sz="0" w:space="0" w:color="auto"/>
        <w:left w:val="none" w:sz="0" w:space="0" w:color="auto"/>
        <w:bottom w:val="none" w:sz="0" w:space="0" w:color="auto"/>
        <w:right w:val="none" w:sz="0" w:space="0" w:color="auto"/>
      </w:divBdr>
    </w:div>
    <w:div w:id="1280189189">
      <w:bodyDiv w:val="1"/>
      <w:marLeft w:val="0"/>
      <w:marRight w:val="0"/>
      <w:marTop w:val="0"/>
      <w:marBottom w:val="0"/>
      <w:divBdr>
        <w:top w:val="none" w:sz="0" w:space="0" w:color="auto"/>
        <w:left w:val="none" w:sz="0" w:space="0" w:color="auto"/>
        <w:bottom w:val="none" w:sz="0" w:space="0" w:color="auto"/>
        <w:right w:val="none" w:sz="0" w:space="0" w:color="auto"/>
      </w:divBdr>
    </w:div>
    <w:div w:id="1301223900">
      <w:bodyDiv w:val="1"/>
      <w:marLeft w:val="0"/>
      <w:marRight w:val="0"/>
      <w:marTop w:val="0"/>
      <w:marBottom w:val="0"/>
      <w:divBdr>
        <w:top w:val="none" w:sz="0" w:space="0" w:color="auto"/>
        <w:left w:val="none" w:sz="0" w:space="0" w:color="auto"/>
        <w:bottom w:val="none" w:sz="0" w:space="0" w:color="auto"/>
        <w:right w:val="none" w:sz="0" w:space="0" w:color="auto"/>
      </w:divBdr>
    </w:div>
    <w:div w:id="1303001482">
      <w:bodyDiv w:val="1"/>
      <w:marLeft w:val="0"/>
      <w:marRight w:val="0"/>
      <w:marTop w:val="0"/>
      <w:marBottom w:val="0"/>
      <w:divBdr>
        <w:top w:val="none" w:sz="0" w:space="0" w:color="auto"/>
        <w:left w:val="none" w:sz="0" w:space="0" w:color="auto"/>
        <w:bottom w:val="none" w:sz="0" w:space="0" w:color="auto"/>
        <w:right w:val="none" w:sz="0" w:space="0" w:color="auto"/>
      </w:divBdr>
    </w:div>
    <w:div w:id="1309557133">
      <w:bodyDiv w:val="1"/>
      <w:marLeft w:val="0"/>
      <w:marRight w:val="0"/>
      <w:marTop w:val="0"/>
      <w:marBottom w:val="0"/>
      <w:divBdr>
        <w:top w:val="none" w:sz="0" w:space="0" w:color="auto"/>
        <w:left w:val="none" w:sz="0" w:space="0" w:color="auto"/>
        <w:bottom w:val="none" w:sz="0" w:space="0" w:color="auto"/>
        <w:right w:val="none" w:sz="0" w:space="0" w:color="auto"/>
      </w:divBdr>
    </w:div>
    <w:div w:id="1312908195">
      <w:bodyDiv w:val="1"/>
      <w:marLeft w:val="0"/>
      <w:marRight w:val="0"/>
      <w:marTop w:val="0"/>
      <w:marBottom w:val="0"/>
      <w:divBdr>
        <w:top w:val="none" w:sz="0" w:space="0" w:color="auto"/>
        <w:left w:val="none" w:sz="0" w:space="0" w:color="auto"/>
        <w:bottom w:val="none" w:sz="0" w:space="0" w:color="auto"/>
        <w:right w:val="none" w:sz="0" w:space="0" w:color="auto"/>
      </w:divBdr>
    </w:div>
    <w:div w:id="1313221544">
      <w:bodyDiv w:val="1"/>
      <w:marLeft w:val="0"/>
      <w:marRight w:val="0"/>
      <w:marTop w:val="0"/>
      <w:marBottom w:val="0"/>
      <w:divBdr>
        <w:top w:val="none" w:sz="0" w:space="0" w:color="auto"/>
        <w:left w:val="none" w:sz="0" w:space="0" w:color="auto"/>
        <w:bottom w:val="none" w:sz="0" w:space="0" w:color="auto"/>
        <w:right w:val="none" w:sz="0" w:space="0" w:color="auto"/>
      </w:divBdr>
    </w:div>
    <w:div w:id="1335690235">
      <w:bodyDiv w:val="1"/>
      <w:marLeft w:val="0"/>
      <w:marRight w:val="0"/>
      <w:marTop w:val="0"/>
      <w:marBottom w:val="0"/>
      <w:divBdr>
        <w:top w:val="none" w:sz="0" w:space="0" w:color="auto"/>
        <w:left w:val="none" w:sz="0" w:space="0" w:color="auto"/>
        <w:bottom w:val="none" w:sz="0" w:space="0" w:color="auto"/>
        <w:right w:val="none" w:sz="0" w:space="0" w:color="auto"/>
      </w:divBdr>
    </w:div>
    <w:div w:id="1356813015">
      <w:bodyDiv w:val="1"/>
      <w:marLeft w:val="0"/>
      <w:marRight w:val="0"/>
      <w:marTop w:val="0"/>
      <w:marBottom w:val="0"/>
      <w:divBdr>
        <w:top w:val="none" w:sz="0" w:space="0" w:color="auto"/>
        <w:left w:val="none" w:sz="0" w:space="0" w:color="auto"/>
        <w:bottom w:val="none" w:sz="0" w:space="0" w:color="auto"/>
        <w:right w:val="none" w:sz="0" w:space="0" w:color="auto"/>
      </w:divBdr>
    </w:div>
    <w:div w:id="1365986135">
      <w:bodyDiv w:val="1"/>
      <w:marLeft w:val="0"/>
      <w:marRight w:val="0"/>
      <w:marTop w:val="0"/>
      <w:marBottom w:val="0"/>
      <w:divBdr>
        <w:top w:val="none" w:sz="0" w:space="0" w:color="auto"/>
        <w:left w:val="none" w:sz="0" w:space="0" w:color="auto"/>
        <w:bottom w:val="none" w:sz="0" w:space="0" w:color="auto"/>
        <w:right w:val="none" w:sz="0" w:space="0" w:color="auto"/>
      </w:divBdr>
    </w:div>
    <w:div w:id="1374427697">
      <w:bodyDiv w:val="1"/>
      <w:marLeft w:val="0"/>
      <w:marRight w:val="0"/>
      <w:marTop w:val="0"/>
      <w:marBottom w:val="0"/>
      <w:divBdr>
        <w:top w:val="none" w:sz="0" w:space="0" w:color="auto"/>
        <w:left w:val="none" w:sz="0" w:space="0" w:color="auto"/>
        <w:bottom w:val="none" w:sz="0" w:space="0" w:color="auto"/>
        <w:right w:val="none" w:sz="0" w:space="0" w:color="auto"/>
      </w:divBdr>
    </w:div>
    <w:div w:id="1406218594">
      <w:bodyDiv w:val="1"/>
      <w:marLeft w:val="0"/>
      <w:marRight w:val="0"/>
      <w:marTop w:val="0"/>
      <w:marBottom w:val="0"/>
      <w:divBdr>
        <w:top w:val="none" w:sz="0" w:space="0" w:color="auto"/>
        <w:left w:val="none" w:sz="0" w:space="0" w:color="auto"/>
        <w:bottom w:val="none" w:sz="0" w:space="0" w:color="auto"/>
        <w:right w:val="none" w:sz="0" w:space="0" w:color="auto"/>
      </w:divBdr>
    </w:div>
    <w:div w:id="1418406473">
      <w:bodyDiv w:val="1"/>
      <w:marLeft w:val="0"/>
      <w:marRight w:val="0"/>
      <w:marTop w:val="0"/>
      <w:marBottom w:val="0"/>
      <w:divBdr>
        <w:top w:val="none" w:sz="0" w:space="0" w:color="auto"/>
        <w:left w:val="none" w:sz="0" w:space="0" w:color="auto"/>
        <w:bottom w:val="none" w:sz="0" w:space="0" w:color="auto"/>
        <w:right w:val="none" w:sz="0" w:space="0" w:color="auto"/>
      </w:divBdr>
    </w:div>
    <w:div w:id="1422793014">
      <w:bodyDiv w:val="1"/>
      <w:marLeft w:val="0"/>
      <w:marRight w:val="0"/>
      <w:marTop w:val="0"/>
      <w:marBottom w:val="0"/>
      <w:divBdr>
        <w:top w:val="none" w:sz="0" w:space="0" w:color="auto"/>
        <w:left w:val="none" w:sz="0" w:space="0" w:color="auto"/>
        <w:bottom w:val="none" w:sz="0" w:space="0" w:color="auto"/>
        <w:right w:val="none" w:sz="0" w:space="0" w:color="auto"/>
      </w:divBdr>
    </w:div>
    <w:div w:id="1431271567">
      <w:bodyDiv w:val="1"/>
      <w:marLeft w:val="0"/>
      <w:marRight w:val="0"/>
      <w:marTop w:val="0"/>
      <w:marBottom w:val="0"/>
      <w:divBdr>
        <w:top w:val="none" w:sz="0" w:space="0" w:color="auto"/>
        <w:left w:val="none" w:sz="0" w:space="0" w:color="auto"/>
        <w:bottom w:val="none" w:sz="0" w:space="0" w:color="auto"/>
        <w:right w:val="none" w:sz="0" w:space="0" w:color="auto"/>
      </w:divBdr>
    </w:div>
    <w:div w:id="1437942869">
      <w:bodyDiv w:val="1"/>
      <w:marLeft w:val="0"/>
      <w:marRight w:val="0"/>
      <w:marTop w:val="0"/>
      <w:marBottom w:val="0"/>
      <w:divBdr>
        <w:top w:val="none" w:sz="0" w:space="0" w:color="auto"/>
        <w:left w:val="none" w:sz="0" w:space="0" w:color="auto"/>
        <w:bottom w:val="none" w:sz="0" w:space="0" w:color="auto"/>
        <w:right w:val="none" w:sz="0" w:space="0" w:color="auto"/>
      </w:divBdr>
    </w:div>
    <w:div w:id="1469279805">
      <w:bodyDiv w:val="1"/>
      <w:marLeft w:val="0"/>
      <w:marRight w:val="0"/>
      <w:marTop w:val="0"/>
      <w:marBottom w:val="0"/>
      <w:divBdr>
        <w:top w:val="none" w:sz="0" w:space="0" w:color="auto"/>
        <w:left w:val="none" w:sz="0" w:space="0" w:color="auto"/>
        <w:bottom w:val="none" w:sz="0" w:space="0" w:color="auto"/>
        <w:right w:val="none" w:sz="0" w:space="0" w:color="auto"/>
      </w:divBdr>
    </w:div>
    <w:div w:id="1476875964">
      <w:bodyDiv w:val="1"/>
      <w:marLeft w:val="0"/>
      <w:marRight w:val="0"/>
      <w:marTop w:val="0"/>
      <w:marBottom w:val="0"/>
      <w:divBdr>
        <w:top w:val="none" w:sz="0" w:space="0" w:color="auto"/>
        <w:left w:val="none" w:sz="0" w:space="0" w:color="auto"/>
        <w:bottom w:val="none" w:sz="0" w:space="0" w:color="auto"/>
        <w:right w:val="none" w:sz="0" w:space="0" w:color="auto"/>
      </w:divBdr>
      <w:divsChild>
        <w:div w:id="1640961546">
          <w:marLeft w:val="446"/>
          <w:marRight w:val="0"/>
          <w:marTop w:val="0"/>
          <w:marBottom w:val="80"/>
          <w:divBdr>
            <w:top w:val="none" w:sz="0" w:space="0" w:color="auto"/>
            <w:left w:val="none" w:sz="0" w:space="0" w:color="auto"/>
            <w:bottom w:val="none" w:sz="0" w:space="0" w:color="auto"/>
            <w:right w:val="none" w:sz="0" w:space="0" w:color="auto"/>
          </w:divBdr>
        </w:div>
        <w:div w:id="200675812">
          <w:marLeft w:val="446"/>
          <w:marRight w:val="0"/>
          <w:marTop w:val="0"/>
          <w:marBottom w:val="80"/>
          <w:divBdr>
            <w:top w:val="none" w:sz="0" w:space="0" w:color="auto"/>
            <w:left w:val="none" w:sz="0" w:space="0" w:color="auto"/>
            <w:bottom w:val="none" w:sz="0" w:space="0" w:color="auto"/>
            <w:right w:val="none" w:sz="0" w:space="0" w:color="auto"/>
          </w:divBdr>
        </w:div>
        <w:div w:id="862591499">
          <w:marLeft w:val="446"/>
          <w:marRight w:val="0"/>
          <w:marTop w:val="0"/>
          <w:marBottom w:val="80"/>
          <w:divBdr>
            <w:top w:val="none" w:sz="0" w:space="0" w:color="auto"/>
            <w:left w:val="none" w:sz="0" w:space="0" w:color="auto"/>
            <w:bottom w:val="none" w:sz="0" w:space="0" w:color="auto"/>
            <w:right w:val="none" w:sz="0" w:space="0" w:color="auto"/>
          </w:divBdr>
        </w:div>
        <w:div w:id="2087529327">
          <w:marLeft w:val="446"/>
          <w:marRight w:val="0"/>
          <w:marTop w:val="0"/>
          <w:marBottom w:val="80"/>
          <w:divBdr>
            <w:top w:val="none" w:sz="0" w:space="0" w:color="auto"/>
            <w:left w:val="none" w:sz="0" w:space="0" w:color="auto"/>
            <w:bottom w:val="none" w:sz="0" w:space="0" w:color="auto"/>
            <w:right w:val="none" w:sz="0" w:space="0" w:color="auto"/>
          </w:divBdr>
        </w:div>
      </w:divsChild>
    </w:div>
    <w:div w:id="1490291202">
      <w:bodyDiv w:val="1"/>
      <w:marLeft w:val="0"/>
      <w:marRight w:val="0"/>
      <w:marTop w:val="0"/>
      <w:marBottom w:val="0"/>
      <w:divBdr>
        <w:top w:val="none" w:sz="0" w:space="0" w:color="auto"/>
        <w:left w:val="none" w:sz="0" w:space="0" w:color="auto"/>
        <w:bottom w:val="none" w:sz="0" w:space="0" w:color="auto"/>
        <w:right w:val="none" w:sz="0" w:space="0" w:color="auto"/>
      </w:divBdr>
    </w:div>
    <w:div w:id="1507131410">
      <w:bodyDiv w:val="1"/>
      <w:marLeft w:val="0"/>
      <w:marRight w:val="0"/>
      <w:marTop w:val="0"/>
      <w:marBottom w:val="0"/>
      <w:divBdr>
        <w:top w:val="none" w:sz="0" w:space="0" w:color="auto"/>
        <w:left w:val="none" w:sz="0" w:space="0" w:color="auto"/>
        <w:bottom w:val="none" w:sz="0" w:space="0" w:color="auto"/>
        <w:right w:val="none" w:sz="0" w:space="0" w:color="auto"/>
      </w:divBdr>
    </w:div>
    <w:div w:id="1508980709">
      <w:bodyDiv w:val="1"/>
      <w:marLeft w:val="0"/>
      <w:marRight w:val="0"/>
      <w:marTop w:val="0"/>
      <w:marBottom w:val="0"/>
      <w:divBdr>
        <w:top w:val="none" w:sz="0" w:space="0" w:color="auto"/>
        <w:left w:val="none" w:sz="0" w:space="0" w:color="auto"/>
        <w:bottom w:val="none" w:sz="0" w:space="0" w:color="auto"/>
        <w:right w:val="none" w:sz="0" w:space="0" w:color="auto"/>
      </w:divBdr>
    </w:div>
    <w:div w:id="1516191669">
      <w:bodyDiv w:val="1"/>
      <w:marLeft w:val="0"/>
      <w:marRight w:val="0"/>
      <w:marTop w:val="0"/>
      <w:marBottom w:val="0"/>
      <w:divBdr>
        <w:top w:val="none" w:sz="0" w:space="0" w:color="auto"/>
        <w:left w:val="none" w:sz="0" w:space="0" w:color="auto"/>
        <w:bottom w:val="none" w:sz="0" w:space="0" w:color="auto"/>
        <w:right w:val="none" w:sz="0" w:space="0" w:color="auto"/>
      </w:divBdr>
    </w:div>
    <w:div w:id="1533028725">
      <w:bodyDiv w:val="1"/>
      <w:marLeft w:val="0"/>
      <w:marRight w:val="0"/>
      <w:marTop w:val="0"/>
      <w:marBottom w:val="0"/>
      <w:divBdr>
        <w:top w:val="none" w:sz="0" w:space="0" w:color="auto"/>
        <w:left w:val="none" w:sz="0" w:space="0" w:color="auto"/>
        <w:bottom w:val="none" w:sz="0" w:space="0" w:color="auto"/>
        <w:right w:val="none" w:sz="0" w:space="0" w:color="auto"/>
      </w:divBdr>
    </w:div>
    <w:div w:id="1533036278">
      <w:bodyDiv w:val="1"/>
      <w:marLeft w:val="0"/>
      <w:marRight w:val="0"/>
      <w:marTop w:val="0"/>
      <w:marBottom w:val="0"/>
      <w:divBdr>
        <w:top w:val="none" w:sz="0" w:space="0" w:color="auto"/>
        <w:left w:val="none" w:sz="0" w:space="0" w:color="auto"/>
        <w:bottom w:val="none" w:sz="0" w:space="0" w:color="auto"/>
        <w:right w:val="none" w:sz="0" w:space="0" w:color="auto"/>
      </w:divBdr>
    </w:div>
    <w:div w:id="1535115438">
      <w:bodyDiv w:val="1"/>
      <w:marLeft w:val="0"/>
      <w:marRight w:val="0"/>
      <w:marTop w:val="0"/>
      <w:marBottom w:val="0"/>
      <w:divBdr>
        <w:top w:val="none" w:sz="0" w:space="0" w:color="auto"/>
        <w:left w:val="none" w:sz="0" w:space="0" w:color="auto"/>
        <w:bottom w:val="none" w:sz="0" w:space="0" w:color="auto"/>
        <w:right w:val="none" w:sz="0" w:space="0" w:color="auto"/>
      </w:divBdr>
    </w:div>
    <w:div w:id="1539245689">
      <w:bodyDiv w:val="1"/>
      <w:marLeft w:val="0"/>
      <w:marRight w:val="0"/>
      <w:marTop w:val="0"/>
      <w:marBottom w:val="0"/>
      <w:divBdr>
        <w:top w:val="none" w:sz="0" w:space="0" w:color="auto"/>
        <w:left w:val="none" w:sz="0" w:space="0" w:color="auto"/>
        <w:bottom w:val="none" w:sz="0" w:space="0" w:color="auto"/>
        <w:right w:val="none" w:sz="0" w:space="0" w:color="auto"/>
      </w:divBdr>
    </w:div>
    <w:div w:id="1556234258">
      <w:bodyDiv w:val="1"/>
      <w:marLeft w:val="0"/>
      <w:marRight w:val="0"/>
      <w:marTop w:val="0"/>
      <w:marBottom w:val="0"/>
      <w:divBdr>
        <w:top w:val="none" w:sz="0" w:space="0" w:color="auto"/>
        <w:left w:val="none" w:sz="0" w:space="0" w:color="auto"/>
        <w:bottom w:val="none" w:sz="0" w:space="0" w:color="auto"/>
        <w:right w:val="none" w:sz="0" w:space="0" w:color="auto"/>
      </w:divBdr>
    </w:div>
    <w:div w:id="1560674359">
      <w:bodyDiv w:val="1"/>
      <w:marLeft w:val="0"/>
      <w:marRight w:val="0"/>
      <w:marTop w:val="0"/>
      <w:marBottom w:val="0"/>
      <w:divBdr>
        <w:top w:val="none" w:sz="0" w:space="0" w:color="auto"/>
        <w:left w:val="none" w:sz="0" w:space="0" w:color="auto"/>
        <w:bottom w:val="none" w:sz="0" w:space="0" w:color="auto"/>
        <w:right w:val="none" w:sz="0" w:space="0" w:color="auto"/>
      </w:divBdr>
    </w:div>
    <w:div w:id="1565532930">
      <w:bodyDiv w:val="1"/>
      <w:marLeft w:val="0"/>
      <w:marRight w:val="0"/>
      <w:marTop w:val="0"/>
      <w:marBottom w:val="0"/>
      <w:divBdr>
        <w:top w:val="none" w:sz="0" w:space="0" w:color="auto"/>
        <w:left w:val="none" w:sz="0" w:space="0" w:color="auto"/>
        <w:bottom w:val="none" w:sz="0" w:space="0" w:color="auto"/>
        <w:right w:val="none" w:sz="0" w:space="0" w:color="auto"/>
      </w:divBdr>
    </w:div>
    <w:div w:id="1574731731">
      <w:bodyDiv w:val="1"/>
      <w:marLeft w:val="0"/>
      <w:marRight w:val="0"/>
      <w:marTop w:val="0"/>
      <w:marBottom w:val="0"/>
      <w:divBdr>
        <w:top w:val="none" w:sz="0" w:space="0" w:color="auto"/>
        <w:left w:val="none" w:sz="0" w:space="0" w:color="auto"/>
        <w:bottom w:val="none" w:sz="0" w:space="0" w:color="auto"/>
        <w:right w:val="none" w:sz="0" w:space="0" w:color="auto"/>
      </w:divBdr>
    </w:div>
    <w:div w:id="1576010836">
      <w:bodyDiv w:val="1"/>
      <w:marLeft w:val="0"/>
      <w:marRight w:val="0"/>
      <w:marTop w:val="0"/>
      <w:marBottom w:val="0"/>
      <w:divBdr>
        <w:top w:val="none" w:sz="0" w:space="0" w:color="auto"/>
        <w:left w:val="none" w:sz="0" w:space="0" w:color="auto"/>
        <w:bottom w:val="none" w:sz="0" w:space="0" w:color="auto"/>
        <w:right w:val="none" w:sz="0" w:space="0" w:color="auto"/>
      </w:divBdr>
    </w:div>
    <w:div w:id="1576665755">
      <w:bodyDiv w:val="1"/>
      <w:marLeft w:val="0"/>
      <w:marRight w:val="0"/>
      <w:marTop w:val="0"/>
      <w:marBottom w:val="0"/>
      <w:divBdr>
        <w:top w:val="none" w:sz="0" w:space="0" w:color="auto"/>
        <w:left w:val="none" w:sz="0" w:space="0" w:color="auto"/>
        <w:bottom w:val="none" w:sz="0" w:space="0" w:color="auto"/>
        <w:right w:val="none" w:sz="0" w:space="0" w:color="auto"/>
      </w:divBdr>
    </w:div>
    <w:div w:id="1583486043">
      <w:bodyDiv w:val="1"/>
      <w:marLeft w:val="0"/>
      <w:marRight w:val="0"/>
      <w:marTop w:val="0"/>
      <w:marBottom w:val="0"/>
      <w:divBdr>
        <w:top w:val="none" w:sz="0" w:space="0" w:color="auto"/>
        <w:left w:val="none" w:sz="0" w:space="0" w:color="auto"/>
        <w:bottom w:val="none" w:sz="0" w:space="0" w:color="auto"/>
        <w:right w:val="none" w:sz="0" w:space="0" w:color="auto"/>
      </w:divBdr>
    </w:div>
    <w:div w:id="1586108244">
      <w:bodyDiv w:val="1"/>
      <w:marLeft w:val="0"/>
      <w:marRight w:val="0"/>
      <w:marTop w:val="0"/>
      <w:marBottom w:val="0"/>
      <w:divBdr>
        <w:top w:val="none" w:sz="0" w:space="0" w:color="auto"/>
        <w:left w:val="none" w:sz="0" w:space="0" w:color="auto"/>
        <w:bottom w:val="none" w:sz="0" w:space="0" w:color="auto"/>
        <w:right w:val="none" w:sz="0" w:space="0" w:color="auto"/>
      </w:divBdr>
      <w:divsChild>
        <w:div w:id="3283402">
          <w:marLeft w:val="274"/>
          <w:marRight w:val="0"/>
          <w:marTop w:val="0"/>
          <w:marBottom w:val="0"/>
          <w:divBdr>
            <w:top w:val="none" w:sz="0" w:space="0" w:color="auto"/>
            <w:left w:val="none" w:sz="0" w:space="0" w:color="auto"/>
            <w:bottom w:val="none" w:sz="0" w:space="0" w:color="auto"/>
            <w:right w:val="none" w:sz="0" w:space="0" w:color="auto"/>
          </w:divBdr>
        </w:div>
      </w:divsChild>
    </w:div>
    <w:div w:id="1592009631">
      <w:bodyDiv w:val="1"/>
      <w:marLeft w:val="0"/>
      <w:marRight w:val="0"/>
      <w:marTop w:val="0"/>
      <w:marBottom w:val="0"/>
      <w:divBdr>
        <w:top w:val="none" w:sz="0" w:space="0" w:color="auto"/>
        <w:left w:val="none" w:sz="0" w:space="0" w:color="auto"/>
        <w:bottom w:val="none" w:sz="0" w:space="0" w:color="auto"/>
        <w:right w:val="none" w:sz="0" w:space="0" w:color="auto"/>
      </w:divBdr>
      <w:divsChild>
        <w:div w:id="996811477">
          <w:marLeft w:val="360"/>
          <w:marRight w:val="0"/>
          <w:marTop w:val="120"/>
          <w:marBottom w:val="0"/>
          <w:divBdr>
            <w:top w:val="none" w:sz="0" w:space="0" w:color="auto"/>
            <w:left w:val="none" w:sz="0" w:space="0" w:color="auto"/>
            <w:bottom w:val="none" w:sz="0" w:space="0" w:color="auto"/>
            <w:right w:val="none" w:sz="0" w:space="0" w:color="auto"/>
          </w:divBdr>
        </w:div>
      </w:divsChild>
    </w:div>
    <w:div w:id="1615794344">
      <w:bodyDiv w:val="1"/>
      <w:marLeft w:val="0"/>
      <w:marRight w:val="0"/>
      <w:marTop w:val="0"/>
      <w:marBottom w:val="0"/>
      <w:divBdr>
        <w:top w:val="none" w:sz="0" w:space="0" w:color="auto"/>
        <w:left w:val="none" w:sz="0" w:space="0" w:color="auto"/>
        <w:bottom w:val="none" w:sz="0" w:space="0" w:color="auto"/>
        <w:right w:val="none" w:sz="0" w:space="0" w:color="auto"/>
      </w:divBdr>
    </w:div>
    <w:div w:id="1640498699">
      <w:bodyDiv w:val="1"/>
      <w:marLeft w:val="0"/>
      <w:marRight w:val="0"/>
      <w:marTop w:val="0"/>
      <w:marBottom w:val="0"/>
      <w:divBdr>
        <w:top w:val="none" w:sz="0" w:space="0" w:color="auto"/>
        <w:left w:val="none" w:sz="0" w:space="0" w:color="auto"/>
        <w:bottom w:val="none" w:sz="0" w:space="0" w:color="auto"/>
        <w:right w:val="none" w:sz="0" w:space="0" w:color="auto"/>
      </w:divBdr>
    </w:div>
    <w:div w:id="1646356101">
      <w:bodyDiv w:val="1"/>
      <w:marLeft w:val="0"/>
      <w:marRight w:val="0"/>
      <w:marTop w:val="0"/>
      <w:marBottom w:val="0"/>
      <w:divBdr>
        <w:top w:val="none" w:sz="0" w:space="0" w:color="auto"/>
        <w:left w:val="none" w:sz="0" w:space="0" w:color="auto"/>
        <w:bottom w:val="none" w:sz="0" w:space="0" w:color="auto"/>
        <w:right w:val="none" w:sz="0" w:space="0" w:color="auto"/>
      </w:divBdr>
    </w:div>
    <w:div w:id="1649285081">
      <w:bodyDiv w:val="1"/>
      <w:marLeft w:val="0"/>
      <w:marRight w:val="0"/>
      <w:marTop w:val="0"/>
      <w:marBottom w:val="0"/>
      <w:divBdr>
        <w:top w:val="none" w:sz="0" w:space="0" w:color="auto"/>
        <w:left w:val="none" w:sz="0" w:space="0" w:color="auto"/>
        <w:bottom w:val="none" w:sz="0" w:space="0" w:color="auto"/>
        <w:right w:val="none" w:sz="0" w:space="0" w:color="auto"/>
      </w:divBdr>
    </w:div>
    <w:div w:id="1654023993">
      <w:bodyDiv w:val="1"/>
      <w:marLeft w:val="0"/>
      <w:marRight w:val="0"/>
      <w:marTop w:val="0"/>
      <w:marBottom w:val="0"/>
      <w:divBdr>
        <w:top w:val="none" w:sz="0" w:space="0" w:color="auto"/>
        <w:left w:val="none" w:sz="0" w:space="0" w:color="auto"/>
        <w:bottom w:val="none" w:sz="0" w:space="0" w:color="auto"/>
        <w:right w:val="none" w:sz="0" w:space="0" w:color="auto"/>
      </w:divBdr>
    </w:div>
    <w:div w:id="1660881792">
      <w:bodyDiv w:val="1"/>
      <w:marLeft w:val="0"/>
      <w:marRight w:val="0"/>
      <w:marTop w:val="0"/>
      <w:marBottom w:val="0"/>
      <w:divBdr>
        <w:top w:val="none" w:sz="0" w:space="0" w:color="auto"/>
        <w:left w:val="none" w:sz="0" w:space="0" w:color="auto"/>
        <w:bottom w:val="none" w:sz="0" w:space="0" w:color="auto"/>
        <w:right w:val="none" w:sz="0" w:space="0" w:color="auto"/>
      </w:divBdr>
    </w:div>
    <w:div w:id="1684087934">
      <w:bodyDiv w:val="1"/>
      <w:marLeft w:val="0"/>
      <w:marRight w:val="0"/>
      <w:marTop w:val="0"/>
      <w:marBottom w:val="0"/>
      <w:divBdr>
        <w:top w:val="none" w:sz="0" w:space="0" w:color="auto"/>
        <w:left w:val="none" w:sz="0" w:space="0" w:color="auto"/>
        <w:bottom w:val="none" w:sz="0" w:space="0" w:color="auto"/>
        <w:right w:val="none" w:sz="0" w:space="0" w:color="auto"/>
      </w:divBdr>
    </w:div>
    <w:div w:id="1698699038">
      <w:bodyDiv w:val="1"/>
      <w:marLeft w:val="0"/>
      <w:marRight w:val="0"/>
      <w:marTop w:val="0"/>
      <w:marBottom w:val="0"/>
      <w:divBdr>
        <w:top w:val="none" w:sz="0" w:space="0" w:color="auto"/>
        <w:left w:val="none" w:sz="0" w:space="0" w:color="auto"/>
        <w:bottom w:val="none" w:sz="0" w:space="0" w:color="auto"/>
        <w:right w:val="none" w:sz="0" w:space="0" w:color="auto"/>
      </w:divBdr>
      <w:divsChild>
        <w:div w:id="1883908166">
          <w:marLeft w:val="360"/>
          <w:marRight w:val="0"/>
          <w:marTop w:val="0"/>
          <w:marBottom w:val="0"/>
          <w:divBdr>
            <w:top w:val="none" w:sz="0" w:space="0" w:color="auto"/>
            <w:left w:val="none" w:sz="0" w:space="0" w:color="auto"/>
            <w:bottom w:val="none" w:sz="0" w:space="0" w:color="auto"/>
            <w:right w:val="none" w:sz="0" w:space="0" w:color="auto"/>
          </w:divBdr>
        </w:div>
        <w:div w:id="1225725536">
          <w:marLeft w:val="360"/>
          <w:marRight w:val="0"/>
          <w:marTop w:val="0"/>
          <w:marBottom w:val="0"/>
          <w:divBdr>
            <w:top w:val="none" w:sz="0" w:space="0" w:color="auto"/>
            <w:left w:val="none" w:sz="0" w:space="0" w:color="auto"/>
            <w:bottom w:val="none" w:sz="0" w:space="0" w:color="auto"/>
            <w:right w:val="none" w:sz="0" w:space="0" w:color="auto"/>
          </w:divBdr>
        </w:div>
      </w:divsChild>
    </w:div>
    <w:div w:id="1742484713">
      <w:bodyDiv w:val="1"/>
      <w:marLeft w:val="0"/>
      <w:marRight w:val="0"/>
      <w:marTop w:val="0"/>
      <w:marBottom w:val="0"/>
      <w:divBdr>
        <w:top w:val="none" w:sz="0" w:space="0" w:color="auto"/>
        <w:left w:val="none" w:sz="0" w:space="0" w:color="auto"/>
        <w:bottom w:val="none" w:sz="0" w:space="0" w:color="auto"/>
        <w:right w:val="none" w:sz="0" w:space="0" w:color="auto"/>
      </w:divBdr>
    </w:div>
    <w:div w:id="1749305355">
      <w:bodyDiv w:val="1"/>
      <w:marLeft w:val="0"/>
      <w:marRight w:val="0"/>
      <w:marTop w:val="0"/>
      <w:marBottom w:val="0"/>
      <w:divBdr>
        <w:top w:val="none" w:sz="0" w:space="0" w:color="auto"/>
        <w:left w:val="none" w:sz="0" w:space="0" w:color="auto"/>
        <w:bottom w:val="none" w:sz="0" w:space="0" w:color="auto"/>
        <w:right w:val="none" w:sz="0" w:space="0" w:color="auto"/>
      </w:divBdr>
    </w:div>
    <w:div w:id="1775438198">
      <w:bodyDiv w:val="1"/>
      <w:marLeft w:val="0"/>
      <w:marRight w:val="0"/>
      <w:marTop w:val="0"/>
      <w:marBottom w:val="0"/>
      <w:divBdr>
        <w:top w:val="none" w:sz="0" w:space="0" w:color="auto"/>
        <w:left w:val="none" w:sz="0" w:space="0" w:color="auto"/>
        <w:bottom w:val="none" w:sz="0" w:space="0" w:color="auto"/>
        <w:right w:val="none" w:sz="0" w:space="0" w:color="auto"/>
      </w:divBdr>
    </w:div>
    <w:div w:id="1791895242">
      <w:bodyDiv w:val="1"/>
      <w:marLeft w:val="0"/>
      <w:marRight w:val="0"/>
      <w:marTop w:val="0"/>
      <w:marBottom w:val="0"/>
      <w:divBdr>
        <w:top w:val="none" w:sz="0" w:space="0" w:color="auto"/>
        <w:left w:val="none" w:sz="0" w:space="0" w:color="auto"/>
        <w:bottom w:val="none" w:sz="0" w:space="0" w:color="auto"/>
        <w:right w:val="none" w:sz="0" w:space="0" w:color="auto"/>
      </w:divBdr>
    </w:div>
    <w:div w:id="1793011313">
      <w:bodyDiv w:val="1"/>
      <w:marLeft w:val="0"/>
      <w:marRight w:val="0"/>
      <w:marTop w:val="0"/>
      <w:marBottom w:val="0"/>
      <w:divBdr>
        <w:top w:val="none" w:sz="0" w:space="0" w:color="auto"/>
        <w:left w:val="none" w:sz="0" w:space="0" w:color="auto"/>
        <w:bottom w:val="none" w:sz="0" w:space="0" w:color="auto"/>
        <w:right w:val="none" w:sz="0" w:space="0" w:color="auto"/>
      </w:divBdr>
      <w:divsChild>
        <w:div w:id="1416979816">
          <w:marLeft w:val="274"/>
          <w:marRight w:val="0"/>
          <w:marTop w:val="0"/>
          <w:marBottom w:val="0"/>
          <w:divBdr>
            <w:top w:val="none" w:sz="0" w:space="0" w:color="auto"/>
            <w:left w:val="none" w:sz="0" w:space="0" w:color="auto"/>
            <w:bottom w:val="none" w:sz="0" w:space="0" w:color="auto"/>
            <w:right w:val="none" w:sz="0" w:space="0" w:color="auto"/>
          </w:divBdr>
        </w:div>
        <w:div w:id="1697464951">
          <w:marLeft w:val="274"/>
          <w:marRight w:val="0"/>
          <w:marTop w:val="0"/>
          <w:marBottom w:val="0"/>
          <w:divBdr>
            <w:top w:val="none" w:sz="0" w:space="0" w:color="auto"/>
            <w:left w:val="none" w:sz="0" w:space="0" w:color="auto"/>
            <w:bottom w:val="none" w:sz="0" w:space="0" w:color="auto"/>
            <w:right w:val="none" w:sz="0" w:space="0" w:color="auto"/>
          </w:divBdr>
        </w:div>
      </w:divsChild>
    </w:div>
    <w:div w:id="1793212517">
      <w:bodyDiv w:val="1"/>
      <w:marLeft w:val="0"/>
      <w:marRight w:val="0"/>
      <w:marTop w:val="0"/>
      <w:marBottom w:val="0"/>
      <w:divBdr>
        <w:top w:val="none" w:sz="0" w:space="0" w:color="auto"/>
        <w:left w:val="none" w:sz="0" w:space="0" w:color="auto"/>
        <w:bottom w:val="none" w:sz="0" w:space="0" w:color="auto"/>
        <w:right w:val="none" w:sz="0" w:space="0" w:color="auto"/>
      </w:divBdr>
    </w:div>
    <w:div w:id="1806313793">
      <w:bodyDiv w:val="1"/>
      <w:marLeft w:val="0"/>
      <w:marRight w:val="0"/>
      <w:marTop w:val="0"/>
      <w:marBottom w:val="0"/>
      <w:divBdr>
        <w:top w:val="none" w:sz="0" w:space="0" w:color="auto"/>
        <w:left w:val="none" w:sz="0" w:space="0" w:color="auto"/>
        <w:bottom w:val="none" w:sz="0" w:space="0" w:color="auto"/>
        <w:right w:val="none" w:sz="0" w:space="0" w:color="auto"/>
      </w:divBdr>
    </w:div>
    <w:div w:id="1828279819">
      <w:bodyDiv w:val="1"/>
      <w:marLeft w:val="0"/>
      <w:marRight w:val="0"/>
      <w:marTop w:val="0"/>
      <w:marBottom w:val="0"/>
      <w:divBdr>
        <w:top w:val="none" w:sz="0" w:space="0" w:color="auto"/>
        <w:left w:val="none" w:sz="0" w:space="0" w:color="auto"/>
        <w:bottom w:val="none" w:sz="0" w:space="0" w:color="auto"/>
        <w:right w:val="none" w:sz="0" w:space="0" w:color="auto"/>
      </w:divBdr>
    </w:div>
    <w:div w:id="1848132577">
      <w:bodyDiv w:val="1"/>
      <w:marLeft w:val="0"/>
      <w:marRight w:val="0"/>
      <w:marTop w:val="0"/>
      <w:marBottom w:val="0"/>
      <w:divBdr>
        <w:top w:val="none" w:sz="0" w:space="0" w:color="auto"/>
        <w:left w:val="none" w:sz="0" w:space="0" w:color="auto"/>
        <w:bottom w:val="none" w:sz="0" w:space="0" w:color="auto"/>
        <w:right w:val="none" w:sz="0" w:space="0" w:color="auto"/>
      </w:divBdr>
    </w:div>
    <w:div w:id="1849715852">
      <w:bodyDiv w:val="1"/>
      <w:marLeft w:val="0"/>
      <w:marRight w:val="0"/>
      <w:marTop w:val="0"/>
      <w:marBottom w:val="0"/>
      <w:divBdr>
        <w:top w:val="none" w:sz="0" w:space="0" w:color="auto"/>
        <w:left w:val="none" w:sz="0" w:space="0" w:color="auto"/>
        <w:bottom w:val="none" w:sz="0" w:space="0" w:color="auto"/>
        <w:right w:val="none" w:sz="0" w:space="0" w:color="auto"/>
      </w:divBdr>
    </w:div>
    <w:div w:id="1863779041">
      <w:bodyDiv w:val="1"/>
      <w:marLeft w:val="0"/>
      <w:marRight w:val="0"/>
      <w:marTop w:val="0"/>
      <w:marBottom w:val="0"/>
      <w:divBdr>
        <w:top w:val="none" w:sz="0" w:space="0" w:color="auto"/>
        <w:left w:val="none" w:sz="0" w:space="0" w:color="auto"/>
        <w:bottom w:val="none" w:sz="0" w:space="0" w:color="auto"/>
        <w:right w:val="none" w:sz="0" w:space="0" w:color="auto"/>
      </w:divBdr>
      <w:divsChild>
        <w:div w:id="1570924481">
          <w:marLeft w:val="274"/>
          <w:marRight w:val="0"/>
          <w:marTop w:val="0"/>
          <w:marBottom w:val="0"/>
          <w:divBdr>
            <w:top w:val="none" w:sz="0" w:space="0" w:color="auto"/>
            <w:left w:val="none" w:sz="0" w:space="0" w:color="auto"/>
            <w:bottom w:val="none" w:sz="0" w:space="0" w:color="auto"/>
            <w:right w:val="none" w:sz="0" w:space="0" w:color="auto"/>
          </w:divBdr>
        </w:div>
        <w:div w:id="290328056">
          <w:marLeft w:val="274"/>
          <w:marRight w:val="0"/>
          <w:marTop w:val="0"/>
          <w:marBottom w:val="0"/>
          <w:divBdr>
            <w:top w:val="none" w:sz="0" w:space="0" w:color="auto"/>
            <w:left w:val="none" w:sz="0" w:space="0" w:color="auto"/>
            <w:bottom w:val="none" w:sz="0" w:space="0" w:color="auto"/>
            <w:right w:val="none" w:sz="0" w:space="0" w:color="auto"/>
          </w:divBdr>
        </w:div>
        <w:div w:id="94207244">
          <w:marLeft w:val="274"/>
          <w:marRight w:val="0"/>
          <w:marTop w:val="0"/>
          <w:marBottom w:val="0"/>
          <w:divBdr>
            <w:top w:val="none" w:sz="0" w:space="0" w:color="auto"/>
            <w:left w:val="none" w:sz="0" w:space="0" w:color="auto"/>
            <w:bottom w:val="none" w:sz="0" w:space="0" w:color="auto"/>
            <w:right w:val="none" w:sz="0" w:space="0" w:color="auto"/>
          </w:divBdr>
        </w:div>
        <w:div w:id="47727450">
          <w:marLeft w:val="274"/>
          <w:marRight w:val="0"/>
          <w:marTop w:val="0"/>
          <w:marBottom w:val="0"/>
          <w:divBdr>
            <w:top w:val="none" w:sz="0" w:space="0" w:color="auto"/>
            <w:left w:val="none" w:sz="0" w:space="0" w:color="auto"/>
            <w:bottom w:val="none" w:sz="0" w:space="0" w:color="auto"/>
            <w:right w:val="none" w:sz="0" w:space="0" w:color="auto"/>
          </w:divBdr>
        </w:div>
        <w:div w:id="375009771">
          <w:marLeft w:val="274"/>
          <w:marRight w:val="0"/>
          <w:marTop w:val="0"/>
          <w:marBottom w:val="0"/>
          <w:divBdr>
            <w:top w:val="none" w:sz="0" w:space="0" w:color="auto"/>
            <w:left w:val="none" w:sz="0" w:space="0" w:color="auto"/>
            <w:bottom w:val="none" w:sz="0" w:space="0" w:color="auto"/>
            <w:right w:val="none" w:sz="0" w:space="0" w:color="auto"/>
          </w:divBdr>
        </w:div>
        <w:div w:id="1811943000">
          <w:marLeft w:val="274"/>
          <w:marRight w:val="0"/>
          <w:marTop w:val="0"/>
          <w:marBottom w:val="0"/>
          <w:divBdr>
            <w:top w:val="none" w:sz="0" w:space="0" w:color="auto"/>
            <w:left w:val="none" w:sz="0" w:space="0" w:color="auto"/>
            <w:bottom w:val="none" w:sz="0" w:space="0" w:color="auto"/>
            <w:right w:val="none" w:sz="0" w:space="0" w:color="auto"/>
          </w:divBdr>
        </w:div>
        <w:div w:id="969633740">
          <w:marLeft w:val="274"/>
          <w:marRight w:val="0"/>
          <w:marTop w:val="0"/>
          <w:marBottom w:val="0"/>
          <w:divBdr>
            <w:top w:val="none" w:sz="0" w:space="0" w:color="auto"/>
            <w:left w:val="none" w:sz="0" w:space="0" w:color="auto"/>
            <w:bottom w:val="none" w:sz="0" w:space="0" w:color="auto"/>
            <w:right w:val="none" w:sz="0" w:space="0" w:color="auto"/>
          </w:divBdr>
        </w:div>
        <w:div w:id="660741093">
          <w:marLeft w:val="274"/>
          <w:marRight w:val="0"/>
          <w:marTop w:val="0"/>
          <w:marBottom w:val="0"/>
          <w:divBdr>
            <w:top w:val="none" w:sz="0" w:space="0" w:color="auto"/>
            <w:left w:val="none" w:sz="0" w:space="0" w:color="auto"/>
            <w:bottom w:val="none" w:sz="0" w:space="0" w:color="auto"/>
            <w:right w:val="none" w:sz="0" w:space="0" w:color="auto"/>
          </w:divBdr>
        </w:div>
        <w:div w:id="1834372489">
          <w:marLeft w:val="274"/>
          <w:marRight w:val="0"/>
          <w:marTop w:val="0"/>
          <w:marBottom w:val="0"/>
          <w:divBdr>
            <w:top w:val="none" w:sz="0" w:space="0" w:color="auto"/>
            <w:left w:val="none" w:sz="0" w:space="0" w:color="auto"/>
            <w:bottom w:val="none" w:sz="0" w:space="0" w:color="auto"/>
            <w:right w:val="none" w:sz="0" w:space="0" w:color="auto"/>
          </w:divBdr>
        </w:div>
        <w:div w:id="1064568168">
          <w:marLeft w:val="274"/>
          <w:marRight w:val="0"/>
          <w:marTop w:val="0"/>
          <w:marBottom w:val="0"/>
          <w:divBdr>
            <w:top w:val="none" w:sz="0" w:space="0" w:color="auto"/>
            <w:left w:val="none" w:sz="0" w:space="0" w:color="auto"/>
            <w:bottom w:val="none" w:sz="0" w:space="0" w:color="auto"/>
            <w:right w:val="none" w:sz="0" w:space="0" w:color="auto"/>
          </w:divBdr>
        </w:div>
      </w:divsChild>
    </w:div>
    <w:div w:id="1885673798">
      <w:bodyDiv w:val="1"/>
      <w:marLeft w:val="0"/>
      <w:marRight w:val="0"/>
      <w:marTop w:val="0"/>
      <w:marBottom w:val="0"/>
      <w:divBdr>
        <w:top w:val="none" w:sz="0" w:space="0" w:color="auto"/>
        <w:left w:val="none" w:sz="0" w:space="0" w:color="auto"/>
        <w:bottom w:val="none" w:sz="0" w:space="0" w:color="auto"/>
        <w:right w:val="none" w:sz="0" w:space="0" w:color="auto"/>
      </w:divBdr>
      <w:divsChild>
        <w:div w:id="693195769">
          <w:marLeft w:val="187"/>
          <w:marRight w:val="0"/>
          <w:marTop w:val="0"/>
          <w:marBottom w:val="0"/>
          <w:divBdr>
            <w:top w:val="none" w:sz="0" w:space="0" w:color="auto"/>
            <w:left w:val="none" w:sz="0" w:space="0" w:color="auto"/>
            <w:bottom w:val="none" w:sz="0" w:space="0" w:color="auto"/>
            <w:right w:val="none" w:sz="0" w:space="0" w:color="auto"/>
          </w:divBdr>
        </w:div>
        <w:div w:id="944535345">
          <w:marLeft w:val="187"/>
          <w:marRight w:val="0"/>
          <w:marTop w:val="0"/>
          <w:marBottom w:val="0"/>
          <w:divBdr>
            <w:top w:val="none" w:sz="0" w:space="0" w:color="auto"/>
            <w:left w:val="none" w:sz="0" w:space="0" w:color="auto"/>
            <w:bottom w:val="none" w:sz="0" w:space="0" w:color="auto"/>
            <w:right w:val="none" w:sz="0" w:space="0" w:color="auto"/>
          </w:divBdr>
        </w:div>
        <w:div w:id="1626693117">
          <w:marLeft w:val="187"/>
          <w:marRight w:val="0"/>
          <w:marTop w:val="0"/>
          <w:marBottom w:val="0"/>
          <w:divBdr>
            <w:top w:val="none" w:sz="0" w:space="0" w:color="auto"/>
            <w:left w:val="none" w:sz="0" w:space="0" w:color="auto"/>
            <w:bottom w:val="none" w:sz="0" w:space="0" w:color="auto"/>
            <w:right w:val="none" w:sz="0" w:space="0" w:color="auto"/>
          </w:divBdr>
        </w:div>
      </w:divsChild>
    </w:div>
    <w:div w:id="1935357859">
      <w:bodyDiv w:val="1"/>
      <w:marLeft w:val="0"/>
      <w:marRight w:val="0"/>
      <w:marTop w:val="0"/>
      <w:marBottom w:val="0"/>
      <w:divBdr>
        <w:top w:val="none" w:sz="0" w:space="0" w:color="auto"/>
        <w:left w:val="none" w:sz="0" w:space="0" w:color="auto"/>
        <w:bottom w:val="none" w:sz="0" w:space="0" w:color="auto"/>
        <w:right w:val="none" w:sz="0" w:space="0" w:color="auto"/>
      </w:divBdr>
    </w:div>
    <w:div w:id="1937715191">
      <w:bodyDiv w:val="1"/>
      <w:marLeft w:val="0"/>
      <w:marRight w:val="0"/>
      <w:marTop w:val="0"/>
      <w:marBottom w:val="0"/>
      <w:divBdr>
        <w:top w:val="none" w:sz="0" w:space="0" w:color="auto"/>
        <w:left w:val="none" w:sz="0" w:space="0" w:color="auto"/>
        <w:bottom w:val="none" w:sz="0" w:space="0" w:color="auto"/>
        <w:right w:val="none" w:sz="0" w:space="0" w:color="auto"/>
      </w:divBdr>
      <w:divsChild>
        <w:div w:id="256327988">
          <w:marLeft w:val="994"/>
          <w:marRight w:val="0"/>
          <w:marTop w:val="0"/>
          <w:marBottom w:val="0"/>
          <w:divBdr>
            <w:top w:val="none" w:sz="0" w:space="0" w:color="auto"/>
            <w:left w:val="none" w:sz="0" w:space="0" w:color="auto"/>
            <w:bottom w:val="none" w:sz="0" w:space="0" w:color="auto"/>
            <w:right w:val="none" w:sz="0" w:space="0" w:color="auto"/>
          </w:divBdr>
        </w:div>
      </w:divsChild>
    </w:div>
    <w:div w:id="1956211531">
      <w:bodyDiv w:val="1"/>
      <w:marLeft w:val="0"/>
      <w:marRight w:val="0"/>
      <w:marTop w:val="0"/>
      <w:marBottom w:val="0"/>
      <w:divBdr>
        <w:top w:val="none" w:sz="0" w:space="0" w:color="auto"/>
        <w:left w:val="none" w:sz="0" w:space="0" w:color="auto"/>
        <w:bottom w:val="none" w:sz="0" w:space="0" w:color="auto"/>
        <w:right w:val="none" w:sz="0" w:space="0" w:color="auto"/>
      </w:divBdr>
    </w:div>
    <w:div w:id="1958640732">
      <w:bodyDiv w:val="1"/>
      <w:marLeft w:val="0"/>
      <w:marRight w:val="0"/>
      <w:marTop w:val="0"/>
      <w:marBottom w:val="0"/>
      <w:divBdr>
        <w:top w:val="none" w:sz="0" w:space="0" w:color="auto"/>
        <w:left w:val="none" w:sz="0" w:space="0" w:color="auto"/>
        <w:bottom w:val="none" w:sz="0" w:space="0" w:color="auto"/>
        <w:right w:val="none" w:sz="0" w:space="0" w:color="auto"/>
      </w:divBdr>
    </w:div>
    <w:div w:id="1961645762">
      <w:bodyDiv w:val="1"/>
      <w:marLeft w:val="0"/>
      <w:marRight w:val="0"/>
      <w:marTop w:val="0"/>
      <w:marBottom w:val="0"/>
      <w:divBdr>
        <w:top w:val="none" w:sz="0" w:space="0" w:color="auto"/>
        <w:left w:val="none" w:sz="0" w:space="0" w:color="auto"/>
        <w:bottom w:val="none" w:sz="0" w:space="0" w:color="auto"/>
        <w:right w:val="none" w:sz="0" w:space="0" w:color="auto"/>
      </w:divBdr>
    </w:div>
    <w:div w:id="1983774966">
      <w:bodyDiv w:val="1"/>
      <w:marLeft w:val="0"/>
      <w:marRight w:val="0"/>
      <w:marTop w:val="0"/>
      <w:marBottom w:val="0"/>
      <w:divBdr>
        <w:top w:val="none" w:sz="0" w:space="0" w:color="auto"/>
        <w:left w:val="none" w:sz="0" w:space="0" w:color="auto"/>
        <w:bottom w:val="none" w:sz="0" w:space="0" w:color="auto"/>
        <w:right w:val="none" w:sz="0" w:space="0" w:color="auto"/>
      </w:divBdr>
    </w:div>
    <w:div w:id="1992975734">
      <w:bodyDiv w:val="1"/>
      <w:marLeft w:val="0"/>
      <w:marRight w:val="0"/>
      <w:marTop w:val="0"/>
      <w:marBottom w:val="0"/>
      <w:divBdr>
        <w:top w:val="none" w:sz="0" w:space="0" w:color="auto"/>
        <w:left w:val="none" w:sz="0" w:space="0" w:color="auto"/>
        <w:bottom w:val="none" w:sz="0" w:space="0" w:color="auto"/>
        <w:right w:val="none" w:sz="0" w:space="0" w:color="auto"/>
      </w:divBdr>
    </w:div>
    <w:div w:id="2007516506">
      <w:bodyDiv w:val="1"/>
      <w:marLeft w:val="0"/>
      <w:marRight w:val="0"/>
      <w:marTop w:val="0"/>
      <w:marBottom w:val="0"/>
      <w:divBdr>
        <w:top w:val="none" w:sz="0" w:space="0" w:color="auto"/>
        <w:left w:val="none" w:sz="0" w:space="0" w:color="auto"/>
        <w:bottom w:val="none" w:sz="0" w:space="0" w:color="auto"/>
        <w:right w:val="none" w:sz="0" w:space="0" w:color="auto"/>
      </w:divBdr>
      <w:divsChild>
        <w:div w:id="922451264">
          <w:marLeft w:val="187"/>
          <w:marRight w:val="0"/>
          <w:marTop w:val="0"/>
          <w:marBottom w:val="0"/>
          <w:divBdr>
            <w:top w:val="none" w:sz="0" w:space="0" w:color="auto"/>
            <w:left w:val="none" w:sz="0" w:space="0" w:color="auto"/>
            <w:bottom w:val="none" w:sz="0" w:space="0" w:color="auto"/>
            <w:right w:val="none" w:sz="0" w:space="0" w:color="auto"/>
          </w:divBdr>
        </w:div>
        <w:div w:id="1536771587">
          <w:marLeft w:val="187"/>
          <w:marRight w:val="0"/>
          <w:marTop w:val="0"/>
          <w:marBottom w:val="0"/>
          <w:divBdr>
            <w:top w:val="none" w:sz="0" w:space="0" w:color="auto"/>
            <w:left w:val="none" w:sz="0" w:space="0" w:color="auto"/>
            <w:bottom w:val="none" w:sz="0" w:space="0" w:color="auto"/>
            <w:right w:val="none" w:sz="0" w:space="0" w:color="auto"/>
          </w:divBdr>
        </w:div>
        <w:div w:id="1756365388">
          <w:marLeft w:val="187"/>
          <w:marRight w:val="0"/>
          <w:marTop w:val="0"/>
          <w:marBottom w:val="0"/>
          <w:divBdr>
            <w:top w:val="none" w:sz="0" w:space="0" w:color="auto"/>
            <w:left w:val="none" w:sz="0" w:space="0" w:color="auto"/>
            <w:bottom w:val="none" w:sz="0" w:space="0" w:color="auto"/>
            <w:right w:val="none" w:sz="0" w:space="0" w:color="auto"/>
          </w:divBdr>
        </w:div>
        <w:div w:id="207839629">
          <w:marLeft w:val="187"/>
          <w:marRight w:val="0"/>
          <w:marTop w:val="0"/>
          <w:marBottom w:val="0"/>
          <w:divBdr>
            <w:top w:val="none" w:sz="0" w:space="0" w:color="auto"/>
            <w:left w:val="none" w:sz="0" w:space="0" w:color="auto"/>
            <w:bottom w:val="none" w:sz="0" w:space="0" w:color="auto"/>
            <w:right w:val="none" w:sz="0" w:space="0" w:color="auto"/>
          </w:divBdr>
        </w:div>
        <w:div w:id="284699441">
          <w:marLeft w:val="187"/>
          <w:marRight w:val="0"/>
          <w:marTop w:val="0"/>
          <w:marBottom w:val="0"/>
          <w:divBdr>
            <w:top w:val="none" w:sz="0" w:space="0" w:color="auto"/>
            <w:left w:val="none" w:sz="0" w:space="0" w:color="auto"/>
            <w:bottom w:val="none" w:sz="0" w:space="0" w:color="auto"/>
            <w:right w:val="none" w:sz="0" w:space="0" w:color="auto"/>
          </w:divBdr>
        </w:div>
        <w:div w:id="1064639459">
          <w:marLeft w:val="187"/>
          <w:marRight w:val="0"/>
          <w:marTop w:val="0"/>
          <w:marBottom w:val="0"/>
          <w:divBdr>
            <w:top w:val="none" w:sz="0" w:space="0" w:color="auto"/>
            <w:left w:val="none" w:sz="0" w:space="0" w:color="auto"/>
            <w:bottom w:val="none" w:sz="0" w:space="0" w:color="auto"/>
            <w:right w:val="none" w:sz="0" w:space="0" w:color="auto"/>
          </w:divBdr>
        </w:div>
        <w:div w:id="703869348">
          <w:marLeft w:val="187"/>
          <w:marRight w:val="0"/>
          <w:marTop w:val="0"/>
          <w:marBottom w:val="0"/>
          <w:divBdr>
            <w:top w:val="none" w:sz="0" w:space="0" w:color="auto"/>
            <w:left w:val="none" w:sz="0" w:space="0" w:color="auto"/>
            <w:bottom w:val="none" w:sz="0" w:space="0" w:color="auto"/>
            <w:right w:val="none" w:sz="0" w:space="0" w:color="auto"/>
          </w:divBdr>
        </w:div>
        <w:div w:id="1763333568">
          <w:marLeft w:val="187"/>
          <w:marRight w:val="0"/>
          <w:marTop w:val="0"/>
          <w:marBottom w:val="0"/>
          <w:divBdr>
            <w:top w:val="none" w:sz="0" w:space="0" w:color="auto"/>
            <w:left w:val="none" w:sz="0" w:space="0" w:color="auto"/>
            <w:bottom w:val="none" w:sz="0" w:space="0" w:color="auto"/>
            <w:right w:val="none" w:sz="0" w:space="0" w:color="auto"/>
          </w:divBdr>
        </w:div>
        <w:div w:id="1868912395">
          <w:marLeft w:val="187"/>
          <w:marRight w:val="0"/>
          <w:marTop w:val="0"/>
          <w:marBottom w:val="0"/>
          <w:divBdr>
            <w:top w:val="none" w:sz="0" w:space="0" w:color="auto"/>
            <w:left w:val="none" w:sz="0" w:space="0" w:color="auto"/>
            <w:bottom w:val="none" w:sz="0" w:space="0" w:color="auto"/>
            <w:right w:val="none" w:sz="0" w:space="0" w:color="auto"/>
          </w:divBdr>
        </w:div>
        <w:div w:id="1395275946">
          <w:marLeft w:val="187"/>
          <w:marRight w:val="0"/>
          <w:marTop w:val="0"/>
          <w:marBottom w:val="0"/>
          <w:divBdr>
            <w:top w:val="none" w:sz="0" w:space="0" w:color="auto"/>
            <w:left w:val="none" w:sz="0" w:space="0" w:color="auto"/>
            <w:bottom w:val="none" w:sz="0" w:space="0" w:color="auto"/>
            <w:right w:val="none" w:sz="0" w:space="0" w:color="auto"/>
          </w:divBdr>
        </w:div>
        <w:div w:id="1382630277">
          <w:marLeft w:val="187"/>
          <w:marRight w:val="0"/>
          <w:marTop w:val="0"/>
          <w:marBottom w:val="0"/>
          <w:divBdr>
            <w:top w:val="none" w:sz="0" w:space="0" w:color="auto"/>
            <w:left w:val="none" w:sz="0" w:space="0" w:color="auto"/>
            <w:bottom w:val="none" w:sz="0" w:space="0" w:color="auto"/>
            <w:right w:val="none" w:sz="0" w:space="0" w:color="auto"/>
          </w:divBdr>
        </w:div>
      </w:divsChild>
    </w:div>
    <w:div w:id="2011255248">
      <w:bodyDiv w:val="1"/>
      <w:marLeft w:val="0"/>
      <w:marRight w:val="0"/>
      <w:marTop w:val="0"/>
      <w:marBottom w:val="0"/>
      <w:divBdr>
        <w:top w:val="none" w:sz="0" w:space="0" w:color="auto"/>
        <w:left w:val="none" w:sz="0" w:space="0" w:color="auto"/>
        <w:bottom w:val="none" w:sz="0" w:space="0" w:color="auto"/>
        <w:right w:val="none" w:sz="0" w:space="0" w:color="auto"/>
      </w:divBdr>
    </w:div>
    <w:div w:id="2026783837">
      <w:bodyDiv w:val="1"/>
      <w:marLeft w:val="0"/>
      <w:marRight w:val="0"/>
      <w:marTop w:val="0"/>
      <w:marBottom w:val="0"/>
      <w:divBdr>
        <w:top w:val="none" w:sz="0" w:space="0" w:color="auto"/>
        <w:left w:val="none" w:sz="0" w:space="0" w:color="auto"/>
        <w:bottom w:val="none" w:sz="0" w:space="0" w:color="auto"/>
        <w:right w:val="none" w:sz="0" w:space="0" w:color="auto"/>
      </w:divBdr>
    </w:div>
    <w:div w:id="2082023745">
      <w:bodyDiv w:val="1"/>
      <w:marLeft w:val="0"/>
      <w:marRight w:val="0"/>
      <w:marTop w:val="0"/>
      <w:marBottom w:val="0"/>
      <w:divBdr>
        <w:top w:val="none" w:sz="0" w:space="0" w:color="auto"/>
        <w:left w:val="none" w:sz="0" w:space="0" w:color="auto"/>
        <w:bottom w:val="none" w:sz="0" w:space="0" w:color="auto"/>
        <w:right w:val="none" w:sz="0" w:space="0" w:color="auto"/>
      </w:divBdr>
    </w:div>
    <w:div w:id="2086805051">
      <w:bodyDiv w:val="1"/>
      <w:marLeft w:val="0"/>
      <w:marRight w:val="0"/>
      <w:marTop w:val="0"/>
      <w:marBottom w:val="0"/>
      <w:divBdr>
        <w:top w:val="none" w:sz="0" w:space="0" w:color="auto"/>
        <w:left w:val="none" w:sz="0" w:space="0" w:color="auto"/>
        <w:bottom w:val="none" w:sz="0" w:space="0" w:color="auto"/>
        <w:right w:val="none" w:sz="0" w:space="0" w:color="auto"/>
      </w:divBdr>
      <w:divsChild>
        <w:div w:id="1952931124">
          <w:marLeft w:val="274"/>
          <w:marRight w:val="0"/>
          <w:marTop w:val="0"/>
          <w:marBottom w:val="0"/>
          <w:divBdr>
            <w:top w:val="none" w:sz="0" w:space="0" w:color="auto"/>
            <w:left w:val="none" w:sz="0" w:space="0" w:color="auto"/>
            <w:bottom w:val="none" w:sz="0" w:space="0" w:color="auto"/>
            <w:right w:val="none" w:sz="0" w:space="0" w:color="auto"/>
          </w:divBdr>
        </w:div>
        <w:div w:id="1877961969">
          <w:marLeft w:val="274"/>
          <w:marRight w:val="0"/>
          <w:marTop w:val="0"/>
          <w:marBottom w:val="0"/>
          <w:divBdr>
            <w:top w:val="none" w:sz="0" w:space="0" w:color="auto"/>
            <w:left w:val="none" w:sz="0" w:space="0" w:color="auto"/>
            <w:bottom w:val="none" w:sz="0" w:space="0" w:color="auto"/>
            <w:right w:val="none" w:sz="0" w:space="0" w:color="auto"/>
          </w:divBdr>
        </w:div>
      </w:divsChild>
    </w:div>
    <w:div w:id="2093382470">
      <w:bodyDiv w:val="1"/>
      <w:marLeft w:val="0"/>
      <w:marRight w:val="0"/>
      <w:marTop w:val="0"/>
      <w:marBottom w:val="0"/>
      <w:divBdr>
        <w:top w:val="none" w:sz="0" w:space="0" w:color="auto"/>
        <w:left w:val="none" w:sz="0" w:space="0" w:color="auto"/>
        <w:bottom w:val="none" w:sz="0" w:space="0" w:color="auto"/>
        <w:right w:val="none" w:sz="0" w:space="0" w:color="auto"/>
      </w:divBdr>
    </w:div>
    <w:div w:id="2098555395">
      <w:bodyDiv w:val="1"/>
      <w:marLeft w:val="0"/>
      <w:marRight w:val="0"/>
      <w:marTop w:val="0"/>
      <w:marBottom w:val="0"/>
      <w:divBdr>
        <w:top w:val="none" w:sz="0" w:space="0" w:color="auto"/>
        <w:left w:val="none" w:sz="0" w:space="0" w:color="auto"/>
        <w:bottom w:val="none" w:sz="0" w:space="0" w:color="auto"/>
        <w:right w:val="none" w:sz="0" w:space="0" w:color="auto"/>
      </w:divBdr>
      <w:divsChild>
        <w:div w:id="903948518">
          <w:marLeft w:val="187"/>
          <w:marRight w:val="0"/>
          <w:marTop w:val="0"/>
          <w:marBottom w:val="0"/>
          <w:divBdr>
            <w:top w:val="none" w:sz="0" w:space="0" w:color="auto"/>
            <w:left w:val="none" w:sz="0" w:space="0" w:color="auto"/>
            <w:bottom w:val="none" w:sz="0" w:space="0" w:color="auto"/>
            <w:right w:val="none" w:sz="0" w:space="0" w:color="auto"/>
          </w:divBdr>
        </w:div>
        <w:div w:id="1024790839">
          <w:marLeft w:val="187"/>
          <w:marRight w:val="0"/>
          <w:marTop w:val="0"/>
          <w:marBottom w:val="0"/>
          <w:divBdr>
            <w:top w:val="none" w:sz="0" w:space="0" w:color="auto"/>
            <w:left w:val="none" w:sz="0" w:space="0" w:color="auto"/>
            <w:bottom w:val="none" w:sz="0" w:space="0" w:color="auto"/>
            <w:right w:val="none" w:sz="0" w:space="0" w:color="auto"/>
          </w:divBdr>
        </w:div>
        <w:div w:id="902331165">
          <w:marLeft w:val="187"/>
          <w:marRight w:val="0"/>
          <w:marTop w:val="0"/>
          <w:marBottom w:val="0"/>
          <w:divBdr>
            <w:top w:val="none" w:sz="0" w:space="0" w:color="auto"/>
            <w:left w:val="none" w:sz="0" w:space="0" w:color="auto"/>
            <w:bottom w:val="none" w:sz="0" w:space="0" w:color="auto"/>
            <w:right w:val="none" w:sz="0" w:space="0" w:color="auto"/>
          </w:divBdr>
        </w:div>
        <w:div w:id="1085299935">
          <w:marLeft w:val="187"/>
          <w:marRight w:val="0"/>
          <w:marTop w:val="0"/>
          <w:marBottom w:val="0"/>
          <w:divBdr>
            <w:top w:val="none" w:sz="0" w:space="0" w:color="auto"/>
            <w:left w:val="none" w:sz="0" w:space="0" w:color="auto"/>
            <w:bottom w:val="none" w:sz="0" w:space="0" w:color="auto"/>
            <w:right w:val="none" w:sz="0" w:space="0" w:color="auto"/>
          </w:divBdr>
        </w:div>
      </w:divsChild>
    </w:div>
    <w:div w:id="2106921932">
      <w:bodyDiv w:val="1"/>
      <w:marLeft w:val="0"/>
      <w:marRight w:val="0"/>
      <w:marTop w:val="0"/>
      <w:marBottom w:val="0"/>
      <w:divBdr>
        <w:top w:val="none" w:sz="0" w:space="0" w:color="auto"/>
        <w:left w:val="none" w:sz="0" w:space="0" w:color="auto"/>
        <w:bottom w:val="none" w:sz="0" w:space="0" w:color="auto"/>
        <w:right w:val="none" w:sz="0" w:space="0" w:color="auto"/>
      </w:divBdr>
    </w:div>
    <w:div w:id="2126583686">
      <w:bodyDiv w:val="1"/>
      <w:marLeft w:val="0"/>
      <w:marRight w:val="0"/>
      <w:marTop w:val="0"/>
      <w:marBottom w:val="0"/>
      <w:divBdr>
        <w:top w:val="none" w:sz="0" w:space="0" w:color="auto"/>
        <w:left w:val="none" w:sz="0" w:space="0" w:color="auto"/>
        <w:bottom w:val="none" w:sz="0" w:space="0" w:color="auto"/>
        <w:right w:val="none" w:sz="0" w:space="0" w:color="auto"/>
      </w:divBdr>
    </w:div>
    <w:div w:id="2128692487">
      <w:bodyDiv w:val="1"/>
      <w:marLeft w:val="0"/>
      <w:marRight w:val="0"/>
      <w:marTop w:val="0"/>
      <w:marBottom w:val="0"/>
      <w:divBdr>
        <w:top w:val="none" w:sz="0" w:space="0" w:color="auto"/>
        <w:left w:val="none" w:sz="0" w:space="0" w:color="auto"/>
        <w:bottom w:val="none" w:sz="0" w:space="0" w:color="auto"/>
        <w:right w:val="none" w:sz="0" w:space="0" w:color="auto"/>
      </w:divBdr>
    </w:div>
    <w:div w:id="2133136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E:\Office%20Work\Sravan%20Kumar%20Docs\2014\Brillio%20Template\Brillio%20Proposal%20Template%20Lat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F9A47615D74647870019746FFCC0CD" ma:contentTypeVersion="15" ma:contentTypeDescription="Create a new document." ma:contentTypeScope="" ma:versionID="56e855a59934d889902915293650038e">
  <xsd:schema xmlns:xsd="http://www.w3.org/2001/XMLSchema" xmlns:xs="http://www.w3.org/2001/XMLSchema" xmlns:p="http://schemas.microsoft.com/office/2006/metadata/properties" xmlns:ns3="948b16cd-e75c-4d9a-98b7-db0b645ea35e" xmlns:ns4="8b5f7eb5-0962-454a-a2b3-ad2d328cf85a" targetNamespace="http://schemas.microsoft.com/office/2006/metadata/properties" ma:root="true" ma:fieldsID="6ea2301450ddc5d0033262712cd0b62d" ns3:_="" ns4:_="">
    <xsd:import namespace="948b16cd-e75c-4d9a-98b7-db0b645ea35e"/>
    <xsd:import namespace="8b5f7eb5-0962-454a-a2b3-ad2d328cf85a"/>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b16cd-e75c-4d9a-98b7-db0b645ea3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b5f7eb5-0962-454a-a2b3-ad2d328cf85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948b16cd-e75c-4d9a-98b7-db0b645ea35e" xsi:nil="true"/>
  </documentManagement>
</p:properties>
</file>

<file path=customXml/itemProps1.xml><?xml version="1.0" encoding="utf-8"?>
<ds:datastoreItem xmlns:ds="http://schemas.openxmlformats.org/officeDocument/2006/customXml" ds:itemID="{5D584685-AE43-4CE1-BD44-F3179B050DD0}">
  <ds:schemaRefs>
    <ds:schemaRef ds:uri="http://schemas.openxmlformats.org/officeDocument/2006/bibliography"/>
  </ds:schemaRefs>
</ds:datastoreItem>
</file>

<file path=customXml/itemProps2.xml><?xml version="1.0" encoding="utf-8"?>
<ds:datastoreItem xmlns:ds="http://schemas.openxmlformats.org/officeDocument/2006/customXml" ds:itemID="{B52E080D-2872-44C4-B384-32BC31647500}">
  <ds:schemaRefs>
    <ds:schemaRef ds:uri="http://schemas.microsoft.com/sharepoint/v3/contenttype/forms"/>
  </ds:schemaRefs>
</ds:datastoreItem>
</file>

<file path=customXml/itemProps3.xml><?xml version="1.0" encoding="utf-8"?>
<ds:datastoreItem xmlns:ds="http://schemas.openxmlformats.org/officeDocument/2006/customXml" ds:itemID="{FA87FC7E-C3AA-44E6-AE6F-EFE5A507C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b16cd-e75c-4d9a-98b7-db0b645ea35e"/>
    <ds:schemaRef ds:uri="8b5f7eb5-0962-454a-a2b3-ad2d328cf8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7C611F-F9E2-4C1A-8B5B-1C47F29DD996}">
  <ds:schemaRefs>
    <ds:schemaRef ds:uri="http://schemas.microsoft.com/office/2006/metadata/properties"/>
    <ds:schemaRef ds:uri="http://schemas.microsoft.com/office/infopath/2007/PartnerControls"/>
    <ds:schemaRef ds:uri="948b16cd-e75c-4d9a-98b7-db0b645ea35e"/>
  </ds:schemaRefs>
</ds:datastoreItem>
</file>

<file path=docProps/app.xml><?xml version="1.0" encoding="utf-8"?>
<Properties xmlns="http://schemas.openxmlformats.org/officeDocument/2006/extended-properties" xmlns:vt="http://schemas.openxmlformats.org/officeDocument/2006/docPropsVTypes">
  <Template>Brillio Proposal Template Latest</Template>
  <TotalTime>65</TotalTime>
  <Pages>5</Pages>
  <Words>1020</Words>
  <Characters>5817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R+K</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G</dc:creator>
  <cp:keywords/>
  <dc:description/>
  <cp:lastModifiedBy>Lokesh Kadi</cp:lastModifiedBy>
  <cp:revision>3</cp:revision>
  <cp:lastPrinted>2022-08-29T18:13:00Z</cp:lastPrinted>
  <dcterms:created xsi:type="dcterms:W3CDTF">2023-11-16T13:32:00Z</dcterms:created>
  <dcterms:modified xsi:type="dcterms:W3CDTF">2023-11-16T14:35:00Z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0x01010026F9A47615D74647870019746FFCC0CD</vt:lpwstr>
  </property>
</Properties>
</file>